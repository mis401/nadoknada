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Pr="006F61C6" w:rsidR="002343C5" w:rsidRDefault="002343C5" w14:paraId="7E7012CF" w14:textId="77777777">
      <w:pPr>
        <w:pStyle w:val="BodyText"/>
        <w:rPr>
          <w:lang w:val="sr-Latn-CS"/>
        </w:rPr>
      </w:pPr>
    </w:p>
    <w:p w:rsidR="006D0694" w:rsidRDefault="003C3417" w14:paraId="2C8E8909" w14:textId="0F20B7E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XChange</w:t>
      </w:r>
    </w:p>
    <w:p w:rsidR="006D0694" w:rsidRDefault="006D0694" w14:paraId="751FC6C7" w14:textId="7777777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Pr="006F61C6" w:rsidR="002343C5" w:rsidRDefault="006F61C6" w14:paraId="5F19B34E" w14:textId="7777777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Pr="006F61C6" w:rsidR="002343C5">
        <w:rPr>
          <w:lang w:val="sr-Latn-CS"/>
        </w:rPr>
        <w:t xml:space="preserve"> </w:t>
      </w:r>
    </w:p>
    <w:p w:rsidRPr="006F61C6" w:rsidR="002343C5" w:rsidRDefault="002343C5" w14:paraId="7800B0A4" w14:textId="7777777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Pr="006F61C6" w:rsidR="002343C5" w:rsidRDefault="002343C5" w14:paraId="4D8586B4" w14:textId="77777777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Pr="006F61C6" w:rsid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Pr="006F61C6" w:rsid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Pr="006F61C6" w:rsidR="002343C5" w:rsidRDefault="002343C5" w14:paraId="168D7C70" w14:textId="77777777">
      <w:pPr>
        <w:rPr>
          <w:lang w:val="sr-Latn-CS"/>
        </w:rPr>
        <w:sectPr w:rsidRPr="006F61C6" w:rsidR="002343C5" w:rsidSect="005A3FD1">
          <w:headerReference w:type="default" r:id="rId8"/>
          <w:footerReference w:type="even" r:id="rId9"/>
          <w:pgSz w:w="11907" w:h="16840" w:orient="portrait" w:code="9"/>
          <w:pgMar w:top="1440" w:right="1440" w:bottom="1440" w:left="1440" w:header="708" w:footer="708" w:gutter="0"/>
          <w:cols w:space="708"/>
          <w:vAlign w:val="center"/>
        </w:sectPr>
      </w:pPr>
    </w:p>
    <w:p w:rsidRPr="006F61C6" w:rsidR="002343C5" w:rsidRDefault="006F61C6" w14:paraId="4CEB8E62" w14:textId="77777777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Pr="006F61C6" w:rsidR="002343C5" w14:paraId="3B1B8D1F" w14:textId="77777777">
        <w:tc>
          <w:tcPr>
            <w:tcW w:w="2304" w:type="dxa"/>
          </w:tcPr>
          <w:p w:rsidRPr="006F61C6" w:rsidR="002343C5" w:rsidRDefault="006F61C6" w14:paraId="03C21A33" w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Pr="006F61C6" w:rsidR="002343C5" w:rsidRDefault="006F61C6" w14:paraId="4873CCC6" w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:rsidRPr="006F61C6" w:rsidR="002343C5" w:rsidRDefault="006F61C6" w14:paraId="1D83B541" w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:rsidRPr="006F61C6" w:rsidR="002343C5" w:rsidRDefault="006F61C6" w14:paraId="60CD329D" w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Pr="006F61C6" w:rsidR="002343C5" w14:paraId="10199D51" w14:textId="77777777">
        <w:tc>
          <w:tcPr>
            <w:tcW w:w="2304" w:type="dxa"/>
          </w:tcPr>
          <w:p w:rsidRPr="006F61C6" w:rsidR="002343C5" w:rsidRDefault="000129E4" w14:paraId="2B01C12B" w14:textId="7DA32659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25.03.2023.</w:t>
            </w:r>
          </w:p>
        </w:tc>
        <w:tc>
          <w:tcPr>
            <w:tcW w:w="1152" w:type="dxa"/>
          </w:tcPr>
          <w:p w:rsidRPr="006F61C6" w:rsidR="002343C5" w:rsidRDefault="002343C5" w14:paraId="7D5C5F77" w14:textId="77777777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:rsidRPr="006F61C6" w:rsidR="002343C5" w:rsidRDefault="006F61C6" w14:paraId="5BC7580F" w14:textId="77777777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:rsidR="000129E4" w:rsidRDefault="000129E4" w14:paraId="3AAF3300" w14:textId="7777777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 xml:space="preserve">Uroš Miladinović, </w:t>
            </w:r>
          </w:p>
          <w:p w:rsidR="000129E4" w:rsidRDefault="000129E4" w14:paraId="4F60D3FE" w14:textId="7777777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 xml:space="preserve">Luka Stojković, </w:t>
            </w:r>
          </w:p>
          <w:p w:rsidRPr="006F61C6" w:rsidR="002343C5" w:rsidRDefault="000129E4" w14:paraId="098A0CCC" w14:textId="6E445AE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Mihajlo Bencun</w:t>
            </w:r>
          </w:p>
        </w:tc>
      </w:tr>
      <w:tr w:rsidRPr="006F61C6" w:rsidR="002343C5" w14:paraId="62EFCF34" w14:textId="77777777">
        <w:tc>
          <w:tcPr>
            <w:tcW w:w="2304" w:type="dxa"/>
          </w:tcPr>
          <w:p w:rsidRPr="006F61C6" w:rsidR="002343C5" w:rsidRDefault="002343C5" w14:paraId="41B4F089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Pr="006F61C6" w:rsidR="002343C5" w:rsidRDefault="002343C5" w14:paraId="557C95E1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Pr="006F61C6" w:rsidR="002343C5" w:rsidRDefault="002343C5" w14:paraId="278EB7F9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Pr="006F61C6" w:rsidR="002343C5" w:rsidRDefault="002343C5" w14:paraId="2934A021" w14:textId="77777777">
            <w:pPr>
              <w:pStyle w:val="Tabletext"/>
              <w:rPr>
                <w:lang w:val="sr-Latn-CS"/>
              </w:rPr>
            </w:pPr>
          </w:p>
        </w:tc>
      </w:tr>
      <w:tr w:rsidRPr="006F61C6" w:rsidR="002343C5" w14:paraId="3C292203" w14:textId="77777777">
        <w:tc>
          <w:tcPr>
            <w:tcW w:w="2304" w:type="dxa"/>
          </w:tcPr>
          <w:p w:rsidRPr="006F61C6" w:rsidR="002343C5" w:rsidRDefault="002343C5" w14:paraId="24ECE718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Pr="006F61C6" w:rsidR="002343C5" w:rsidRDefault="002343C5" w14:paraId="2F6A3818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Pr="006F61C6" w:rsidR="002343C5" w:rsidRDefault="002343C5" w14:paraId="18F6C949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Pr="006F61C6" w:rsidR="002343C5" w:rsidRDefault="002343C5" w14:paraId="4E94C3D2" w14:textId="77777777">
            <w:pPr>
              <w:pStyle w:val="Tabletext"/>
              <w:rPr>
                <w:lang w:val="sr-Latn-CS"/>
              </w:rPr>
            </w:pPr>
          </w:p>
        </w:tc>
      </w:tr>
      <w:tr w:rsidRPr="006F61C6" w:rsidR="002343C5" w14:paraId="41267072" w14:textId="77777777">
        <w:tc>
          <w:tcPr>
            <w:tcW w:w="2304" w:type="dxa"/>
          </w:tcPr>
          <w:p w:rsidRPr="006F61C6" w:rsidR="002343C5" w:rsidRDefault="002343C5" w14:paraId="110A94F3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Pr="006F61C6" w:rsidR="002343C5" w:rsidRDefault="002343C5" w14:paraId="5E00E92B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Pr="006F61C6" w:rsidR="002343C5" w:rsidRDefault="002343C5" w14:paraId="63FE0DFB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Pr="006F61C6" w:rsidR="002343C5" w:rsidRDefault="002343C5" w14:paraId="246B3D96" w14:textId="77777777">
            <w:pPr>
              <w:pStyle w:val="Tabletext"/>
              <w:rPr>
                <w:lang w:val="sr-Latn-CS"/>
              </w:rPr>
            </w:pPr>
          </w:p>
        </w:tc>
      </w:tr>
    </w:tbl>
    <w:p w:rsidRPr="006F61C6" w:rsidR="002343C5" w:rsidRDefault="002343C5" w14:paraId="7AB48DCB" w14:textId="77777777">
      <w:pPr>
        <w:rPr>
          <w:lang w:val="sr-Latn-CS"/>
        </w:rPr>
      </w:pPr>
    </w:p>
    <w:p w:rsidRPr="006F61C6" w:rsidR="002343C5" w:rsidRDefault="002343C5" w14:paraId="7BB0906A" w14:textId="77777777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Pr="006F61C6" w:rsidR="006F61C6">
        <w:rPr>
          <w:lang w:val="sr-Latn-CS"/>
        </w:rPr>
        <w:lastRenderedPageBreak/>
        <w:t>Sadržaj</w:t>
      </w:r>
    </w:p>
    <w:p w:rsidR="00B357F1" w:rsidRDefault="002343C5" w14:paraId="3FA13376" w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Pr="001C0120" w:rsidR="00B357F1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Pr="001C0120" w:rsidR="00B357F1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B357F1">
        <w:rPr>
          <w:noProof/>
        </w:rPr>
      </w:r>
      <w:r w:rsidR="00B357F1">
        <w:rPr>
          <w:noProof/>
        </w:rPr>
        <w:fldChar w:fldCharType="separate"/>
      </w:r>
      <w:r w:rsidR="00B357F1">
        <w:rPr>
          <w:noProof/>
        </w:rPr>
        <w:t>4</w:t>
      </w:r>
      <w:r w:rsidR="00B357F1">
        <w:rPr>
          <w:noProof/>
        </w:rPr>
        <w:fldChar w:fldCharType="end"/>
      </w:r>
    </w:p>
    <w:p w:rsidR="00B357F1" w:rsidRDefault="00B357F1" w14:paraId="26400093" w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 w14:paraId="0062BE8E" w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 w14:paraId="6734F512" w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 w14:paraId="75AAA92D" w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7F1" w:rsidRDefault="00B357F1" w14:paraId="2F291251" w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7F1" w:rsidRDefault="00B357F1" w14:paraId="55B087B7" w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57F1" w:rsidRDefault="00B357F1" w14:paraId="70534C99" w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 w14:paraId="46AE709C" w14:textId="77777777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 w14:paraId="2D22E139" w14:textId="77777777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 w14:paraId="2E27054D" w14:textId="77777777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 w14:paraId="2A031A4A" w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Pr="006F61C6" w:rsidR="002343C5" w:rsidRDefault="002343C5" w14:paraId="54144F04" w14:textId="77777777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Pr="006F61C6" w:rsidR="006F61C6">
        <w:rPr>
          <w:lang w:val="sr-Latn-CS"/>
        </w:rPr>
        <w:lastRenderedPageBreak/>
        <w:t xml:space="preserve">Plan realizacije projekta </w:t>
      </w:r>
    </w:p>
    <w:p w:rsidRPr="006F61C6" w:rsidR="002343C5" w:rsidRDefault="006F61C6" w14:paraId="2A2826E5" w14:textId="77777777">
      <w:pPr>
        <w:pStyle w:val="Heading1"/>
        <w:numPr>
          <w:ilvl w:val="0"/>
          <w:numId w:val="5"/>
        </w:numPr>
        <w:rPr>
          <w:lang w:val="sr-Latn-CS"/>
        </w:rPr>
      </w:pPr>
      <w:bookmarkStart w:name="_Toc225188564" w:id="0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:rsidRPr="006F61C6" w:rsidR="002343C5" w:rsidP="006D0694" w:rsidRDefault="006F61C6" w14:paraId="6168DBE2" w14:textId="79A6BD22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</w:t>
      </w:r>
      <w:r w:rsidR="00831756">
        <w:rPr>
          <w:lang w:val="sr-Latn-CS"/>
        </w:rPr>
        <w:t>web aplikacije XChange.</w:t>
      </w:r>
      <w:r w:rsidRPr="006F61C6" w:rsidR="002343C5">
        <w:rPr>
          <w:lang w:val="sr-Latn-CS"/>
        </w:rPr>
        <w:t xml:space="preserve">  </w:t>
      </w:r>
    </w:p>
    <w:p w:rsidRPr="006F61C6" w:rsidR="002343C5" w:rsidRDefault="006D0694" w14:paraId="0EC84BE4" w14:textId="77777777">
      <w:pPr>
        <w:pStyle w:val="Heading1"/>
        <w:rPr>
          <w:lang w:val="sr-Latn-CS"/>
        </w:rPr>
      </w:pPr>
      <w:bookmarkStart w:name="_Toc225188565" w:id="1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:rsidRPr="006F61C6" w:rsidR="002343C5" w:rsidRDefault="006D0694" w14:paraId="351414B0" w14:textId="08EF9178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831756">
        <w:rPr>
          <w:lang w:val="sr-Latn-CS"/>
        </w:rPr>
        <w:t>na</w:t>
      </w:r>
      <w:r w:rsidR="00831756">
        <w:rPr>
          <w:lang w:val="sr-Latn-RS"/>
        </w:rPr>
        <w:t>šeg tima</w:t>
      </w:r>
      <w:r>
        <w:rPr>
          <w:lang w:val="sr-Latn-CS"/>
        </w:rPr>
        <w:t xml:space="preserve"> za </w:t>
      </w:r>
      <w:r w:rsidR="006D41CE">
        <w:rPr>
          <w:lang w:val="sr-Latn-CS"/>
        </w:rPr>
        <w:t xml:space="preserve">razvoj Web </w:t>
      </w:r>
      <w:r w:rsidR="00831756">
        <w:rPr>
          <w:lang w:val="sr-Latn-CS"/>
        </w:rPr>
        <w:t xml:space="preserve">aplikacije XChange namenjene </w:t>
      </w:r>
      <w:r w:rsidR="006D41CE">
        <w:rPr>
          <w:lang w:val="sr-Latn-CS"/>
        </w:rPr>
        <w:t>za</w:t>
      </w:r>
      <w:r w:rsidR="00831756">
        <w:rPr>
          <w:lang w:val="sr-Latn-CS"/>
        </w:rPr>
        <w:t xml:space="preserve"> online trgovinu</w:t>
      </w:r>
      <w:r w:rsidR="006D41CE">
        <w:rPr>
          <w:lang w:val="sr-Latn-CS"/>
        </w:rPr>
        <w:t xml:space="preserve">. </w:t>
      </w:r>
    </w:p>
    <w:p w:rsidRPr="006F61C6" w:rsidR="002343C5" w:rsidRDefault="006D41CE" w14:paraId="5E6A79E1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Pr="006F61C6" w:rsidR="002343C5">
        <w:rPr>
          <w:lang w:val="sr-Latn-CS"/>
        </w:rPr>
        <w:t xml:space="preserve">[1].  </w:t>
      </w:r>
    </w:p>
    <w:p w:rsidRPr="006F61C6" w:rsidR="002343C5" w:rsidRDefault="006D41CE" w14:paraId="35D293B1" w14:textId="77777777">
      <w:pPr>
        <w:pStyle w:val="Heading1"/>
        <w:rPr>
          <w:lang w:val="sr-Latn-CS"/>
        </w:rPr>
      </w:pPr>
      <w:bookmarkStart w:name="_Toc225188566" w:id="2"/>
      <w:r>
        <w:rPr>
          <w:lang w:val="sr-Latn-CS"/>
        </w:rPr>
        <w:t>Reference</w:t>
      </w:r>
      <w:bookmarkEnd w:id="2"/>
    </w:p>
    <w:p w:rsidRPr="006F61C6" w:rsidR="002343C5" w:rsidRDefault="006D41CE" w14:paraId="6A78B6CE" w14:textId="77777777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Pr="006F61C6" w:rsidR="002343C5">
        <w:rPr>
          <w:lang w:val="sr-Latn-CS"/>
        </w:rPr>
        <w:t>:</w:t>
      </w:r>
    </w:p>
    <w:p w:rsidR="002343C5" w:rsidP="003D5CA3" w:rsidRDefault="00831756" w14:paraId="3409DDF2" w14:textId="62B375BB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XChange</w:t>
      </w:r>
      <w:r w:rsidR="00260B17">
        <w:rPr>
          <w:lang w:val="sr-Latn-CS"/>
        </w:rPr>
        <w:t xml:space="preserve"> 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Pr="006F61C6" w:rsidR="002343C5">
        <w:rPr>
          <w:lang w:val="sr-Latn-CS"/>
        </w:rPr>
        <w:t xml:space="preserve">, </w:t>
      </w:r>
      <w:r>
        <w:rPr>
          <w:lang w:val="sr-Latn-CS"/>
        </w:rPr>
        <w:t>D01_Predlog_Projekta</w:t>
      </w:r>
      <w:r w:rsidRPr="006F61C6" w:rsidR="002343C5">
        <w:rPr>
          <w:lang w:val="sr-Latn-CS"/>
        </w:rPr>
        <w:t>, V1.0</w:t>
      </w:r>
      <w:r w:rsidR="00260B17">
        <w:rPr>
          <w:lang w:val="sr-Latn-CS"/>
        </w:rPr>
        <w:t>, 20</w:t>
      </w:r>
      <w:r>
        <w:rPr>
          <w:lang w:val="sr-Latn-CS"/>
        </w:rPr>
        <w:t>23</w:t>
      </w:r>
      <w:r w:rsidRPr="006F61C6" w:rsidR="002343C5">
        <w:rPr>
          <w:lang w:val="sr-Latn-CS"/>
        </w:rPr>
        <w:t xml:space="preserve">, </w:t>
      </w:r>
      <w:r>
        <w:rPr>
          <w:lang w:val="sr-Latn-CS"/>
        </w:rPr>
        <w:t>Posada M84</w:t>
      </w:r>
      <w:r w:rsidRPr="006F61C6" w:rsidR="002343C5">
        <w:rPr>
          <w:lang w:val="sr-Latn-CS"/>
        </w:rPr>
        <w:t>.</w:t>
      </w:r>
    </w:p>
    <w:p w:rsidRPr="006F61C6" w:rsidR="00260B17" w:rsidP="003D5CA3" w:rsidRDefault="00831756" w14:paraId="79944FF9" w14:textId="3F72454D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 w:rsidRPr="19CCCBB3" w:rsidR="00831756">
        <w:rPr>
          <w:lang w:val="sr-Latn-CS"/>
        </w:rPr>
        <w:t>XChange</w:t>
      </w:r>
      <w:r w:rsidRPr="19CCCBB3" w:rsidR="0046548E">
        <w:rPr>
          <w:lang w:val="sr-Latn-CS"/>
        </w:rPr>
        <w:t xml:space="preserve"> </w:t>
      </w:r>
      <w:r w:rsidRPr="19CCCBB3" w:rsidR="00260B17">
        <w:rPr>
          <w:lang w:val="sr-Latn-CS"/>
        </w:rPr>
        <w:t xml:space="preserve">– </w:t>
      </w:r>
      <w:r w:rsidR="00831756">
        <w:rPr/>
        <w:t>D03_Raspored_Aktivnosti.</w:t>
      </w:r>
      <w:r w:rsidR="129F16EB">
        <w:rPr/>
        <w:t>mpp</w:t>
      </w:r>
      <w:r w:rsidRPr="19CCCBB3" w:rsidR="00260B17">
        <w:rPr>
          <w:lang w:val="sr-Latn-CS"/>
        </w:rPr>
        <w:t xml:space="preserve">, </w:t>
      </w:r>
      <w:r w:rsidRPr="19CCCBB3" w:rsidR="00490DC7">
        <w:rPr>
          <w:lang w:val="sr-Latn-CS"/>
        </w:rPr>
        <w:t xml:space="preserve">V1.0, </w:t>
      </w:r>
      <w:r w:rsidRPr="19CCCBB3" w:rsidR="00260B17">
        <w:rPr>
          <w:lang w:val="sr-Latn-CS"/>
        </w:rPr>
        <w:t>20</w:t>
      </w:r>
      <w:r w:rsidRPr="19CCCBB3" w:rsidR="00831756">
        <w:rPr>
          <w:lang w:val="sr-Latn-CS"/>
        </w:rPr>
        <w:t>23</w:t>
      </w:r>
      <w:r w:rsidRPr="19CCCBB3" w:rsidR="00260B17">
        <w:rPr>
          <w:lang w:val="sr-Latn-CS"/>
        </w:rPr>
        <w:t xml:space="preserve">, </w:t>
      </w:r>
      <w:r w:rsidRPr="19CCCBB3" w:rsidR="00831756">
        <w:rPr>
          <w:lang w:val="sr-Latn-CS"/>
        </w:rPr>
        <w:t>Posada M84</w:t>
      </w:r>
      <w:r w:rsidRPr="19CCCBB3" w:rsidR="00260B17">
        <w:rPr>
          <w:lang w:val="sr-Latn-CS"/>
        </w:rPr>
        <w:t>.</w:t>
      </w:r>
    </w:p>
    <w:p w:rsidRPr="006F61C6" w:rsidR="002343C5" w:rsidRDefault="003D5CA3" w14:paraId="49CCF31A" w14:textId="77777777">
      <w:pPr>
        <w:pStyle w:val="Heading1"/>
        <w:rPr>
          <w:lang w:val="sr-Latn-CS"/>
        </w:rPr>
      </w:pPr>
      <w:bookmarkStart w:name="_Toc225188567" w:id="3"/>
      <w:r>
        <w:rPr>
          <w:lang w:val="sr-Latn-CS"/>
        </w:rPr>
        <w:t>Plan razvojnih faza</w:t>
      </w:r>
      <w:bookmarkEnd w:id="3"/>
    </w:p>
    <w:p w:rsidRPr="006F61C6" w:rsidR="002343C5" w:rsidRDefault="00EB4996" w14:paraId="5696F8CC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Pr="006F61C6" w:rsidR="002343C5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Pr="006F61C6" w:rsidR="002343C5">
        <w:rPr>
          <w:lang w:val="sr-Latn-CS"/>
        </w:rPr>
        <w:t>:</w:t>
      </w:r>
    </w:p>
    <w:p w:rsidRPr="006F61C6" w:rsidR="002343C5" w:rsidRDefault="002343C5" w14:paraId="78D38778" w14:textId="77777777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Pr="006F61C6" w:rsidR="00103833" w14:paraId="44C7C151" w14:textId="77777777">
        <w:trPr>
          <w:jc w:val="center"/>
        </w:trPr>
        <w:tc>
          <w:tcPr>
            <w:tcW w:w="2160" w:type="dxa"/>
          </w:tcPr>
          <w:p w:rsidRPr="006F61C6" w:rsidR="00103833" w:rsidRDefault="00103833" w14:paraId="6600ECDE" w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Pr="006F61C6" w:rsidR="00103833" w:rsidRDefault="00103833" w14:paraId="4C8BFE9A" w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Pr="006F61C6" w:rsidR="00103833" w:rsidRDefault="00103833" w14:paraId="31B340C0" w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Pr="006F61C6" w:rsidR="00103833" w14:paraId="2303B8E7" w14:textId="77777777">
        <w:trPr>
          <w:jc w:val="center"/>
        </w:trPr>
        <w:tc>
          <w:tcPr>
            <w:tcW w:w="2160" w:type="dxa"/>
          </w:tcPr>
          <w:p w:rsidRPr="006F61C6" w:rsidR="00103833" w:rsidRDefault="0024759A" w14:paraId="3E5029C6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Pr="006F61C6" w:rsidR="00103833" w:rsidRDefault="00EE7E5A" w14:paraId="245F799B" w14:textId="41906BB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Pr="006F61C6" w:rsidR="00103833" w:rsidRDefault="00EE7E5A" w14:paraId="7DC8FFA1" w14:textId="0A4995C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Pr="006F61C6" w:rsidR="00103833" w14:paraId="69967444" w14:textId="77777777">
        <w:trPr>
          <w:jc w:val="center"/>
        </w:trPr>
        <w:tc>
          <w:tcPr>
            <w:tcW w:w="2160" w:type="dxa"/>
          </w:tcPr>
          <w:p w:rsidRPr="006F61C6" w:rsidR="00103833" w:rsidRDefault="00103833" w14:paraId="60D941AB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Pr="006F61C6" w:rsidR="00103833" w:rsidRDefault="00756FF1" w14:paraId="09B92F77" w14:textId="4DF4567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Pr="006F61C6" w:rsidR="00103833" w:rsidRDefault="00EE7E5A" w14:paraId="205EA2C0" w14:textId="6C8AEB6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Pr="006F61C6" w:rsidR="00103833" w14:paraId="2EDD98C7" w14:textId="77777777">
        <w:trPr>
          <w:jc w:val="center"/>
        </w:trPr>
        <w:tc>
          <w:tcPr>
            <w:tcW w:w="2160" w:type="dxa"/>
          </w:tcPr>
          <w:p w:rsidRPr="006F61C6" w:rsidR="00103833" w:rsidRDefault="00103833" w14:paraId="4BF750B6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Pr="006F61C6" w:rsidR="00103833" w:rsidRDefault="00756FF1" w14:paraId="69E02131" w14:textId="2DB7780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Pr="006F61C6" w:rsidR="00103833" w:rsidRDefault="00EE7E5A" w14:paraId="56665527" w14:textId="5335954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7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Pr="006F61C6" w:rsidR="00103833" w14:paraId="18FFE8BF" w14:textId="77777777">
        <w:trPr>
          <w:jc w:val="center"/>
        </w:trPr>
        <w:tc>
          <w:tcPr>
            <w:tcW w:w="2160" w:type="dxa"/>
          </w:tcPr>
          <w:p w:rsidRPr="006F61C6" w:rsidR="00103833" w:rsidRDefault="0024759A" w14:paraId="063ADB72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Pr="006F61C6" w:rsidR="00103833" w:rsidRDefault="00C30C23" w14:paraId="1B014D07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Pr="006F61C6" w:rsidR="00103833" w:rsidRDefault="00103833" w14:paraId="1BF4CA41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:rsidRPr="006F61C6" w:rsidR="002343C5" w:rsidRDefault="002343C5" w14:paraId="2C90A5A7" w14:textId="77777777">
      <w:pPr>
        <w:pStyle w:val="BodyText"/>
        <w:rPr>
          <w:lang w:val="sr-Latn-CS"/>
        </w:rPr>
      </w:pPr>
    </w:p>
    <w:p w:rsidRPr="006F61C6" w:rsidR="002343C5" w:rsidRDefault="00B549D9" w14:paraId="442FCF56" w14:textId="77777777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Pr="006F61C6" w:rsidR="002343C5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Pr="006F61C6" w:rsidR="002343C5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Pr="006F61C6" w:rsidR="002343C5">
        <w:rPr>
          <w:lang w:val="sr-Latn-CS"/>
        </w:rPr>
        <w:t>.</w:t>
      </w:r>
    </w:p>
    <w:p w:rsidRPr="006F61C6" w:rsidR="002343C5" w:rsidRDefault="002343C5" w14:paraId="7931DDA5" w14:textId="77777777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Pr="006F61C6" w:rsidR="002343C5" w14:paraId="5042CE38" w14:textId="77777777">
        <w:trPr>
          <w:jc w:val="right"/>
        </w:trPr>
        <w:tc>
          <w:tcPr>
            <w:tcW w:w="1276" w:type="dxa"/>
          </w:tcPr>
          <w:p w:rsidRPr="006F61C6" w:rsidR="002343C5" w:rsidRDefault="00B549D9" w14:paraId="0911071E" w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:rsidRPr="006F61C6" w:rsidR="002343C5" w:rsidRDefault="00B549D9" w14:paraId="6D4ACD42" w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Pr="006F61C6" w:rsidR="002343C5" w:rsidRDefault="003C6C27" w14:paraId="69B14221" w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Pr="006F61C6" w:rsidR="002343C5" w14:paraId="2B4A0FCB" w14:textId="77777777">
        <w:trPr>
          <w:jc w:val="right"/>
        </w:trPr>
        <w:tc>
          <w:tcPr>
            <w:tcW w:w="1276" w:type="dxa"/>
          </w:tcPr>
          <w:p w:rsidRPr="006F61C6" w:rsidR="002343C5" w:rsidRDefault="0024759A" w14:paraId="2DEE1934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Pr="006F61C6" w:rsidR="00C30C23" w:rsidP="00CF694C" w:rsidRDefault="00103833" w14:paraId="2249B815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Pr="003C6C27" w:rsidR="003C6C27" w:rsidRDefault="003C6C27" w14:paraId="0127CF74" w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Pr="003C6C27" w:rsidR="002343C5" w:rsidRDefault="003C6C27" w14:paraId="6F4E561A" w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Pr="006F61C6" w:rsidR="002343C5" w14:paraId="1A79DF9D" w14:textId="77777777">
        <w:trPr>
          <w:jc w:val="right"/>
        </w:trPr>
        <w:tc>
          <w:tcPr>
            <w:tcW w:w="1276" w:type="dxa"/>
          </w:tcPr>
          <w:p w:rsidRPr="006F61C6" w:rsidR="002343C5" w:rsidRDefault="00103833" w14:paraId="534CB6C9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D97F08" w:rsidRDefault="00C30C23" w14:paraId="410D2745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:rsidR="00C30C23" w:rsidRDefault="00D97F08" w14:paraId="30A84B46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Pr="006F61C6" w:rsidR="002343C5" w:rsidP="00DF310B" w:rsidRDefault="001F6798" w14:paraId="435C81AA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Pr="003C6C27" w:rsidR="003C6C27" w:rsidRDefault="003C6C27" w14:paraId="4EE72A4D" w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Pr="003C6C27" w:rsidR="003C6C27" w:rsidRDefault="003C6C27" w14:paraId="154EBA1F" w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3C6C27" w:rsidRDefault="003C6C27" w14:paraId="0846EB31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Pr="006F61C6" w:rsidR="002343C5" w:rsidRDefault="003C6C27" w14:paraId="23B9658F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Pr="006F61C6" w:rsidR="002343C5" w14:paraId="6F7B3E62" w14:textId="77777777">
        <w:trPr>
          <w:jc w:val="right"/>
        </w:trPr>
        <w:tc>
          <w:tcPr>
            <w:tcW w:w="1276" w:type="dxa"/>
          </w:tcPr>
          <w:p w:rsidRPr="006F61C6" w:rsidR="002343C5" w:rsidRDefault="00103833" w14:paraId="50845A82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1F6798" w:rsidRDefault="001F6798" w14:paraId="00910A37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:rsidRPr="006F61C6" w:rsidR="002343C5" w:rsidP="001F6798" w:rsidRDefault="001F6798" w14:paraId="5741A36A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:rsidRPr="003C6C27" w:rsidR="003C6C27" w:rsidRDefault="003C6C27" w14:paraId="0C2705A2" w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3C6C27" w:rsidRDefault="003C6C27" w14:paraId="500FDAE9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Pr="003C6C27" w:rsidR="003C6C27" w:rsidRDefault="003C6C27" w14:paraId="0B4E0C4B" w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3C6C27" w:rsidRDefault="003C6C27" w14:paraId="4C3A3F16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Pr="003C6C27" w:rsidR="003C6C27" w:rsidRDefault="003C6C27" w14:paraId="7192FE6A" w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Pr="006F61C6" w:rsidR="002343C5" w:rsidRDefault="003C6C27" w14:paraId="2F371707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Pr="006F61C6" w:rsidR="002343C5" w14:paraId="15E9B361" w14:textId="77777777">
        <w:trPr>
          <w:jc w:val="right"/>
        </w:trPr>
        <w:tc>
          <w:tcPr>
            <w:tcW w:w="1276" w:type="dxa"/>
          </w:tcPr>
          <w:p w:rsidRPr="006F61C6" w:rsidR="002343C5" w:rsidRDefault="0024759A" w14:paraId="66152372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B357AD" w:rsidP="00DF310B" w:rsidRDefault="001F6798" w14:paraId="53FDB157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:rsidRPr="006F61C6" w:rsidR="002343C5" w:rsidP="00DF310B" w:rsidRDefault="00B357AD" w14:paraId="46894A25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:rsidRPr="003C6C27" w:rsidR="002343C5" w:rsidRDefault="003C6C27" w14:paraId="1BEE4ABB" w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Pr="003C6C27" w:rsidR="003C6C27" w:rsidRDefault="003C6C27" w14:paraId="1FB5A0E2" w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:rsidRPr="006F61C6" w:rsidR="002343C5" w:rsidRDefault="002343C5" w14:paraId="41934955" w14:textId="77777777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:rsidRPr="006F61C6" w:rsidR="002343C5" w:rsidRDefault="002343C5" w14:paraId="4A712B74" w14:textId="77777777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:rsidRPr="006F61C6" w:rsidR="002343C5" w:rsidRDefault="002343C5" w14:paraId="729CD85B" w14:textId="77777777">
      <w:pPr>
        <w:pStyle w:val="BodyText"/>
        <w:rPr>
          <w:lang w:val="sr-Latn-CS"/>
        </w:rPr>
      </w:pPr>
    </w:p>
    <w:p w:rsidRPr="006F61C6" w:rsidR="002343C5" w:rsidRDefault="003C6C27" w14:paraId="06250563" w14:textId="7777777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Pr="006F61C6" w:rsidR="002343C5">
        <w:rPr>
          <w:lang w:val="sr-Latn-CS"/>
        </w:rPr>
        <w:t xml:space="preserve">  </w:t>
      </w:r>
    </w:p>
    <w:p w:rsidRPr="006F61C6" w:rsidR="002343C5" w:rsidRDefault="003C6C27" w14:paraId="554C50D9" w14:textId="0DAC423B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</w:t>
      </w:r>
      <w:r w:rsidR="00756FF1">
        <w:rPr>
          <w:lang w:val="sr-Latn-CS"/>
        </w:rPr>
        <w:t>2</w:t>
      </w:r>
      <w:r w:rsidR="00CC420E">
        <w:rPr>
          <w:lang w:val="sr-Latn-CS"/>
        </w:rPr>
        <w:t xml:space="preserve"> nedelja</w:t>
      </w:r>
      <w:r w:rsidRPr="006F61C6" w:rsidR="002343C5">
        <w:rPr>
          <w:lang w:val="sr-Latn-CS"/>
        </w:rPr>
        <w:t>.</w:t>
      </w:r>
    </w:p>
    <w:p w:rsidRPr="006F61C6" w:rsidR="002343C5" w:rsidRDefault="00CC420E" w14:paraId="6BC68346" w14:textId="77777777">
      <w:pPr>
        <w:pStyle w:val="Heading1"/>
        <w:rPr>
          <w:i/>
          <w:lang w:val="sr-Latn-CS"/>
        </w:rPr>
      </w:pPr>
      <w:bookmarkStart w:name="_Toc225188568" w:id="4"/>
      <w:r>
        <w:rPr>
          <w:lang w:val="sr-Latn-CS"/>
        </w:rPr>
        <w:t>Raspored aktivnosti</w:t>
      </w:r>
      <w:bookmarkEnd w:id="4"/>
    </w:p>
    <w:p w:rsidRPr="00756FF1" w:rsidR="004561C7" w:rsidRDefault="00CC420E" w14:paraId="39A70A98" w14:textId="18364F50">
      <w:pPr>
        <w:pStyle w:val="BodyText"/>
        <w:rPr>
          <w:lang w:val="sr-Latn-RS"/>
        </w:rPr>
      </w:pPr>
      <w:r w:rsidRPr="19CCCBB3" w:rsidR="00CC420E">
        <w:rPr>
          <w:lang w:val="sr-Latn-CS"/>
        </w:rPr>
        <w:t xml:space="preserve">Planirani raspored aktivnosti koji prikazuje faze, iteracije i očekivane rezultate projekta sadržan je u dokumentu </w:t>
      </w:r>
      <w:r w:rsidRPr="19CCCBB3" w:rsidR="00756FF1">
        <w:rPr>
          <w:lang w:val="sr-Latn-CS"/>
        </w:rPr>
        <w:t>XChange</w:t>
      </w:r>
      <w:r w:rsidRPr="19CCCBB3" w:rsidR="00756FF1">
        <w:rPr>
          <w:lang w:val="sr-Latn-CS"/>
        </w:rPr>
        <w:t xml:space="preserve"> </w:t>
      </w:r>
      <w:r w:rsidRPr="19CCCBB3" w:rsidR="00756FF1">
        <w:rPr>
          <w:lang w:val="sr-Latn-CS"/>
        </w:rPr>
        <w:t xml:space="preserve">– </w:t>
      </w:r>
      <w:r w:rsidR="00756FF1">
        <w:rPr/>
        <w:t>D03_Raspored_Aktivnosti.</w:t>
      </w:r>
      <w:r w:rsidR="270FDE33">
        <w:rPr/>
        <w:t>mpp</w:t>
      </w:r>
      <w:r w:rsidR="00756FF1">
        <w:rPr/>
        <w:t xml:space="preserve"> [2].</w:t>
      </w:r>
    </w:p>
    <w:p w:rsidRPr="004561C7" w:rsidR="004561C7" w:rsidRDefault="004561C7" w14:paraId="584E2DED" w14:textId="134A8220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Pr="00756FF1" w:rsidR="00756FF1">
        <w:rPr>
          <w:b/>
          <w:bCs/>
          <w:lang w:val="sr-Latn-CS"/>
        </w:rPr>
        <w:t xml:space="preserve">XChange – </w:t>
      </w:r>
      <w:r w:rsidRPr="00756FF1" w:rsidR="00756FF1">
        <w:rPr>
          <w:b/>
          <w:bCs/>
        </w:rPr>
        <w:t>D03_Raspored_Aktivnosti.xml</w:t>
      </w:r>
    </w:p>
    <w:p w:rsidRPr="006F61C6" w:rsidR="002343C5" w:rsidRDefault="00D36260" w14:paraId="4A44CC97" w14:textId="77777777">
      <w:pPr>
        <w:pStyle w:val="Heading1"/>
        <w:rPr>
          <w:i/>
          <w:lang w:val="sr-Latn-CS"/>
        </w:rPr>
      </w:pPr>
      <w:bookmarkStart w:name="_Toc225188569" w:id="5"/>
      <w:r>
        <w:rPr>
          <w:lang w:val="sr-Latn-CS"/>
        </w:rPr>
        <w:t>Ciljevi iteracija</w:t>
      </w:r>
      <w:bookmarkEnd w:id="5"/>
    </w:p>
    <w:p w:rsidRPr="006F61C6" w:rsidR="002343C5" w:rsidRDefault="00D36260" w14:paraId="4C69A17C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:rsidRPr="006F61C6" w:rsidR="002343C5" w:rsidRDefault="0084235B" w14:paraId="0B64E9B7" w14:textId="77777777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:rsidRPr="006F61C6" w:rsidR="002343C5" w:rsidRDefault="0084235B" w14:paraId="3966D8E3" w14:textId="77777777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:rsidRPr="006F61C6" w:rsidR="002343C5" w:rsidRDefault="0084235B" w14:paraId="399B5A47" w14:textId="77777777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:rsidRPr="006F61C6" w:rsidR="002343C5" w:rsidRDefault="0084235B" w14:paraId="17E31928" w14:textId="77777777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Pr="006F61C6" w:rsidR="002343C5" w14:paraId="35DB70EF" w14:textId="77777777">
        <w:tc>
          <w:tcPr>
            <w:tcW w:w="1350" w:type="dxa"/>
          </w:tcPr>
          <w:p w:rsidRPr="006F61C6" w:rsidR="002343C5" w:rsidRDefault="00151CDF" w14:paraId="7E48D251" w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:rsidRPr="006F61C6" w:rsidR="002343C5" w:rsidRDefault="00151CDF" w14:paraId="4AB975DF" w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Pr="006F61C6" w:rsidR="002343C5" w:rsidRDefault="00151CDF" w14:paraId="47EBBD02" w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Pr="006F61C6" w:rsidR="002343C5" w:rsidRDefault="00151CDF" w14:paraId="39BEDD21" w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Pr="006F61C6" w:rsidR="002343C5" w:rsidRDefault="00151CDF" w14:paraId="6A3607F0" w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Pr="006F61C6" w:rsidR="002343C5" w14:paraId="55F744BB" w14:textId="77777777">
        <w:tc>
          <w:tcPr>
            <w:tcW w:w="1350" w:type="dxa"/>
          </w:tcPr>
          <w:p w:rsidRPr="006F61C6" w:rsidR="002343C5" w:rsidRDefault="0024759A" w14:paraId="3E884622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Pr="006F61C6" w:rsidR="002343C5" w:rsidRDefault="00151CDF" w14:paraId="0CF760DE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2343C5" w:rsidRDefault="00151CDF" w14:paraId="094BE850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81471E" w:rsidRDefault="0081471E" w14:paraId="401BF95D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Pr="0099694D" w:rsidR="002343C5" w:rsidRDefault="0099694D" w14:paraId="0C3A3663" w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0F5EE8" w:rsidRDefault="000F5EE8" w14:paraId="30452006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0F5EE8" w:rsidRDefault="000F5EE8" w14:paraId="66EA5886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Pr="006F61C6" w:rsidR="002343C5" w:rsidRDefault="000F5EE8" w14:paraId="4752FE6C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Pr="006F61C6" w:rsidR="002343C5" w14:paraId="66A32907" w14:textId="77777777">
        <w:tc>
          <w:tcPr>
            <w:tcW w:w="1350" w:type="dxa"/>
          </w:tcPr>
          <w:p w:rsidRPr="006F61C6" w:rsidR="002343C5" w:rsidRDefault="00151CDF" w14:paraId="0A14AF6D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Pr="006F61C6" w:rsidR="002343C5" w:rsidRDefault="00151CDF" w14:paraId="569A94E1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Pr="006F61C6" w:rsidR="002343C5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Pr="006F61C6" w:rsidR="002343C5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A355DD" w:rsidRDefault="00151CDF" w14:paraId="034E62FE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2343C5" w:rsidRDefault="00151CDF" w14:paraId="71386949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2343C5" w:rsidRDefault="003E416D" w14:paraId="1C2C0C83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Pr="0099694D" w:rsidR="0099694D" w:rsidRDefault="0099694D" w14:paraId="60E8B2DD" w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Pr="0081471E" w:rsidR="0099694D" w:rsidRDefault="0099694D" w14:paraId="5A22A7BE" w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Pr="006F61C6" w:rsidR="002343C5" w:rsidRDefault="0099694D" w14:paraId="7E8A0D98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Pr="006F61C6" w:rsidR="002343C5" w:rsidRDefault="0099694D" w14:paraId="11387DCD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Pr="006F61C6" w:rsidR="002343C5" w:rsidRDefault="000F5EE8" w14:paraId="3F3EE56F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2343C5" w:rsidRDefault="000F5EE8" w14:paraId="6AF4A37F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2343C5" w:rsidRDefault="000F5EE8" w14:paraId="4631269D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Pr="006F61C6" w:rsidR="002343C5">
              <w:rPr>
                <w:lang w:val="sr-Latn-CS"/>
              </w:rPr>
              <w:t>.</w:t>
            </w:r>
          </w:p>
        </w:tc>
      </w:tr>
      <w:tr w:rsidRPr="006F61C6" w:rsidR="00A355DD" w14:paraId="54E9C257" w14:textId="77777777">
        <w:tc>
          <w:tcPr>
            <w:tcW w:w="1350" w:type="dxa"/>
            <w:vMerge w:val="restart"/>
          </w:tcPr>
          <w:p w:rsidRPr="006F61C6" w:rsidR="00A355DD" w:rsidRDefault="00A355DD" w14:paraId="1C69E323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Pr="006F61C6" w:rsidR="00A355DD" w:rsidRDefault="00A355DD" w14:paraId="253B7747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:rsidRPr="006F61C6" w:rsidR="00A355DD" w:rsidRDefault="00A355DD" w14:paraId="755BB628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Pr="0099694D" w:rsidR="00A355DD" w:rsidRDefault="00A355DD" w14:paraId="5A6814CA" w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A355DD" w:rsidRDefault="00A355DD" w14:paraId="65F277C0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:rsidRPr="0099694D" w:rsidR="00A355DD" w:rsidRDefault="00A355DD" w14:paraId="21E8EFF2" w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Pr="006F61C6" w:rsidR="00A355DD" w:rsidRDefault="00A355DD" w14:paraId="0049DFAC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:rsidRPr="006F61C6" w:rsidR="00A355DD" w:rsidRDefault="00A355DD" w14:paraId="2D168B46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Pr="006F61C6" w:rsidR="00A355DD" w14:paraId="50EABA1B" w14:textId="77777777">
        <w:tc>
          <w:tcPr>
            <w:tcW w:w="1350" w:type="dxa"/>
            <w:vMerge/>
          </w:tcPr>
          <w:p w:rsidRPr="006F61C6" w:rsidR="00A355DD" w:rsidRDefault="00A355DD" w14:paraId="26D15787" w14:textId="77777777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Pr="006F61C6" w:rsidR="00A355DD" w:rsidRDefault="00A355DD" w14:paraId="48179A4D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A355DD" w:rsidRDefault="00A355DD" w14:paraId="4C876805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Pr="006F61C6" w:rsidR="00A355DD" w:rsidRDefault="00A355DD" w14:paraId="01AE5ED0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Pr="0099694D" w:rsidR="00A355DD" w:rsidP="0099694D" w:rsidRDefault="00A355DD" w14:paraId="1978009F" w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Pr="006F61C6" w:rsidR="00A355DD" w:rsidRDefault="00A355DD" w14:paraId="2BBC89F0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Pr="006F61C6" w:rsidR="00A355DD" w:rsidRDefault="00A355DD" w14:paraId="7B04932D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Pr="006F61C6" w:rsidR="00A355DD" w:rsidRDefault="00A355DD" w14:paraId="798F2120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Pr="006F61C6" w:rsidR="00A355DD" w:rsidRDefault="00A355DD" w14:paraId="02F6CB87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Pr="006F61C6" w:rsidR="002343C5" w14:paraId="1A536A78" w14:textId="77777777">
        <w:tc>
          <w:tcPr>
            <w:tcW w:w="1350" w:type="dxa"/>
          </w:tcPr>
          <w:p w:rsidRPr="006F61C6" w:rsidR="002343C5" w:rsidRDefault="0024759A" w14:paraId="57F28343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Pr="006F61C6" w:rsidR="002343C5" w:rsidRDefault="00151CDF" w14:paraId="0DA28FF0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Pr="006F61C6" w:rsidR="002343C5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 w:rsidR="002343C5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Pr="006F61C6" w:rsidR="002343C5" w:rsidRDefault="0099694D" w14:paraId="3078A190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Pr="006F61C6" w:rsidR="002343C5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Pr="0099694D" w:rsidR="002343C5" w:rsidRDefault="0099694D" w14:paraId="1EDACDB5" w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Pr="006F61C6" w:rsidR="002343C5" w:rsidRDefault="002343C5" w14:paraId="4B125BAA" w14:textId="77777777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:rsidRPr="006F61C6" w:rsidR="002343C5" w:rsidRDefault="002343C5" w14:paraId="0D282BAE" w14:textId="77777777">
      <w:pPr>
        <w:pStyle w:val="BodyText"/>
        <w:rPr>
          <w:lang w:val="sr-Latn-CS"/>
        </w:rPr>
      </w:pPr>
    </w:p>
    <w:p w:rsidRPr="006F61C6" w:rsidR="002343C5" w:rsidRDefault="0046548E" w14:paraId="59205A85" w14:textId="77777777">
      <w:pPr>
        <w:pStyle w:val="Heading1"/>
        <w:rPr>
          <w:i/>
          <w:lang w:val="sr-Latn-CS"/>
        </w:rPr>
      </w:pPr>
      <w:bookmarkStart w:name="_Toc225188570" w:id="6"/>
      <w:r>
        <w:rPr>
          <w:lang w:val="sr-Latn-CS"/>
        </w:rPr>
        <w:t>Verzije</w:t>
      </w:r>
      <w:bookmarkEnd w:id="6"/>
    </w:p>
    <w:p w:rsidRPr="006F61C6" w:rsidR="002343C5" w:rsidRDefault="0046548E" w14:paraId="493D95E1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:rsidRPr="006F61C6" w:rsidR="002343C5" w:rsidRDefault="005430FA" w14:paraId="5AABB25A" w14:textId="77777777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:rsidRPr="006F61C6" w:rsidR="002343C5" w:rsidRDefault="00495821" w14:paraId="07E609D4" w14:textId="77777777">
      <w:pPr>
        <w:pStyle w:val="Heading1"/>
        <w:rPr>
          <w:lang w:val="sr-Latn-CS"/>
        </w:rPr>
      </w:pPr>
      <w:bookmarkStart w:name="_Toc225188571" w:id="7"/>
      <w:r>
        <w:rPr>
          <w:lang w:val="sr-Latn-CS"/>
        </w:rPr>
        <w:t>Plan korišćenja resursa</w:t>
      </w:r>
      <w:bookmarkEnd w:id="7"/>
    </w:p>
    <w:p w:rsidRPr="006F61C6" w:rsidR="002343C5" w:rsidRDefault="00495821" w14:paraId="1F13C968" w14:textId="77777777">
      <w:pPr>
        <w:pStyle w:val="Heading2"/>
        <w:widowControl/>
        <w:rPr>
          <w:lang w:val="sr-Latn-CS"/>
        </w:rPr>
      </w:pPr>
      <w:bookmarkStart w:name="_Toc225188572" w:id="8"/>
      <w:r>
        <w:rPr>
          <w:lang w:val="sr-Latn-CS"/>
        </w:rPr>
        <w:t>Organizaciona struktura</w:t>
      </w:r>
      <w:bookmarkEnd w:id="8"/>
    </w:p>
    <w:p w:rsidR="002343C5" w:rsidRDefault="00495821" w14:paraId="552267E2" w14:textId="3B7311F1">
      <w:pPr>
        <w:pStyle w:val="BodyText"/>
        <w:rPr>
          <w:noProof/>
          <w:lang w:eastAsia="en-U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  <w:r w:rsidRPr="001A425A" w:rsidR="001A425A">
        <w:rPr>
          <w:noProof/>
          <w:lang w:eastAsia="en-US"/>
        </w:rPr>
        <w:t xml:space="preserve"> </w:t>
      </w:r>
    </w:p>
    <w:p w:rsidR="001A425A" w:rsidRDefault="001A425A" w14:paraId="4884248A" w14:textId="77777777">
      <w:pPr>
        <w:pStyle w:val="BodyText"/>
        <w:rPr>
          <w:noProof/>
          <w:lang w:eastAsia="en-US"/>
        </w:rPr>
      </w:pPr>
    </w:p>
    <w:p w:rsidR="00FE63D1" w:rsidP="00FE63D1" w:rsidRDefault="00FE63D1" w14:paraId="09EDCCC6" w14:textId="77777777">
      <w:pPr>
        <w:pStyle w:val="BodyText"/>
        <w:jc w:val="center"/>
        <w:rPr>
          <w:noProof/>
          <w:lang w:eastAsia="en-US"/>
        </w:rPr>
      </w:pPr>
    </w:p>
    <w:p w:rsidR="001A425A" w:rsidP="00FE63D1" w:rsidRDefault="00C179F0" w14:paraId="187C27ED" w14:textId="53E797FE">
      <w:pPr>
        <w:pStyle w:val="BodyText"/>
        <w:jc w:val="center"/>
        <w:rPr>
          <w:noProof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B76B86" wp14:editId="0D175A15">
                <wp:simplePos x="0" y="0"/>
                <wp:positionH relativeFrom="column">
                  <wp:posOffset>2574290</wp:posOffset>
                </wp:positionH>
                <wp:positionV relativeFrom="paragraph">
                  <wp:posOffset>96520</wp:posOffset>
                </wp:positionV>
                <wp:extent cx="1202690" cy="560705"/>
                <wp:effectExtent l="12065" t="10160" r="13970" b="10160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690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1A425A" w:rsidR="001A425A" w:rsidP="001A425A" w:rsidRDefault="001A425A" w14:paraId="34A4C6ED" w14:textId="6B10A44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sr-Latn-RS"/>
                              </w:rPr>
                            </w:pPr>
                            <w:r w:rsidRPr="001A425A">
                              <w:rPr>
                                <w:sz w:val="18"/>
                                <w:szCs w:val="18"/>
                                <w:lang w:val="sr-Latn-RS"/>
                              </w:rPr>
                              <w:t>Mihajlo Bencun</w:t>
                            </w:r>
                          </w:p>
                          <w:p w:rsidRPr="001A425A" w:rsidR="001A425A" w:rsidP="001A425A" w:rsidRDefault="001A425A" w14:paraId="787C0E96" w14:textId="50635C7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sr-Latn-RS"/>
                              </w:rPr>
                            </w:pPr>
                            <w:r w:rsidRPr="001A425A">
                              <w:rPr>
                                <w:sz w:val="18"/>
                                <w:szCs w:val="18"/>
                                <w:lang w:val="sr-Latn-RS"/>
                              </w:rPr>
                              <w:t>Vođa tima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052144A">
              <v:shapetype id="_x0000_t202" coordsize="21600,21600" o:spt="202" path="m,l,21600r21600,l21600,xe" w14:anchorId="41B76B86">
                <v:stroke joinstyle="miter"/>
                <v:path gradientshapeok="t" o:connecttype="rect"/>
              </v:shapetype>
              <v:shape id="Text Box 7" style="position:absolute;left:0;text-align:left;margin-left:202.7pt;margin-top:7.6pt;width:94.7pt;height:44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">
                <v:textbox>
                  <w:txbxContent>
                    <w:p w:rsidRPr="001A425A" w:rsidR="001A425A" w:rsidP="001A425A" w:rsidRDefault="001A425A" w14:paraId="058A7515" w14:textId="6B10A44D">
                      <w:pPr>
                        <w:jc w:val="center"/>
                        <w:rPr>
                          <w:sz w:val="18"/>
                          <w:szCs w:val="18"/>
                          <w:lang w:val="sr-Latn-RS"/>
                        </w:rPr>
                      </w:pPr>
                      <w:r w:rsidRPr="001A425A">
                        <w:rPr>
                          <w:sz w:val="18"/>
                          <w:szCs w:val="18"/>
                          <w:lang w:val="sr-Latn-RS"/>
                        </w:rPr>
                        <w:t>Mihajlo Bencun</w:t>
                      </w:r>
                    </w:p>
                    <w:p w:rsidRPr="001A425A" w:rsidR="001A425A" w:rsidP="001A425A" w:rsidRDefault="001A425A" w14:paraId="1F3559E0" w14:textId="50635C7E">
                      <w:pPr>
                        <w:jc w:val="center"/>
                        <w:rPr>
                          <w:sz w:val="18"/>
                          <w:szCs w:val="18"/>
                          <w:lang w:val="sr-Latn-RS"/>
                        </w:rPr>
                      </w:pPr>
                      <w:r w:rsidRPr="001A425A">
                        <w:rPr>
                          <w:sz w:val="18"/>
                          <w:szCs w:val="18"/>
                          <w:lang w:val="sr-Latn-RS"/>
                        </w:rPr>
                        <w:t>Vođa tima</w:t>
                      </w:r>
                    </w:p>
                  </w:txbxContent>
                </v:textbox>
              </v:shape>
            </w:pict>
          </mc:Fallback>
        </mc:AlternateContent>
      </w:r>
    </w:p>
    <w:p w:rsidR="001A425A" w:rsidP="00FE63D1" w:rsidRDefault="001A425A" w14:paraId="63493C65" w14:textId="163CBE81">
      <w:pPr>
        <w:pStyle w:val="BodyText"/>
        <w:jc w:val="center"/>
        <w:rPr>
          <w:noProof/>
          <w:lang w:eastAsia="en-US"/>
        </w:rPr>
      </w:pPr>
    </w:p>
    <w:p w:rsidR="001A425A" w:rsidP="00FE63D1" w:rsidRDefault="00C179F0" w14:paraId="5F15768D" w14:textId="5A46AEAD">
      <w:pPr>
        <w:pStyle w:val="BodyText"/>
        <w:jc w:val="center"/>
        <w:rPr>
          <w:lang w:val="sr-Latn-CS"/>
        </w:rPr>
      </w:pPr>
      <w:r>
        <w:rPr>
          <w:noProof/>
          <w:lang w:val="sr-Latn-C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CEBCAA" wp14:editId="71B57B43">
                <wp:simplePos x="0" y="0"/>
                <wp:positionH relativeFrom="column">
                  <wp:posOffset>3183890</wp:posOffset>
                </wp:positionH>
                <wp:positionV relativeFrom="paragraph">
                  <wp:posOffset>216535</wp:posOffset>
                </wp:positionV>
                <wp:extent cx="0" cy="266700"/>
                <wp:effectExtent l="12065" t="6350" r="6985" b="12700"/>
                <wp:wrapNone/>
                <wp:docPr id="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5DC15A4">
              <v:shapetype id="_x0000_t32" coordsize="21600,21600" o:oned="t" filled="f" o:spt="32" path="m,l21600,21600e" w14:anchorId="7A2DE274">
                <v:path fillok="f" arrowok="t" o:connecttype="none"/>
                <o:lock v:ext="edit" shapetype="t"/>
              </v:shapetype>
              <v:shape id="AutoShape 16" style="position:absolute;margin-left:250.7pt;margin-top:17.05pt;width:0;height:21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4bacc6 [3208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"/>
            </w:pict>
          </mc:Fallback>
        </mc:AlternateContent>
      </w:r>
    </w:p>
    <w:p w:rsidR="001A425A" w:rsidP="00FE63D1" w:rsidRDefault="001A425A" w14:paraId="40D0F777" w14:textId="01BABB11">
      <w:pPr>
        <w:pStyle w:val="BodyText"/>
        <w:jc w:val="center"/>
        <w:rPr>
          <w:lang w:val="sr-Latn-CS"/>
        </w:rPr>
      </w:pPr>
    </w:p>
    <w:p w:rsidR="001A425A" w:rsidP="00FE63D1" w:rsidRDefault="00C179F0" w14:paraId="75C46FE8" w14:textId="5D7AAB18">
      <w:pPr>
        <w:pStyle w:val="BodyText"/>
        <w:jc w:val="center"/>
        <w:rPr>
          <w:lang w:val="sr-Latn-CS"/>
        </w:rPr>
      </w:pPr>
      <w:r>
        <w:rPr>
          <w:noProof/>
          <w:lang w:val="sr-Latn-C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057113" wp14:editId="1B566C05">
                <wp:simplePos x="0" y="0"/>
                <wp:positionH relativeFrom="column">
                  <wp:posOffset>4479925</wp:posOffset>
                </wp:positionH>
                <wp:positionV relativeFrom="paragraph">
                  <wp:posOffset>42545</wp:posOffset>
                </wp:positionV>
                <wp:extent cx="635" cy="103505"/>
                <wp:effectExtent l="12700" t="13335" r="5715" b="6985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3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127AD02">
              <v:shape id="AutoShape 14" style="position:absolute;margin-left:352.75pt;margin-top:3.35pt;width:.05pt;height: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4bacc6 [3208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" w14:anchorId="1DDB40EC"/>
            </w:pict>
          </mc:Fallback>
        </mc:AlternateContent>
      </w:r>
      <w:r>
        <w:rPr>
          <w:noProof/>
          <w:lang w:val="sr-Latn-C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5CC4D1" wp14:editId="1F28D676">
                <wp:simplePos x="0" y="0"/>
                <wp:positionH relativeFrom="column">
                  <wp:posOffset>1774825</wp:posOffset>
                </wp:positionH>
                <wp:positionV relativeFrom="paragraph">
                  <wp:posOffset>34925</wp:posOffset>
                </wp:positionV>
                <wp:extent cx="2705100" cy="7620"/>
                <wp:effectExtent l="12700" t="5715" r="6350" b="5715"/>
                <wp:wrapNone/>
                <wp:docPr id="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510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338713E">
              <v:shape id="AutoShape 13" style="position:absolute;margin-left:139.75pt;margin-top:2.75pt;width:213pt;height: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4bacc6 [3208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" w14:anchorId="16ACAEF5"/>
            </w:pict>
          </mc:Fallback>
        </mc:AlternateContent>
      </w:r>
      <w:r>
        <w:rPr>
          <w:noProof/>
          <w:lang w:val="sr-Latn-C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82450" wp14:editId="0454B975">
                <wp:simplePos x="0" y="0"/>
                <wp:positionH relativeFrom="column">
                  <wp:posOffset>1774825</wp:posOffset>
                </wp:positionH>
                <wp:positionV relativeFrom="paragraph">
                  <wp:posOffset>42545</wp:posOffset>
                </wp:positionV>
                <wp:extent cx="0" cy="141605"/>
                <wp:effectExtent l="12700" t="13335" r="6350" b="6985"/>
                <wp:wrapNone/>
                <wp:docPr id="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1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C7FCD4C">
              <v:shape id="AutoShape 11" style="position:absolute;margin-left:139.75pt;margin-top:3.35pt;width:0;height:11.1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4bacc6 [3208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" w14:anchorId="54A37869"/>
            </w:pict>
          </mc:Fallback>
        </mc:AlternateContent>
      </w:r>
      <w:r>
        <w:rPr>
          <w:noProof/>
          <w:lang w:val="sr-Latn-C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3739CE" wp14:editId="4528DD75">
                <wp:simplePos x="0" y="0"/>
                <wp:positionH relativeFrom="column">
                  <wp:posOffset>1122045</wp:posOffset>
                </wp:positionH>
                <wp:positionV relativeFrom="paragraph">
                  <wp:posOffset>176530</wp:posOffset>
                </wp:positionV>
                <wp:extent cx="1251585" cy="500380"/>
                <wp:effectExtent l="7620" t="13970" r="7620" b="9525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15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1A425A" w:rsidR="001A425A" w:rsidP="001A425A" w:rsidRDefault="001A425A" w14:paraId="73814F3D" w14:textId="1297E07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sr-Latn-RS"/>
                              </w:rPr>
                            </w:pPr>
                            <w:r w:rsidRPr="001A425A">
                              <w:rPr>
                                <w:sz w:val="18"/>
                                <w:szCs w:val="18"/>
                                <w:lang w:val="sr-Latn-RS"/>
                              </w:rPr>
                              <w:t>Uroš Miladinović</w:t>
                            </w:r>
                          </w:p>
                          <w:p w:rsidRPr="001A425A" w:rsidR="001A425A" w:rsidP="001A425A" w:rsidRDefault="001A425A" w14:paraId="678AE03D" w14:textId="7357007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sr-Latn-RS"/>
                              </w:rPr>
                            </w:pPr>
                            <w:r w:rsidRPr="001A425A">
                              <w:rPr>
                                <w:sz w:val="18"/>
                                <w:szCs w:val="18"/>
                                <w:lang w:val="sr-Latn-RS"/>
                              </w:rPr>
                              <w:t>Dizajn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05CD532">
              <v:shape id="Text Box 8" style="position:absolute;left:0;text-align:left;margin-left:88.35pt;margin-top:13.9pt;width:98.55pt;height:3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" w14:anchorId="643739CE">
                <v:textbox>
                  <w:txbxContent>
                    <w:p w:rsidRPr="001A425A" w:rsidR="001A425A" w:rsidP="001A425A" w:rsidRDefault="001A425A" w14:paraId="0D8F8FEC" w14:textId="1297E077">
                      <w:pPr>
                        <w:jc w:val="center"/>
                        <w:rPr>
                          <w:sz w:val="18"/>
                          <w:szCs w:val="18"/>
                          <w:lang w:val="sr-Latn-RS"/>
                        </w:rPr>
                      </w:pPr>
                      <w:r w:rsidRPr="001A425A">
                        <w:rPr>
                          <w:sz w:val="18"/>
                          <w:szCs w:val="18"/>
                          <w:lang w:val="sr-Latn-RS"/>
                        </w:rPr>
                        <w:t>Uroš Miladinović</w:t>
                      </w:r>
                    </w:p>
                    <w:p w:rsidRPr="001A425A" w:rsidR="001A425A" w:rsidP="001A425A" w:rsidRDefault="001A425A" w14:paraId="25869622" w14:textId="73570077">
                      <w:pPr>
                        <w:jc w:val="center"/>
                        <w:rPr>
                          <w:sz w:val="18"/>
                          <w:szCs w:val="18"/>
                          <w:lang w:val="sr-Latn-RS"/>
                        </w:rPr>
                      </w:pPr>
                      <w:r w:rsidRPr="001A425A">
                        <w:rPr>
                          <w:sz w:val="18"/>
                          <w:szCs w:val="18"/>
                          <w:lang w:val="sr-Latn-RS"/>
                        </w:rPr>
                        <w:t>Dizajn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r-Latn-C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F9A6CF" wp14:editId="040B1857">
                <wp:simplePos x="0" y="0"/>
                <wp:positionH relativeFrom="column">
                  <wp:posOffset>3700780</wp:posOffset>
                </wp:positionH>
                <wp:positionV relativeFrom="paragraph">
                  <wp:posOffset>176530</wp:posOffset>
                </wp:positionV>
                <wp:extent cx="1414780" cy="527685"/>
                <wp:effectExtent l="5080" t="13970" r="8890" b="10795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780" cy="527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25A" w:rsidP="001A425A" w:rsidRDefault="001A425A" w14:paraId="4D14B38F" w14:textId="56F3E16D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Luka Stojković</w:t>
                            </w:r>
                          </w:p>
                          <w:p w:rsidRPr="001A425A" w:rsidR="001A425A" w:rsidP="001A425A" w:rsidRDefault="001A425A" w14:paraId="651BFCD8" w14:textId="052456F6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Front-end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A4B1ECA">
              <v:shape id="Text Box 9" style="position:absolute;left:0;text-align:left;margin-left:291.4pt;margin-top:13.9pt;width:111.4pt;height:41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" w14:anchorId="36F9A6CF">
                <v:textbox>
                  <w:txbxContent>
                    <w:p w:rsidR="001A425A" w:rsidP="001A425A" w:rsidRDefault="001A425A" w14:paraId="1883346C" w14:textId="56F3E16D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Luka Stojković</w:t>
                      </w:r>
                    </w:p>
                    <w:p w:rsidRPr="001A425A" w:rsidR="001A425A" w:rsidP="001A425A" w:rsidRDefault="001A425A" w14:paraId="5BA5EBEA" w14:textId="052456F6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Front-end developer</w:t>
                      </w:r>
                    </w:p>
                  </w:txbxContent>
                </v:textbox>
              </v:shape>
            </w:pict>
          </mc:Fallback>
        </mc:AlternateContent>
      </w:r>
    </w:p>
    <w:p w:rsidR="001A425A" w:rsidP="00FE63D1" w:rsidRDefault="00FE63D1" w14:paraId="6101DEE4" w14:textId="02D56BAD">
      <w:pPr>
        <w:pStyle w:val="BodyText"/>
        <w:jc w:val="center"/>
        <w:rPr>
          <w:lang w:val="sr-Latn-CS"/>
        </w:rPr>
      </w:pPr>
      <w:r>
        <w:rPr>
          <w:lang w:val="sr-Latn-CS"/>
        </w:rPr>
        <w:tab/>
      </w:r>
    </w:p>
    <w:p w:rsidR="001A425A" w:rsidP="00FE63D1" w:rsidRDefault="001A425A" w14:paraId="28409978" w14:textId="514C58D3">
      <w:pPr>
        <w:pStyle w:val="BodyText"/>
        <w:jc w:val="center"/>
        <w:rPr>
          <w:lang w:val="sr-Latn-CS"/>
        </w:rPr>
      </w:pPr>
    </w:p>
    <w:p w:rsidR="001A425A" w:rsidRDefault="001A425A" w14:paraId="78F87462" w14:textId="4BD7A518">
      <w:pPr>
        <w:pStyle w:val="BodyText"/>
        <w:rPr>
          <w:lang w:val="sr-Latn-CS"/>
        </w:rPr>
      </w:pPr>
    </w:p>
    <w:p w:rsidRPr="00FE63D1" w:rsidR="00FE63D1" w:rsidP="00FE63D1" w:rsidRDefault="00FE63D1" w14:paraId="2AE56E59" w14:textId="0DA57539">
      <w:pPr>
        <w:pStyle w:val="BodyText"/>
        <w:jc w:val="center"/>
        <w:rPr>
          <w:i/>
          <w:iCs/>
          <w:lang w:val="sr-Latn-CS"/>
        </w:rPr>
      </w:pPr>
      <w:r w:rsidRPr="00FE63D1">
        <w:rPr>
          <w:i/>
          <w:iCs/>
          <w:lang w:val="sr-Latn-CS"/>
        </w:rPr>
        <w:t>Grafikon 1</w:t>
      </w:r>
    </w:p>
    <w:p w:rsidR="00C4723D" w:rsidP="00C4723D" w:rsidRDefault="00C4723D" w14:paraId="23F81F6C" w14:textId="21EA7291">
      <w:pPr>
        <w:pStyle w:val="BodyText"/>
        <w:jc w:val="center"/>
        <w:rPr>
          <w:lang w:val="sr-Latn-CS"/>
        </w:rPr>
      </w:pPr>
    </w:p>
    <w:p w:rsidRPr="006F61C6" w:rsidR="002343C5" w:rsidRDefault="00C4723D" w14:paraId="00DA2F4E" w14:textId="59FC6A55">
      <w:pPr>
        <w:pStyle w:val="Heading2"/>
        <w:widowControl/>
        <w:rPr>
          <w:lang w:val="sr-Latn-CS"/>
        </w:rPr>
      </w:pPr>
      <w:bookmarkStart w:name="_Toc225188573" w:id="9"/>
      <w:r>
        <w:rPr>
          <w:lang w:val="sr-Latn-CS"/>
        </w:rPr>
        <w:t>Kadrovska politika</w:t>
      </w:r>
      <w:bookmarkEnd w:id="9"/>
    </w:p>
    <w:p w:rsidRPr="006F61C6" w:rsidR="002343C5" w:rsidRDefault="00C4723D" w14:paraId="4D55783C" w14:textId="6F123FF3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B87481">
        <w:rPr>
          <w:lang w:val="sr-Latn-CS"/>
        </w:rPr>
        <w:t>XChange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:rsidRPr="006F61C6" w:rsidR="002343C5" w:rsidRDefault="00574004" w14:paraId="62F278C7" w14:textId="77777777">
      <w:pPr>
        <w:pStyle w:val="Heading2"/>
        <w:widowControl/>
        <w:rPr>
          <w:lang w:val="sr-Latn-CS"/>
        </w:rPr>
      </w:pPr>
      <w:bookmarkStart w:name="_Toc225188574" w:id="10"/>
      <w:r>
        <w:rPr>
          <w:lang w:val="sr-Latn-CS"/>
        </w:rPr>
        <w:t>Plan obuke</w:t>
      </w:r>
      <w:bookmarkEnd w:id="10"/>
    </w:p>
    <w:p w:rsidRPr="006F61C6" w:rsidR="002343C5" w:rsidRDefault="00574004" w14:paraId="0B104D94" w14:textId="77777777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:rsidRPr="006F61C6" w:rsidR="002343C5" w:rsidRDefault="00FD0ACA" w14:paraId="0B7CCDBB" w14:textId="12C3D478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Pr="00FD0ACA" w:rsidR="002343C5">
        <w:rPr>
          <w:i/>
          <w:lang w:val="sr-Latn-CS"/>
        </w:rPr>
        <w:t>Rational Unified Process</w:t>
      </w:r>
      <w:r>
        <w:rPr>
          <w:lang w:val="sr-Latn-CS"/>
        </w:rPr>
        <w:t>-om</w:t>
      </w:r>
      <w:r w:rsidR="00B87481">
        <w:rPr>
          <w:lang w:val="sr-Latn-CS"/>
        </w:rPr>
        <w:t xml:space="preserve"> i</w:t>
      </w:r>
    </w:p>
    <w:p w:rsidRPr="006F61C6" w:rsidR="002343C5" w:rsidRDefault="00FD0ACA" w14:paraId="4DED43CB" w14:textId="3A14514C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Web programiranje u </w:t>
      </w:r>
      <w:r w:rsidR="00B87481">
        <w:rPr>
          <w:lang w:val="sr-Latn-CS"/>
        </w:rPr>
        <w:t>JavaScriptu.</w:t>
      </w:r>
    </w:p>
    <w:p w:rsidRPr="006F61C6" w:rsidR="002343C5" w:rsidRDefault="00FD0ACA" w14:paraId="224E99D1" w14:textId="77777777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</w:t>
      </w:r>
      <w:r w:rsidRPr="006F61C6" w:rsidR="002343C5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Pr="006F61C6" w:rsidR="002343C5">
        <w:rPr>
          <w:lang w:val="sr-Latn-CS"/>
        </w:rPr>
        <w:t>.</w:t>
      </w:r>
    </w:p>
    <w:p w:rsidRPr="006F61C6" w:rsidR="002343C5" w:rsidRDefault="00422B0E" w14:paraId="3C6F9CF3" w14:textId="77777777">
      <w:pPr>
        <w:pStyle w:val="Heading1"/>
        <w:rPr>
          <w:lang w:val="sr-Latn-CS"/>
        </w:rPr>
      </w:pPr>
      <w:bookmarkStart w:name="_Toc225188575" w:id="11"/>
      <w:r>
        <w:rPr>
          <w:lang w:val="sr-Latn-CS"/>
        </w:rPr>
        <w:t>Cena realizacije projekta</w:t>
      </w:r>
      <w:bookmarkEnd w:id="11"/>
    </w:p>
    <w:p w:rsidR="00FD0ACA" w:rsidRDefault="00FD0ACA" w14:paraId="20E4EEB2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Pr="00870F50" w:rsidR="00870F50" w14:paraId="3C035E82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:rsidRPr="00870F50" w:rsidR="00870F50" w:rsidP="005430FA" w:rsidRDefault="00870F50" w14:paraId="09A5E308" w14:textId="14E3D192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B87481">
              <w:rPr>
                <w:b/>
                <w:bCs/>
                <w:lang w:val="sr-Latn-CS"/>
              </w:rPr>
              <w:t>XChange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Pr="007E1F8E" w:rsid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Pr="00870F50" w:rsidR="00870F50" w14:paraId="4C1A5D4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684D6855" w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7CA86D2D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6471518E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6A529850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7DAA2C32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046E7307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1C3F8692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Pr="00870F50" w:rsidR="00870F50" w14:paraId="413C080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2A78C575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763BE57A" w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72DF8090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03540F46" w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4ADAA6C1" w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Pr="00870F50" w:rsidR="00870F50" w14:paraId="096A1ECC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370D54E1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157E0F23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20176B90" w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3D862F7B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5FD8560D" w14:textId="214D05AF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</w:t>
            </w:r>
            <w:r w:rsidR="00B87481">
              <w:rPr>
                <w:lang w:val="sr-Latn-CS"/>
              </w:rPr>
              <w:t>5</w:t>
            </w:r>
            <w:r w:rsidRPr="00870F50">
              <w:rPr>
                <w:lang w:val="sr-Latn-CS"/>
              </w:rPr>
              <w:t>,000.00 Din.</w:t>
            </w:r>
          </w:p>
        </w:tc>
      </w:tr>
      <w:tr w:rsidRPr="00870F50" w:rsidR="00870F50" w14:paraId="4C75BA0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472C2511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0396D66B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4CAC8729" w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11CA03E4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0E040D0F" w14:textId="5AFD0563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</w:t>
            </w:r>
            <w:r w:rsidR="00B87481">
              <w:rPr>
                <w:lang w:val="sr-Latn-CS"/>
              </w:rPr>
              <w:t>4</w:t>
            </w:r>
            <w:r w:rsidRPr="00870F50">
              <w:rPr>
                <w:lang w:val="sr-Latn-CS"/>
              </w:rPr>
              <w:t>,</w:t>
            </w:r>
            <w:r w:rsidR="00B87481">
              <w:rPr>
                <w:lang w:val="sr-Latn-CS"/>
              </w:rPr>
              <w:t>0</w:t>
            </w:r>
            <w:r w:rsidRPr="00870F50">
              <w:rPr>
                <w:lang w:val="sr-Latn-CS"/>
              </w:rPr>
              <w:t>00.00 Din.</w:t>
            </w:r>
          </w:p>
        </w:tc>
      </w:tr>
      <w:tr w:rsidRPr="00870F50" w:rsidR="00870F50" w14:paraId="50625F5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5B6DDC74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20AF4667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7F2CA558" w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6ED02F8E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B87481" w14:paraId="43BD4DE7" w14:textId="72DB8246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6</w:t>
            </w:r>
            <w:r w:rsidRPr="00870F50" w:rsidR="00870F50">
              <w:rPr>
                <w:lang w:val="sr-Latn-CS"/>
              </w:rPr>
              <w:t>0,000.00 Din.</w:t>
            </w:r>
          </w:p>
        </w:tc>
      </w:tr>
      <w:tr w:rsidRPr="00870F50" w:rsidR="00870F50" w14:paraId="2309875C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68F1B226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1B4C5890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5AEE5059" w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038D3D7A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B87481" w14:paraId="5C7C2E4F" w14:textId="1528EA72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18</w:t>
            </w:r>
            <w:r w:rsidRPr="00870F50" w:rsidR="00870F50">
              <w:rPr>
                <w:lang w:val="sr-Latn-CS"/>
              </w:rPr>
              <w:t>,000.00 Din.</w:t>
            </w:r>
          </w:p>
        </w:tc>
      </w:tr>
      <w:tr w:rsidRPr="00870F50" w:rsidR="00870F50" w14:paraId="0E43CF4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3F9A9529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28591D56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7DC7451B" w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60B306FB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4F1FB3DC" w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Pr="00870F50" w:rsidR="00870F50" w14:paraId="586AA95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5A7272EF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73B02CDD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48B605A8" w14:textId="77777777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0A03E31D" w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522C8449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10DBB991" w14:textId="4B9A7B95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</w:t>
            </w:r>
            <w:r w:rsidR="00B87481">
              <w:rPr>
                <w:lang w:val="sr-Latn-CS"/>
              </w:rPr>
              <w:t>5</w:t>
            </w:r>
            <w:r w:rsidRPr="00870F50">
              <w:rPr>
                <w:lang w:val="sr-Latn-CS"/>
              </w:rPr>
              <w:t>0,000.00 Din.</w:t>
            </w:r>
          </w:p>
        </w:tc>
      </w:tr>
      <w:tr w:rsidRPr="00870F50" w:rsidR="00870F50" w14:paraId="2BA0891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0EF0761C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39EFC66C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3E9BE431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7D8E0629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4C8F5558" w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31C9F3F3" w14:textId="7B28D89D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</w:t>
            </w:r>
            <w:r w:rsidR="00B87481">
              <w:rPr>
                <w:lang w:val="sr-Latn-CS"/>
              </w:rPr>
              <w:t>69</w:t>
            </w:r>
            <w:r w:rsidRPr="00870F50">
              <w:rPr>
                <w:lang w:val="sr-Latn-CS"/>
              </w:rPr>
              <w:t>,</w:t>
            </w:r>
            <w:r w:rsidR="00B87481">
              <w:rPr>
                <w:lang w:val="sr-Latn-CS"/>
              </w:rPr>
              <w:t>4</w:t>
            </w:r>
            <w:r w:rsidRPr="00870F50">
              <w:rPr>
                <w:lang w:val="sr-Latn-CS"/>
              </w:rPr>
              <w:t>00.00 Din.</w:t>
            </w:r>
          </w:p>
        </w:tc>
      </w:tr>
      <w:tr w:rsidRPr="00870F50" w:rsidR="00870F50" w14:paraId="410555C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48B83310" w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5D8BC261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55ACEDB6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66283D3A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30C1B94E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12EEBA02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6B629BF1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Pr="00870F50" w:rsidR="00870F50" w14:paraId="201A07A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04B7817E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0EEF70FB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12CDF520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024178FD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24CB2368" w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Pr="00870F50" w:rsidR="00870F50" w14:paraId="14853A4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21A55FDA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605AE62A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1A3CCD66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29A08A5D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0EE8D021" w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Pr="00870F50" w:rsidR="00870F50" w14:paraId="4848FAC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5618DFA0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1347DB50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46B54BE7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342DAD78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B87481" w14:paraId="5764922F" w14:textId="486B2676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Pr="00870F50" w:rsidR="00870F50">
              <w:rPr>
                <w:lang w:val="sr-Latn-CS"/>
              </w:rPr>
              <w:t>,000.00 Din.</w:t>
            </w:r>
          </w:p>
        </w:tc>
      </w:tr>
      <w:tr w:rsidRPr="00870F50" w:rsidR="00870F50" w14:paraId="0B711581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32C8843F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51863F53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26383636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55846E0A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B87481" w14:paraId="547E46DB" w14:textId="1DE0C12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1,000</w:t>
            </w:r>
            <w:r w:rsidRPr="00870F50" w:rsidR="00870F50">
              <w:rPr>
                <w:lang w:val="sr-Latn-CS"/>
              </w:rPr>
              <w:t>.00 Din.</w:t>
            </w:r>
          </w:p>
        </w:tc>
      </w:tr>
      <w:tr w:rsidRPr="00870F50" w:rsidR="00870F50" w14:paraId="284B3B0C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0C52B674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5C2E49A5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76CC200C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0FF655C9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7845C95F" w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Pr="00870F50" w:rsidR="00870F50" w14:paraId="699A6CB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692506CF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4C833008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5FD66DE8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404356AA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72609B7C" w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7F39DB2E" w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Pr="00870F50" w:rsidR="00870F50" w14:paraId="7B2F7249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6449B62B" w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7ADE7BF7" w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4446A598" w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654BA397" w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21CFBCDC" w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398D1811" w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74E11D56" w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Pr="00870F50" w:rsidR="00870F50" w14:paraId="22D35DDD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66405912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4DA5FFCC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74532367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34820EA5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7C789CE4" w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3A27C593" w14:textId="65CF35C2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</w:t>
            </w:r>
            <w:r w:rsidR="00B87481">
              <w:rPr>
                <w:lang w:val="sr-Latn-CS"/>
              </w:rPr>
              <w:t>75</w:t>
            </w:r>
            <w:r w:rsidRPr="00870F50">
              <w:rPr>
                <w:lang w:val="sr-Latn-CS"/>
              </w:rPr>
              <w:t>,</w:t>
            </w:r>
            <w:r w:rsidR="00B87481">
              <w:rPr>
                <w:lang w:val="sr-Latn-CS"/>
              </w:rPr>
              <w:t>4</w:t>
            </w:r>
            <w:r w:rsidRPr="00870F50">
              <w:rPr>
                <w:lang w:val="sr-Latn-CS"/>
              </w:rPr>
              <w:t>00.00 Din.</w:t>
            </w:r>
          </w:p>
        </w:tc>
      </w:tr>
    </w:tbl>
    <w:p w:rsidRPr="006F61C6" w:rsidR="002343C5" w:rsidRDefault="002343C5" w14:paraId="21C4A960" w14:textId="77777777">
      <w:pPr>
        <w:pStyle w:val="BodyText"/>
        <w:rPr>
          <w:lang w:val="sr-Latn-CS"/>
        </w:rPr>
      </w:pPr>
    </w:p>
    <w:sectPr w:rsidRPr="006F61C6" w:rsidR="002343C5" w:rsidSect="005A3FD1">
      <w:headerReference w:type="default" r:id="rId10"/>
      <w:footerReference w:type="default" r:id="rId11"/>
      <w:headerReference w:type="first" r:id="rId12"/>
      <w:footerReference w:type="first" r:id="rId13"/>
      <w:pgSz w:w="11907" w:h="16840" w:orient="portrait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073C" w:rsidRDefault="00B9073C" w14:paraId="33095E05" w14:textId="77777777">
      <w:r>
        <w:separator/>
      </w:r>
    </w:p>
  </w:endnote>
  <w:endnote w:type="continuationSeparator" w:id="0">
    <w:p w:rsidR="00B9073C" w:rsidRDefault="00B9073C" w14:paraId="0F010A9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43C5" w:rsidRDefault="002343C5" w14:paraId="7F785B16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 w14:paraId="474B47DD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Pr="006D0694" w:rsidR="002343C5" w14:paraId="1069D87F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Pr="006D0694" w:rsidR="002343C5" w:rsidRDefault="006F61C6" w14:paraId="7D8CD4EB" w14:textId="77777777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Pr="006D0694" w:rsidR="002343C5" w:rsidRDefault="002343C5" w14:paraId="1ED1240C" w14:textId="421E093F">
          <w:pPr>
            <w:jc w:val="center"/>
            <w:rPr>
              <w:lang w:val="sr-Latn-CS"/>
            </w:rPr>
          </w:pPr>
          <w:r w:rsidRPr="006D0694">
            <w:rPr>
              <w:rFonts w:ascii="Symbol" w:hAnsi="Symbol" w:eastAsia="Symbol" w:cs="Symbol"/>
              <w:lang w:val="sr-Latn-CS"/>
            </w:rPr>
            <w:t>Ó</w:t>
          </w:r>
          <w:r w:rsidR="00F75B5C">
            <w:rPr>
              <w:lang w:val="sr-Latn-CS"/>
            </w:rPr>
            <w:t>Posada M84</w:t>
          </w:r>
          <w:r w:rsidRPr="006D0694">
            <w:rPr>
              <w:lang w:val="sr-Latn-CS"/>
            </w:rPr>
            <w:t xml:space="preserve">, </w:t>
          </w:r>
          <w:r w:rsidRPr="006D0694" w:rsidR="006F61C6">
            <w:rPr>
              <w:lang w:val="sr-Latn-CS"/>
            </w:rPr>
            <w:t>20</w:t>
          </w:r>
          <w:r w:rsidR="00F75B5C">
            <w:rPr>
              <w:lang w:val="sr-Latn-CS"/>
            </w:rPr>
            <w:t>23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Pr="006D0694" w:rsidR="002343C5" w:rsidRDefault="006F61C6" w14:paraId="5860B0C2" w14:textId="77777777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Pr="006D0694" w:rsidR="002343C5">
            <w:rPr>
              <w:lang w:val="sr-Latn-CS"/>
            </w:rPr>
            <w:t xml:space="preserve"> </w:t>
          </w:r>
          <w:r w:rsidRPr="006D0694" w:rsidR="002343C5">
            <w:rPr>
              <w:rStyle w:val="PageNumber"/>
              <w:lang w:val="sr-Latn-CS"/>
            </w:rPr>
            <w:fldChar w:fldCharType="begin"/>
          </w:r>
          <w:r w:rsidRPr="006D0694" w:rsidR="002343C5">
            <w:rPr>
              <w:rStyle w:val="PageNumber"/>
              <w:lang w:val="sr-Latn-CS"/>
            </w:rPr>
            <w:instrText xml:space="preserve"> PAGE </w:instrText>
          </w:r>
          <w:r w:rsidRPr="006D0694" w:rsidR="002343C5">
            <w:rPr>
              <w:rStyle w:val="PageNumber"/>
              <w:lang w:val="sr-Latn-CS"/>
            </w:rPr>
            <w:fldChar w:fldCharType="separate"/>
          </w:r>
          <w:r w:rsidR="00B0622B">
            <w:rPr>
              <w:rStyle w:val="PageNumber"/>
              <w:noProof/>
              <w:lang w:val="sr-Latn-CS"/>
            </w:rPr>
            <w:t>2</w:t>
          </w:r>
          <w:r w:rsidRPr="006D0694" w:rsidR="002343C5">
            <w:rPr>
              <w:rStyle w:val="PageNumber"/>
              <w:lang w:val="sr-Latn-CS"/>
            </w:rPr>
            <w:fldChar w:fldCharType="end"/>
          </w:r>
          <w:r w:rsidRPr="006D0694" w:rsidR="002343C5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Pr="006D0694" w:rsidR="002343C5">
            <w:rPr>
              <w:rStyle w:val="PageNumber"/>
              <w:lang w:val="sr-Latn-CS"/>
            </w:rPr>
            <w:t xml:space="preserve"> </w:t>
          </w:r>
          <w:r w:rsidR="00B9073C">
            <w:fldChar w:fldCharType="begin"/>
          </w:r>
          <w:r w:rsidR="00B9073C">
            <w:instrText xml:space="preserve"> NUMPAGES  \* MERGEFORMAT </w:instrText>
          </w:r>
          <w:r w:rsidR="00B9073C">
            <w:fldChar w:fldCharType="separate"/>
          </w:r>
          <w:r w:rsidR="00B0622B">
            <w:rPr>
              <w:rStyle w:val="PageNumber"/>
              <w:noProof/>
              <w:lang w:val="sr-Latn-CS"/>
            </w:rPr>
            <w:t>7</w:t>
          </w:r>
          <w:r w:rsidR="00B9073C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:rsidRPr="006D0694" w:rsidR="002343C5" w:rsidRDefault="002343C5" w14:paraId="47A347B1" w14:textId="7777777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43C5" w:rsidRDefault="002343C5" w14:paraId="30D713C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073C" w:rsidRDefault="00B9073C" w14:paraId="4050F9F6" w14:textId="77777777">
      <w:r>
        <w:separator/>
      </w:r>
    </w:p>
  </w:footnote>
  <w:footnote w:type="continuationSeparator" w:id="0">
    <w:p w:rsidR="00B9073C" w:rsidRDefault="00B9073C" w14:paraId="68EAFF2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43C5" w:rsidRDefault="002343C5" w14:paraId="39112B67" w14:textId="77777777">
    <w:pPr>
      <w:rPr>
        <w:sz w:val="24"/>
      </w:rPr>
    </w:pPr>
  </w:p>
  <w:p w:rsidR="002343C5" w:rsidRDefault="002343C5" w14:paraId="62BAE110" w14:textId="77777777">
    <w:pPr>
      <w:pBdr>
        <w:top w:val="single" w:color="auto" w:sz="6" w:space="1"/>
      </w:pBdr>
      <w:rPr>
        <w:sz w:val="24"/>
      </w:rPr>
    </w:pPr>
  </w:p>
  <w:p w:rsidRPr="006F61C6" w:rsidR="002343C5" w:rsidRDefault="0073180D" w14:paraId="36590A11" w14:textId="637CB9BE">
    <w:pPr>
      <w:pBdr>
        <w:bottom w:val="single" w:color="auto" w:sz="6" w:space="1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Posada M-84</w:t>
    </w:r>
  </w:p>
  <w:p w:rsidR="002343C5" w:rsidRDefault="002343C5" w14:paraId="10E3ED32" w14:textId="77777777">
    <w:pPr>
      <w:pBdr>
        <w:bottom w:val="single" w:color="auto" w:sz="6" w:space="1"/>
      </w:pBdr>
      <w:jc w:val="right"/>
      <w:rPr>
        <w:sz w:val="24"/>
      </w:rPr>
    </w:pPr>
  </w:p>
  <w:p w:rsidR="002343C5" w:rsidRDefault="002343C5" w14:paraId="130F416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Pr="006D0694" w:rsidR="002343C5" w14:paraId="2AFE2386" w14:textId="77777777">
      <w:tc>
        <w:tcPr>
          <w:tcW w:w="6379" w:type="dxa"/>
        </w:tcPr>
        <w:p w:rsidRPr="006D0694" w:rsidR="002343C5" w:rsidRDefault="005B0B57" w14:paraId="53AD3936" w14:textId="7FBEE98D">
          <w:pPr>
            <w:rPr>
              <w:lang w:val="sr-Latn-CS"/>
            </w:rPr>
          </w:pPr>
          <w:r>
            <w:rPr>
              <w:lang w:val="sr-Latn-CS"/>
            </w:rPr>
            <w:t>XChange</w:t>
          </w:r>
        </w:p>
      </w:tc>
      <w:tc>
        <w:tcPr>
          <w:tcW w:w="2870" w:type="dxa"/>
        </w:tcPr>
        <w:p w:rsidRPr="006D0694" w:rsidR="002343C5" w:rsidP="00A355DD" w:rsidRDefault="002343C5" w14:paraId="3778A928" w14:textId="77777777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Pr="006D0694" w:rsidR="006F61C6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Pr="006D0694" w:rsidR="006F61C6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Pr="006D0694" w:rsidR="002343C5" w14:paraId="648B9080" w14:textId="77777777">
      <w:tc>
        <w:tcPr>
          <w:tcW w:w="6379" w:type="dxa"/>
        </w:tcPr>
        <w:p w:rsidRPr="006D0694" w:rsidR="002343C5" w:rsidRDefault="006F61C6" w14:paraId="72A583CC" w14:textId="77777777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Pr="006D0694" w:rsidR="002343C5" w:rsidRDefault="002343C5" w14:paraId="52BE2B2F" w14:textId="633881D8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Pr="006D0694" w:rsidR="006F61C6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5B0B57">
            <w:rPr>
              <w:lang w:val="sr-Latn-CS"/>
            </w:rPr>
            <w:t>25.03.2023.</w:t>
          </w:r>
          <w:r w:rsidRPr="006D0694" w:rsidR="006F61C6">
            <w:rPr>
              <w:lang w:val="sr-Latn-CS"/>
            </w:rPr>
            <w:t xml:space="preserve"> god.</w:t>
          </w:r>
        </w:p>
      </w:tc>
    </w:tr>
  </w:tbl>
  <w:p w:rsidRPr="006D0694" w:rsidR="002343C5" w:rsidRDefault="002343C5" w14:paraId="27E8413D" w14:textId="7777777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43C5" w:rsidRDefault="002343C5" w14:paraId="16ECD6D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C6"/>
    <w:rsid w:val="000012A9"/>
    <w:rsid w:val="000129E4"/>
    <w:rsid w:val="000B09CA"/>
    <w:rsid w:val="000F5EE8"/>
    <w:rsid w:val="00103833"/>
    <w:rsid w:val="00151CDF"/>
    <w:rsid w:val="00157DAE"/>
    <w:rsid w:val="001A425A"/>
    <w:rsid w:val="001B128E"/>
    <w:rsid w:val="001F6798"/>
    <w:rsid w:val="00210E17"/>
    <w:rsid w:val="002343C5"/>
    <w:rsid w:val="0024759A"/>
    <w:rsid w:val="00257501"/>
    <w:rsid w:val="00260B17"/>
    <w:rsid w:val="003312BC"/>
    <w:rsid w:val="00360910"/>
    <w:rsid w:val="00382BDE"/>
    <w:rsid w:val="00387292"/>
    <w:rsid w:val="003A4834"/>
    <w:rsid w:val="003C3417"/>
    <w:rsid w:val="003C6C27"/>
    <w:rsid w:val="003D5CA3"/>
    <w:rsid w:val="003E416D"/>
    <w:rsid w:val="00404424"/>
    <w:rsid w:val="00422B0E"/>
    <w:rsid w:val="004561C7"/>
    <w:rsid w:val="0046479A"/>
    <w:rsid w:val="0046548E"/>
    <w:rsid w:val="00490DC7"/>
    <w:rsid w:val="00495821"/>
    <w:rsid w:val="004A22E8"/>
    <w:rsid w:val="004B0A08"/>
    <w:rsid w:val="00525A35"/>
    <w:rsid w:val="0053248E"/>
    <w:rsid w:val="005430FA"/>
    <w:rsid w:val="00555767"/>
    <w:rsid w:val="00574004"/>
    <w:rsid w:val="005A3FD1"/>
    <w:rsid w:val="005B0B57"/>
    <w:rsid w:val="005F3958"/>
    <w:rsid w:val="00614EF5"/>
    <w:rsid w:val="006776CF"/>
    <w:rsid w:val="006D0694"/>
    <w:rsid w:val="006D41CE"/>
    <w:rsid w:val="006D702B"/>
    <w:rsid w:val="006F61C6"/>
    <w:rsid w:val="0073180D"/>
    <w:rsid w:val="00756FF1"/>
    <w:rsid w:val="007A2854"/>
    <w:rsid w:val="007E1F8E"/>
    <w:rsid w:val="0081471E"/>
    <w:rsid w:val="00831756"/>
    <w:rsid w:val="0084235B"/>
    <w:rsid w:val="00851B00"/>
    <w:rsid w:val="00870F50"/>
    <w:rsid w:val="008E3870"/>
    <w:rsid w:val="009207A8"/>
    <w:rsid w:val="0093054F"/>
    <w:rsid w:val="0099694D"/>
    <w:rsid w:val="00A355DD"/>
    <w:rsid w:val="00A36164"/>
    <w:rsid w:val="00A73660"/>
    <w:rsid w:val="00AC06A4"/>
    <w:rsid w:val="00B0622B"/>
    <w:rsid w:val="00B357AD"/>
    <w:rsid w:val="00B357F1"/>
    <w:rsid w:val="00B40827"/>
    <w:rsid w:val="00B549D9"/>
    <w:rsid w:val="00B657EC"/>
    <w:rsid w:val="00B75D52"/>
    <w:rsid w:val="00B87481"/>
    <w:rsid w:val="00B9073C"/>
    <w:rsid w:val="00B93575"/>
    <w:rsid w:val="00BD39B8"/>
    <w:rsid w:val="00C179F0"/>
    <w:rsid w:val="00C24B5D"/>
    <w:rsid w:val="00C30C23"/>
    <w:rsid w:val="00C4723D"/>
    <w:rsid w:val="00C502CA"/>
    <w:rsid w:val="00C70470"/>
    <w:rsid w:val="00C75DBE"/>
    <w:rsid w:val="00CC420E"/>
    <w:rsid w:val="00CF694C"/>
    <w:rsid w:val="00D36260"/>
    <w:rsid w:val="00D97F08"/>
    <w:rsid w:val="00DF310B"/>
    <w:rsid w:val="00E464F7"/>
    <w:rsid w:val="00EA1072"/>
    <w:rsid w:val="00EB4996"/>
    <w:rsid w:val="00EC70CF"/>
    <w:rsid w:val="00EE7E5A"/>
    <w:rsid w:val="00F334DC"/>
    <w:rsid w:val="00F62203"/>
    <w:rsid w:val="00F75B5C"/>
    <w:rsid w:val="00F96D6E"/>
    <w:rsid w:val="00FD0ACA"/>
    <w:rsid w:val="00FE63D1"/>
    <w:rsid w:val="129F16EB"/>
    <w:rsid w:val="19CCCBB3"/>
    <w:rsid w:val="270FDE33"/>
    <w:rsid w:val="2D35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1043FC"/>
  <w15:docId w15:val="{2A3BFE21-6C96-4D71-96BF-7BBD76D55A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nspace" w:customStyle="1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styleId="paraspace" w:customStyle="1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fontTable" Target="fontTable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C85CB-D408-4F6A-92FA-D1A5667B6CB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ProjectPlan.dot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Project Plan</dc:title>
  <dc:subject>C-Registration System</dc:subject>
  <dc:creator>Wylie College</dc:creator>
  <lastModifiedBy>Luka Stojkovic</lastModifiedBy>
  <revision>3</revision>
  <lastPrinted>1999-04-23T13:49:00.0000000Z</lastPrinted>
  <dcterms:created xsi:type="dcterms:W3CDTF">2023-03-25T11:11:00.0000000Z</dcterms:created>
  <dcterms:modified xsi:type="dcterms:W3CDTF">2023-03-25T15:46:41.7525669Z</dcterms:modified>
</coreProperties>
</file>