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0F80" w14:textId="63D8E9DE" w:rsidR="7FDB477D" w:rsidRDefault="7FDB477D" w:rsidP="7720574A">
      <w:pPr>
        <w:pStyle w:val="Title"/>
        <w:tabs>
          <w:tab w:val="left" w:pos="2970"/>
          <w:tab w:val="left" w:pos="3060"/>
        </w:tabs>
        <w:jc w:val="right"/>
      </w:pPr>
      <w:r w:rsidRPr="7720574A">
        <w:rPr>
          <w:lang w:val="sr-Latn-CS"/>
        </w:rPr>
        <w:t>XChange</w:t>
      </w:r>
    </w:p>
    <w:p w14:paraId="0AE5762B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1FF2FD08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7E1D23B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3D4AEF5C" w14:textId="0AF565A0" w:rsidR="00206E1F" w:rsidRPr="003372D3" w:rsidRDefault="00206E1F" w:rsidP="7720574A">
      <w:pPr>
        <w:pStyle w:val="Title"/>
        <w:jc w:val="right"/>
        <w:rPr>
          <w:sz w:val="28"/>
          <w:szCs w:val="28"/>
          <w:lang w:val="sr-Latn-CS"/>
        </w:rPr>
      </w:pPr>
    </w:p>
    <w:p w14:paraId="7ECD72A9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2AB4C039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8B37FE5" w14:textId="77777777" w:rsidTr="7720574A">
        <w:tc>
          <w:tcPr>
            <w:tcW w:w="2304" w:type="dxa"/>
          </w:tcPr>
          <w:p w14:paraId="733F03E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38498E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0EB429E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C6779A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3123EF9" w14:textId="77777777" w:rsidTr="7720574A">
        <w:tc>
          <w:tcPr>
            <w:tcW w:w="2304" w:type="dxa"/>
          </w:tcPr>
          <w:p w14:paraId="093E47E4" w14:textId="469E37B9" w:rsidR="003372D3" w:rsidRPr="003372D3" w:rsidRDefault="1B03680F" w:rsidP="00206E1F">
            <w:pPr>
              <w:pStyle w:val="Tabletext"/>
              <w:rPr>
                <w:lang w:val="sr-Latn-CS"/>
              </w:rPr>
            </w:pPr>
            <w:r w:rsidRPr="7720574A">
              <w:rPr>
                <w:lang w:val="sr-Latn-CS"/>
              </w:rPr>
              <w:t>0</w:t>
            </w:r>
            <w:r w:rsidR="069ED54E" w:rsidRPr="7720574A">
              <w:rPr>
                <w:lang w:val="sr-Latn-CS"/>
              </w:rPr>
              <w:t>7</w:t>
            </w:r>
            <w:r w:rsidR="003372D3" w:rsidRPr="7720574A">
              <w:rPr>
                <w:lang w:val="sr-Latn-CS"/>
              </w:rPr>
              <w:t>.0</w:t>
            </w:r>
            <w:r w:rsidR="168C8332" w:rsidRPr="7720574A">
              <w:rPr>
                <w:lang w:val="sr-Latn-CS"/>
              </w:rPr>
              <w:t>4</w:t>
            </w:r>
            <w:r w:rsidR="003372D3" w:rsidRPr="7720574A">
              <w:rPr>
                <w:lang w:val="sr-Latn-CS"/>
              </w:rPr>
              <w:t>.20</w:t>
            </w:r>
            <w:r w:rsidR="476530E2" w:rsidRPr="7720574A">
              <w:rPr>
                <w:lang w:val="sr-Latn-CS"/>
              </w:rPr>
              <w:t>23</w:t>
            </w:r>
          </w:p>
        </w:tc>
        <w:tc>
          <w:tcPr>
            <w:tcW w:w="1152" w:type="dxa"/>
          </w:tcPr>
          <w:p w14:paraId="3558A52F" w14:textId="46BCBB13" w:rsidR="003372D3" w:rsidRPr="003372D3" w:rsidRDefault="2EA4FBE6" w:rsidP="00206E1F">
            <w:pPr>
              <w:pStyle w:val="Tabletext"/>
              <w:rPr>
                <w:lang w:val="sr-Latn-CS"/>
              </w:rPr>
            </w:pPr>
            <w:r w:rsidRPr="7720574A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4C5CE1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7747279C" w14:textId="2E24BAFF" w:rsidR="003372D3" w:rsidRPr="003372D3" w:rsidRDefault="11B613BA" w:rsidP="7720574A">
            <w:pPr>
              <w:pStyle w:val="Tabletext"/>
            </w:pPr>
            <w:r w:rsidRPr="7720574A">
              <w:rPr>
                <w:lang w:val="sr-Latn-CS"/>
              </w:rPr>
              <w:t>Uroš Miladinović</w:t>
            </w:r>
            <w:r w:rsidR="4DFCDEA7" w:rsidRPr="7720574A">
              <w:rPr>
                <w:lang w:val="sr-Latn-CS"/>
              </w:rPr>
              <w:t xml:space="preserve"> </w:t>
            </w:r>
          </w:p>
          <w:p w14:paraId="53815121" w14:textId="5567226F" w:rsidR="003372D3" w:rsidRPr="003372D3" w:rsidRDefault="4DFCDEA7" w:rsidP="7720574A">
            <w:pPr>
              <w:pStyle w:val="Tabletext"/>
              <w:rPr>
                <w:lang w:val="sr-Latn-CS"/>
              </w:rPr>
            </w:pPr>
            <w:r w:rsidRPr="7720574A">
              <w:rPr>
                <w:lang w:val="sr-Latn-CS"/>
              </w:rPr>
              <w:t>Mihajlo Bencun</w:t>
            </w:r>
          </w:p>
        </w:tc>
      </w:tr>
      <w:tr w:rsidR="003372D3" w:rsidRPr="003372D3" w14:paraId="5BCFAF99" w14:textId="77777777" w:rsidTr="7720574A">
        <w:tc>
          <w:tcPr>
            <w:tcW w:w="2304" w:type="dxa"/>
          </w:tcPr>
          <w:p w14:paraId="0E06A416" w14:textId="54F0B5C6" w:rsidR="003372D3" w:rsidRPr="003372D3" w:rsidRDefault="7224344F">
            <w:pPr>
              <w:pStyle w:val="Tabletext"/>
              <w:rPr>
                <w:lang w:val="sr-Latn-CS"/>
              </w:rPr>
            </w:pPr>
            <w:r w:rsidRPr="7720574A">
              <w:rPr>
                <w:lang w:val="sr-Latn-CS"/>
              </w:rPr>
              <w:t>08.04.2023</w:t>
            </w:r>
          </w:p>
        </w:tc>
        <w:tc>
          <w:tcPr>
            <w:tcW w:w="1152" w:type="dxa"/>
          </w:tcPr>
          <w:p w14:paraId="2FD19A5D" w14:textId="3EAA294D" w:rsidR="003372D3" w:rsidRPr="003372D3" w:rsidRDefault="00397DD2">
            <w:pPr>
              <w:pStyle w:val="Tabletext"/>
              <w:rPr>
                <w:lang w:val="sr-Latn-CS"/>
              </w:rPr>
            </w:pPr>
            <w:r w:rsidRPr="7720574A">
              <w:rPr>
                <w:lang w:val="sr-Latn-CS"/>
              </w:rPr>
              <w:t>1.</w:t>
            </w:r>
            <w:r w:rsidR="0478857E" w:rsidRPr="7720574A">
              <w:rPr>
                <w:lang w:val="sr-Latn-CS"/>
              </w:rPr>
              <w:t>1</w:t>
            </w:r>
          </w:p>
        </w:tc>
        <w:tc>
          <w:tcPr>
            <w:tcW w:w="3744" w:type="dxa"/>
          </w:tcPr>
          <w:p w14:paraId="171BA85F" w14:textId="45B91DF9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16FC09" w14:textId="142FF802" w:rsidR="003372D3" w:rsidRPr="003372D3" w:rsidRDefault="0478857E">
            <w:pPr>
              <w:pStyle w:val="Tabletext"/>
              <w:rPr>
                <w:lang w:val="sr-Latn-CS"/>
              </w:rPr>
            </w:pPr>
            <w:r w:rsidRPr="7720574A">
              <w:rPr>
                <w:lang w:val="sr-Latn-CS"/>
              </w:rPr>
              <w:t>Luka Stojković</w:t>
            </w:r>
          </w:p>
        </w:tc>
      </w:tr>
      <w:tr w:rsidR="003372D3" w:rsidRPr="003372D3" w14:paraId="6360584B" w14:textId="77777777" w:rsidTr="7720574A">
        <w:tc>
          <w:tcPr>
            <w:tcW w:w="2304" w:type="dxa"/>
          </w:tcPr>
          <w:p w14:paraId="4990619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FDA67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7E8FD2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045732C" w14:textId="5E93C946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4CDC15A" w14:textId="77777777" w:rsidTr="7720574A">
        <w:tc>
          <w:tcPr>
            <w:tcW w:w="2304" w:type="dxa"/>
          </w:tcPr>
          <w:p w14:paraId="0228120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47AB9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68FC4E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8105F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647F4228" w14:textId="77777777" w:rsidR="00206E1F" w:rsidRPr="003372D3" w:rsidRDefault="00206E1F">
      <w:pPr>
        <w:rPr>
          <w:lang w:val="sr-Latn-CS"/>
        </w:rPr>
      </w:pPr>
    </w:p>
    <w:p w14:paraId="0119D5A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5726D27E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07660FA8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7363D7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CA17B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C441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CDB96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4F102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2B1FD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71C1D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253D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BEC03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5A2AF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2E696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8F101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69944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6B4C8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63A8D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520D9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E1060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B0BA5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E8A0B9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6AB73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049DCA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26272C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AB9A631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F296C29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2729DF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7E4D10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85F651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EB5C3A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E1F9C28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DB6971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0CFA1D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1072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8FB5C2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0AEB8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F99B91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9D1CC23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09138FA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4E4395A1" w14:textId="3CA2079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4F588E">
        <w:rPr>
          <w:lang w:val="sr-Latn-CS"/>
        </w:rPr>
        <w:t xml:space="preserve"> web aplikacije XChange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11D00DEB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75B2AE55" w14:textId="71AE1D7E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F588E">
        <w:rPr>
          <w:lang w:val="sr-Latn-CS"/>
        </w:rPr>
        <w:t>XChange aplikaciju</w:t>
      </w:r>
      <w:r>
        <w:rPr>
          <w:lang w:val="sr-Latn-CS"/>
        </w:rPr>
        <w:t xml:space="preserve"> koj</w:t>
      </w:r>
      <w:r w:rsidR="004F588E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4F588E">
        <w:rPr>
          <w:lang w:val="sr-Latn-CS"/>
        </w:rPr>
        <w:t>a</w:t>
      </w:r>
      <w:r>
        <w:rPr>
          <w:lang w:val="sr-Latn-CS"/>
        </w:rPr>
        <w:t xml:space="preserve"> od strane</w:t>
      </w:r>
      <w:r w:rsidR="004F588E">
        <w:rPr>
          <w:lang w:val="sr-Latn-CS"/>
        </w:rPr>
        <w:t xml:space="preserve"> Posade M-84</w:t>
      </w:r>
      <w:r>
        <w:rPr>
          <w:lang w:val="sr-Latn-CS"/>
        </w:rPr>
        <w:t>.</w:t>
      </w:r>
      <w:r w:rsidR="00DE518F">
        <w:rPr>
          <w:lang w:val="sr-Latn-CS"/>
        </w:rPr>
        <w:t xml:space="preserve"> Namena</w:t>
      </w:r>
      <w:r w:rsidR="004F588E">
        <w:rPr>
          <w:lang w:val="sr-Latn-CS"/>
        </w:rPr>
        <w:t xml:space="preserve"> aplikacije jeste omogućavanje korisnicima da kreiraju oglase za razmenu robe i usluga</w:t>
      </w:r>
      <w:r w:rsidR="00DE518F">
        <w:rPr>
          <w:lang w:val="sr-Latn-CS"/>
        </w:rPr>
        <w:t>.</w:t>
      </w:r>
    </w:p>
    <w:p w14:paraId="62D6FB65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6C775018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84892F8" w14:textId="0F4E0B32" w:rsidR="00DE518F" w:rsidRDefault="004F588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XChange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Posada M-84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23</w:t>
      </w:r>
      <w:r w:rsidR="00DE518F" w:rsidRPr="006F61C6">
        <w:rPr>
          <w:lang w:val="sr-Latn-CS"/>
        </w:rPr>
        <w:t>.</w:t>
      </w:r>
    </w:p>
    <w:p w14:paraId="533AFD73" w14:textId="59723777" w:rsidR="00DE518F" w:rsidRPr="006F61C6" w:rsidRDefault="004F588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XChange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2023</w:t>
      </w:r>
      <w:r w:rsidR="00DE518F">
        <w:rPr>
          <w:lang w:val="sr-Latn-CS"/>
        </w:rPr>
        <w:t>,</w:t>
      </w:r>
      <w:r>
        <w:rPr>
          <w:lang w:val="sr-Latn-CS"/>
        </w:rPr>
        <w:t xml:space="preserve"> Posada M-84</w:t>
      </w:r>
      <w:r w:rsidR="00DE518F">
        <w:rPr>
          <w:lang w:val="sr-Latn-CS"/>
        </w:rPr>
        <w:t>.</w:t>
      </w:r>
    </w:p>
    <w:p w14:paraId="1919F7F3" w14:textId="629BF218" w:rsidR="00DE518F" w:rsidRDefault="004F588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XChange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23</w:t>
      </w:r>
      <w:r w:rsidR="00DE518F">
        <w:rPr>
          <w:lang w:val="sr-Latn-CS"/>
        </w:rPr>
        <w:t>,</w:t>
      </w:r>
      <w:r>
        <w:rPr>
          <w:lang w:val="sr-Latn-CS"/>
        </w:rPr>
        <w:t xml:space="preserve"> Posada M-84</w:t>
      </w:r>
      <w:r w:rsidR="00DE518F">
        <w:rPr>
          <w:lang w:val="sr-Latn-CS"/>
        </w:rPr>
        <w:t>.</w:t>
      </w:r>
    </w:p>
    <w:p w14:paraId="1449F095" w14:textId="320D88D6" w:rsidR="00397DD2" w:rsidRDefault="004F588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XChange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23</w:t>
      </w:r>
      <w:r w:rsidR="00397DD2">
        <w:rPr>
          <w:lang w:val="sr-Latn-CS"/>
        </w:rPr>
        <w:t xml:space="preserve">, </w:t>
      </w:r>
      <w:r>
        <w:rPr>
          <w:lang w:val="sr-Latn-CS"/>
        </w:rPr>
        <w:t>Posada M-84</w:t>
      </w:r>
      <w:r w:rsidR="00397DD2">
        <w:rPr>
          <w:lang w:val="sr-Latn-CS"/>
        </w:rPr>
        <w:t>.</w:t>
      </w:r>
    </w:p>
    <w:p w14:paraId="739F4CA8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414CC2A4" w14:textId="3AE7923B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4F588E">
        <w:rPr>
          <w:lang w:val="sr-Latn-CS"/>
        </w:rPr>
        <w:t>Web</w:t>
      </w:r>
      <w:r w:rsidR="00E177E4">
        <w:rPr>
          <w:lang w:val="sr-Latn-CS"/>
        </w:rPr>
        <w:t xml:space="preserve"> </w:t>
      </w:r>
      <w:r w:rsidR="004F588E">
        <w:rPr>
          <w:lang w:val="sr-Latn-CS"/>
        </w:rPr>
        <w:t xml:space="preserve">aplikacije XChange </w:t>
      </w:r>
      <w:r w:rsidR="00E177E4">
        <w:rPr>
          <w:lang w:val="sr-Latn-CS"/>
        </w:rPr>
        <w:t>prikazan je na sledećoj slici:</w:t>
      </w:r>
    </w:p>
    <w:p w14:paraId="38D3DFED" w14:textId="2B85794D" w:rsidR="0020422A" w:rsidRDefault="0079720D" w:rsidP="0020422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3A8B373F" wp14:editId="655A9B33">
            <wp:extent cx="5943600" cy="3329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527A" w14:textId="1011E971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253056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="00253056">
        <w:rPr>
          <w:i/>
          <w:iCs/>
          <w:lang w:val="sr-Latn-CS"/>
        </w:rPr>
        <w:t>izmena oglasa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253056">
        <w:rPr>
          <w:i/>
          <w:iCs/>
          <w:lang w:val="sr-Latn-CS"/>
        </w:rPr>
        <w:t xml:space="preserve">suspendovanje naloga </w:t>
      </w:r>
      <w:r w:rsidR="00253056">
        <w:rPr>
          <w:lang w:val="sr-Latn-CS"/>
        </w:rPr>
        <w:t xml:space="preserve">i </w:t>
      </w:r>
      <w:r w:rsidR="00253056">
        <w:rPr>
          <w:i/>
          <w:iCs/>
          <w:lang w:val="sr-Latn-CS"/>
        </w:rPr>
        <w:t>filtriranje oglasa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1262E1D3" w14:textId="1A3558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0B8F7A7E" w14:textId="43DF5999" w:rsidR="00253056" w:rsidRDefault="00253056" w:rsidP="006E5E1D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6A7D0890" wp14:editId="130A0FE8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0469" w14:textId="0410E597" w:rsidR="00962138" w:rsidRDefault="00962138" w:rsidP="004E4574">
      <w:pPr>
        <w:pStyle w:val="BodyText"/>
        <w:rPr>
          <w:lang w:val="sr-Latn-CS"/>
        </w:rPr>
      </w:pPr>
    </w:p>
    <w:p w14:paraId="5B7C2927" w14:textId="4C25C5D3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253056">
        <w:rPr>
          <w:i/>
          <w:iCs/>
          <w:lang w:val="sr-Latn-CS"/>
        </w:rPr>
        <w:t xml:space="preserve">izmena oglasa </w:t>
      </w:r>
      <w:r>
        <w:rPr>
          <w:lang w:val="sr-Latn-CS"/>
        </w:rPr>
        <w:t>je prikazan na sledećoj slici:</w:t>
      </w:r>
    </w:p>
    <w:p w14:paraId="4543A47E" w14:textId="64B8CA1A" w:rsidR="006E5E1D" w:rsidRDefault="00253056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202E3345" wp14:editId="25C39D51">
            <wp:extent cx="5943600" cy="166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621F" w14:textId="6F2B29D1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253056">
        <w:rPr>
          <w:i/>
          <w:iCs/>
          <w:lang w:val="sr-Latn-CS"/>
        </w:rPr>
        <w:t>suspendovanje naloga</w:t>
      </w:r>
      <w:r>
        <w:rPr>
          <w:lang w:val="sr-Latn-CS"/>
        </w:rPr>
        <w:t xml:space="preserve"> je prikazan na sledećoj slici:</w:t>
      </w:r>
    </w:p>
    <w:p w14:paraId="5C630BC3" w14:textId="04007D29" w:rsidR="009458D3" w:rsidRDefault="00253056" w:rsidP="004E4574">
      <w:pPr>
        <w:pStyle w:val="BodyText"/>
        <w:rPr>
          <w:noProof/>
          <w:lang w:eastAsia="en-US"/>
        </w:rPr>
      </w:pPr>
      <w:r>
        <w:rPr>
          <w:noProof/>
          <w:lang w:eastAsia="en-US"/>
        </w:rPr>
        <w:t xml:space="preserve"> </w:t>
      </w:r>
      <w:r>
        <w:rPr>
          <w:noProof/>
        </w:rPr>
        <w:drawing>
          <wp:inline distT="0" distB="0" distL="0" distR="0" wp14:anchorId="3FC4AB3D" wp14:editId="485F51D1">
            <wp:extent cx="5943600" cy="1557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310A" w14:textId="7E3C0760" w:rsidR="00253056" w:rsidRDefault="00253056" w:rsidP="004E4574">
      <w:pPr>
        <w:pStyle w:val="BodyText"/>
        <w:rPr>
          <w:noProof/>
          <w:lang w:eastAsia="en-US"/>
        </w:rPr>
      </w:pPr>
    </w:p>
    <w:p w14:paraId="5FF3D74C" w14:textId="28976E54" w:rsidR="00253056" w:rsidRDefault="00253056" w:rsidP="004E4574">
      <w:pPr>
        <w:pStyle w:val="BodyText"/>
        <w:rPr>
          <w:noProof/>
          <w:lang w:eastAsia="en-US"/>
        </w:rPr>
      </w:pPr>
    </w:p>
    <w:p w14:paraId="54705FAF" w14:textId="7613AE3D" w:rsidR="00253056" w:rsidRDefault="00253056" w:rsidP="004E4574">
      <w:pPr>
        <w:pStyle w:val="BodyText"/>
        <w:rPr>
          <w:noProof/>
          <w:lang w:eastAsia="en-US"/>
        </w:rPr>
      </w:pPr>
    </w:p>
    <w:p w14:paraId="6C10490D" w14:textId="47CF7155" w:rsidR="00253056" w:rsidRDefault="00253056" w:rsidP="004E4574">
      <w:pPr>
        <w:pStyle w:val="BodyText"/>
        <w:rPr>
          <w:noProof/>
          <w:lang w:eastAsia="en-US"/>
        </w:rPr>
      </w:pPr>
    </w:p>
    <w:p w14:paraId="7C3B9C39" w14:textId="77777777" w:rsidR="00253056" w:rsidRDefault="00253056" w:rsidP="004E4574">
      <w:pPr>
        <w:pStyle w:val="BodyText"/>
        <w:rPr>
          <w:noProof/>
          <w:lang w:eastAsia="en-US"/>
        </w:rPr>
      </w:pPr>
    </w:p>
    <w:p w14:paraId="16B00ECE" w14:textId="5BC6F263" w:rsidR="00253056" w:rsidRDefault="00253056" w:rsidP="00253056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filtriranje oglasa</w:t>
      </w:r>
      <w:r>
        <w:rPr>
          <w:lang w:val="sr-Latn-CS"/>
        </w:rPr>
        <w:t xml:space="preserve"> je prikazan na sledećoj slici:</w:t>
      </w:r>
    </w:p>
    <w:p w14:paraId="7A4DB453" w14:textId="120BD7BB" w:rsidR="00253056" w:rsidRDefault="00253056" w:rsidP="00253056">
      <w:pPr>
        <w:pStyle w:val="BodyText"/>
        <w:rPr>
          <w:lang w:val="sr-Latn-CS"/>
        </w:rPr>
      </w:pPr>
    </w:p>
    <w:p w14:paraId="6B5FD2E9" w14:textId="6EF07EF6" w:rsidR="00253056" w:rsidRDefault="00253056" w:rsidP="00253056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1B43841A" wp14:editId="7653B2D5">
            <wp:extent cx="5943600" cy="1381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CB51" w14:textId="77777777" w:rsidR="00253056" w:rsidRDefault="00253056" w:rsidP="004E4574">
      <w:pPr>
        <w:pStyle w:val="BodyText"/>
        <w:rPr>
          <w:lang w:val="sr-Latn-CS"/>
        </w:rPr>
      </w:pPr>
    </w:p>
    <w:p w14:paraId="5EC72323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189BD3C1" w14:textId="56CE1850" w:rsidR="0020422A" w:rsidRDefault="0020422A" w:rsidP="004E4574">
      <w:pPr>
        <w:pStyle w:val="BodyText"/>
        <w:rPr>
          <w:lang w:val="sr-Latn-CS"/>
        </w:rPr>
      </w:pPr>
      <w:r w:rsidRPr="7720574A">
        <w:rPr>
          <w:lang w:val="sr-Latn-CS"/>
        </w:rPr>
        <w:t xml:space="preserve">Identifikovani su sledeći </w:t>
      </w:r>
      <w:r w:rsidR="004E4574" w:rsidRPr="7720574A">
        <w:rPr>
          <w:lang w:val="sr-Latn-CS"/>
        </w:rPr>
        <w:t>profili</w:t>
      </w:r>
      <w:r w:rsidRPr="7720574A">
        <w:rPr>
          <w:lang w:val="sr-Latn-CS"/>
        </w:rPr>
        <w:t xml:space="preserve"> korisnika portala </w:t>
      </w:r>
      <w:r w:rsidR="07224747" w:rsidRPr="7720574A">
        <w:rPr>
          <w:lang w:val="sr-Latn-CS"/>
        </w:rPr>
        <w:t>XChange</w:t>
      </w:r>
      <w:r w:rsidRPr="7720574A">
        <w:rPr>
          <w:lang w:val="sr-Latn-CS"/>
        </w:rPr>
        <w:t>:</w:t>
      </w:r>
    </w:p>
    <w:p w14:paraId="2D174504" w14:textId="187084C9" w:rsidR="006E5E1D" w:rsidRPr="003372D3" w:rsidRDefault="00253056" w:rsidP="006E5E1D">
      <w:pPr>
        <w:pStyle w:val="Heading2"/>
        <w:rPr>
          <w:lang w:val="sr-Latn-CS"/>
        </w:rPr>
      </w:pPr>
      <w:r>
        <w:rPr>
          <w:lang w:val="sr-Latn-CS"/>
        </w:rPr>
        <w:t>Neregistrovani korisnik</w:t>
      </w:r>
    </w:p>
    <w:p w14:paraId="70BF833E" w14:textId="3D550BF5" w:rsidR="0020422A" w:rsidRDefault="00253056" w:rsidP="006E5E1D">
      <w:pPr>
        <w:pStyle w:val="BodyText"/>
        <w:rPr>
          <w:lang w:val="sr-Latn-CS"/>
        </w:rPr>
      </w:pPr>
      <w:r>
        <w:rPr>
          <w:lang w:val="sr-Latn-CS"/>
        </w:rPr>
        <w:t>Neregistrovani korisnik kao najpristupačniji profil ima najmanje dostupnih funkcionalnosti. Neregistrovani korisnik može da pregledava i pretražuje oglase i korisnike.</w:t>
      </w:r>
    </w:p>
    <w:p w14:paraId="7E1AC4BA" w14:textId="360BA765" w:rsidR="006E5E1D" w:rsidRDefault="00253056" w:rsidP="006E5E1D">
      <w:pPr>
        <w:pStyle w:val="Heading2"/>
        <w:rPr>
          <w:lang w:val="sr-Latn-CS"/>
        </w:rPr>
      </w:pPr>
      <w:r>
        <w:rPr>
          <w:lang w:val="sr-Latn-CS"/>
        </w:rPr>
        <w:t>Registrovani korisnik</w:t>
      </w:r>
    </w:p>
    <w:p w14:paraId="18315E4C" w14:textId="7210830F" w:rsidR="00253056" w:rsidRPr="00253056" w:rsidRDefault="00253056" w:rsidP="00253056">
      <w:pPr>
        <w:ind w:left="720"/>
        <w:rPr>
          <w:lang w:val="sr-Latn-CS"/>
        </w:rPr>
      </w:pPr>
      <w:r>
        <w:rPr>
          <w:lang w:val="sr-Latn-CS"/>
        </w:rPr>
        <w:t xml:space="preserve">Registrovani korisnik je profil koji obuhvata sve korisnike sa verifikovanim nalogom kojima je omogućena </w:t>
      </w:r>
      <w:r w:rsidR="00DE16F3">
        <w:rPr>
          <w:lang w:val="sr-Latn-CS"/>
        </w:rPr>
        <w:t xml:space="preserve">puna korisnička </w:t>
      </w:r>
      <w:r>
        <w:rPr>
          <w:lang w:val="sr-Latn-CS"/>
        </w:rPr>
        <w:t>funkcionalnost</w:t>
      </w:r>
      <w:r w:rsidR="00DE16F3">
        <w:rPr>
          <w:lang w:val="sr-Latn-CS"/>
        </w:rPr>
        <w:t xml:space="preserve"> aplikacije (kreiranje, izmena oglasa i interakcija sa drugim korisnicima). Generalizacija između registrovanog i neregistrovanog korisnika ukazuje na to da su funkcionalnosti neregistrovanog korisnika podskup funkcionalnosti registrovanog korisnika.</w:t>
      </w:r>
    </w:p>
    <w:p w14:paraId="08EA064E" w14:textId="417652B7" w:rsidR="006E5E1D" w:rsidRDefault="00DE16F3" w:rsidP="006E5E1D">
      <w:pPr>
        <w:pStyle w:val="Heading2"/>
        <w:rPr>
          <w:lang w:val="sr-Latn-CS"/>
        </w:rPr>
      </w:pPr>
      <w:r>
        <w:rPr>
          <w:lang w:val="sr-Latn-CS"/>
        </w:rPr>
        <w:t>Korisnička podrška</w:t>
      </w:r>
    </w:p>
    <w:p w14:paraId="527943A3" w14:textId="295FD883" w:rsidR="006E5E1D" w:rsidRPr="003372D3" w:rsidRDefault="00DE16F3" w:rsidP="00C548B7">
      <w:pPr>
        <w:ind w:left="720"/>
        <w:rPr>
          <w:lang w:val="sr-Latn-CS"/>
        </w:rPr>
      </w:pPr>
      <w:r>
        <w:rPr>
          <w:lang w:val="sr-Latn-CS"/>
        </w:rPr>
        <w:t>Profil korisničke podrške obuhvata zaposlene u organizaciji koja upravlja aplikacijom. Njihove funkcionalnosti su drugačije od registrovanih korisnika. Korisnička podrška rešava prijave od strane korisnika, proverava da li neki korisnici aplikacije ili njihovi oglasi krše pravila upotrebe i reaguju u skladu s tim. Oni mogu da obrišu oglas i suspenduju nalog (privremeno ili trajno).</w:t>
      </w:r>
    </w:p>
    <w:p w14:paraId="47BE8F01" w14:textId="77777777" w:rsidR="006E5E1D" w:rsidRPr="003372D3" w:rsidRDefault="006E5E1D" w:rsidP="006E5E1D">
      <w:pPr>
        <w:pStyle w:val="Heading2"/>
        <w:rPr>
          <w:lang w:val="sr-Latn-CS"/>
        </w:rPr>
      </w:pPr>
      <w:bookmarkStart w:id="5" w:name="_Toc163018895"/>
      <w:r>
        <w:rPr>
          <w:lang w:val="sr-Latn-CS"/>
        </w:rPr>
        <w:t>Administrator</w:t>
      </w:r>
      <w:bookmarkEnd w:id="5"/>
    </w:p>
    <w:p w14:paraId="0B3A027A" w14:textId="2E52CEFA" w:rsidR="0041184D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</w:t>
      </w:r>
      <w:r w:rsidR="0041184D">
        <w:rPr>
          <w:lang w:val="sr-Latn-CS"/>
        </w:rPr>
        <w:t xml:space="preserve"> i olakšalo održavanje i testiranje aplikacije. </w:t>
      </w:r>
    </w:p>
    <w:p w14:paraId="11B706CC" w14:textId="77777777" w:rsidR="00397DD2" w:rsidRDefault="006E5E1D" w:rsidP="00397DD2">
      <w:pPr>
        <w:pStyle w:val="Heading1"/>
        <w:rPr>
          <w:lang w:val="sr-Latn-CS"/>
        </w:rPr>
      </w:pPr>
      <w:bookmarkStart w:id="6" w:name="_Toc163018896"/>
      <w:r>
        <w:rPr>
          <w:lang w:val="sr-Latn-CS"/>
        </w:rPr>
        <w:t>Opis slučajeva korišćenja</w:t>
      </w:r>
      <w:bookmarkEnd w:id="6"/>
    </w:p>
    <w:p w14:paraId="50860086" w14:textId="64264981" w:rsidR="00786068" w:rsidRPr="003372D3" w:rsidRDefault="00786068" w:rsidP="00786068">
      <w:pPr>
        <w:pStyle w:val="Heading2"/>
        <w:rPr>
          <w:lang w:val="sr-Latn-CS"/>
        </w:rPr>
      </w:pPr>
      <w:bookmarkStart w:id="7" w:name="_Toc163018898"/>
      <w:r>
        <w:rPr>
          <w:lang w:val="sr-Latn-CS"/>
        </w:rPr>
        <w:t xml:space="preserve">Pregled </w:t>
      </w:r>
      <w:bookmarkEnd w:id="7"/>
      <w:r w:rsidR="006442BE">
        <w:rPr>
          <w:lang w:val="sr-Latn-CS"/>
        </w:rPr>
        <w:t>oglasa</w:t>
      </w:r>
    </w:p>
    <w:p w14:paraId="3FCEF4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175EC6C" w14:textId="37A141C1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Prikaz stranice sa</w:t>
      </w:r>
      <w:r w:rsidR="00A95EFB">
        <w:rPr>
          <w:lang w:val="sr-Latn-CS"/>
        </w:rPr>
        <w:t xml:space="preserve"> oglasima</w:t>
      </w:r>
      <w:r w:rsidR="006442BE">
        <w:rPr>
          <w:lang w:val="sr-Latn-CS"/>
        </w:rPr>
        <w:t xml:space="preserve"> ili stranice </w:t>
      </w:r>
      <w:r w:rsidR="00090092">
        <w:rPr>
          <w:lang w:val="sr-Latn-CS"/>
        </w:rPr>
        <w:t>sa konkretnim oglaso</w:t>
      </w:r>
      <w:r w:rsidR="006442BE">
        <w:rPr>
          <w:lang w:val="sr-Latn-CS"/>
        </w:rPr>
        <w:t>m</w:t>
      </w:r>
      <w:r w:rsidR="00090092">
        <w:rPr>
          <w:lang w:val="sr-Latn-CS"/>
        </w:rPr>
        <w:t>.</w:t>
      </w:r>
    </w:p>
    <w:p w14:paraId="23FBA0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3DFB35" w14:textId="15D0BF62" w:rsidR="007E0B43" w:rsidRDefault="00090092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korisnička podrška, administrator</w:t>
      </w:r>
      <w:r w:rsidR="007E0B43">
        <w:rPr>
          <w:lang w:val="sr-Latn-CS"/>
        </w:rPr>
        <w:t>.</w:t>
      </w:r>
    </w:p>
    <w:p w14:paraId="6FDAD91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C7055C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3256CE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DD04CAF" w14:textId="59212809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</w:t>
      </w:r>
      <w:r w:rsidR="006442BE">
        <w:rPr>
          <w:lang w:val="sr-Latn-CS"/>
        </w:rPr>
        <w:t xml:space="preserve"> ili </w:t>
      </w:r>
      <w:r w:rsidR="00090092">
        <w:rPr>
          <w:lang w:val="sr-Latn-CS"/>
        </w:rPr>
        <w:t>oglasa</w:t>
      </w:r>
      <w:r>
        <w:rPr>
          <w:lang w:val="sr-Latn-CS"/>
        </w:rPr>
        <w:t>.</w:t>
      </w:r>
    </w:p>
    <w:p w14:paraId="6B1AC331" w14:textId="551BEB2D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</w:t>
      </w:r>
      <w:r w:rsidR="006442BE">
        <w:rPr>
          <w:lang w:val="sr-Latn-CS"/>
        </w:rPr>
        <w:t xml:space="preserve"> ili oglas</w:t>
      </w:r>
      <w:r>
        <w:rPr>
          <w:lang w:val="sr-Latn-CS"/>
        </w:rPr>
        <w:t>.</w:t>
      </w:r>
    </w:p>
    <w:p w14:paraId="7CBF251C" w14:textId="27D7294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4BFF9C2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817780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764DD9E" w14:textId="61AE49C0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</w:t>
      </w:r>
      <w:r w:rsidR="00F22E19">
        <w:rPr>
          <w:lang w:val="sr-Latn-CS"/>
        </w:rPr>
        <w:t xml:space="preserve"> ili</w:t>
      </w:r>
      <w:r w:rsidR="00DB2662">
        <w:rPr>
          <w:lang w:val="sr-Latn-CS"/>
        </w:rPr>
        <w:t xml:space="preserve"> stranica konkretnog </w:t>
      </w:r>
      <w:r w:rsidR="00B81D79">
        <w:rPr>
          <w:lang w:val="sr-Latn-CS"/>
        </w:rPr>
        <w:t>oglasa</w:t>
      </w:r>
      <w:r w:rsidR="00932297">
        <w:rPr>
          <w:lang w:val="sr-Latn-CS"/>
        </w:rPr>
        <w:t>.</w:t>
      </w:r>
    </w:p>
    <w:p w14:paraId="6396C2E6" w14:textId="5545A791" w:rsidR="00786068" w:rsidRPr="003372D3" w:rsidRDefault="00786068" w:rsidP="00786068">
      <w:pPr>
        <w:pStyle w:val="Heading2"/>
        <w:rPr>
          <w:lang w:val="sr-Latn-CS"/>
        </w:rPr>
      </w:pPr>
      <w:bookmarkStart w:id="8" w:name="_Toc163018899"/>
      <w:r>
        <w:rPr>
          <w:lang w:val="sr-Latn-CS"/>
        </w:rPr>
        <w:t xml:space="preserve">Pregled </w:t>
      </w:r>
      <w:bookmarkEnd w:id="8"/>
      <w:r w:rsidR="00462A60">
        <w:rPr>
          <w:lang w:val="sr-Latn-CS"/>
        </w:rPr>
        <w:t>korisničkih profila</w:t>
      </w:r>
    </w:p>
    <w:p w14:paraId="29BFDCD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88753B" w14:textId="58E05AAD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</w:t>
      </w:r>
      <w:r w:rsidR="00462A60">
        <w:rPr>
          <w:lang w:val="sr-Latn-CS"/>
        </w:rPr>
        <w:t xml:space="preserve"> sa informacijama nekog registrovanog korisnika</w:t>
      </w:r>
      <w:r>
        <w:rPr>
          <w:lang w:val="sr-Latn-CS"/>
        </w:rPr>
        <w:t>.</w:t>
      </w:r>
    </w:p>
    <w:p w14:paraId="4E0630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871BD1" w14:textId="0D2377DA" w:rsidR="007E0B43" w:rsidRDefault="00462A60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korisnička podrška, adminis</w:t>
      </w:r>
      <w:r w:rsidR="007E0B43">
        <w:rPr>
          <w:lang w:val="sr-Latn-CS"/>
        </w:rPr>
        <w:t>trator.</w:t>
      </w:r>
    </w:p>
    <w:p w14:paraId="004304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0252B6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2BD9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734792A" w14:textId="5813D84E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informacija o</w:t>
      </w:r>
      <w:r w:rsidR="00816B50">
        <w:rPr>
          <w:lang w:val="sr-Latn-CS"/>
        </w:rPr>
        <w:t xml:space="preserve"> registrovanom korisniku</w:t>
      </w:r>
      <w:r>
        <w:rPr>
          <w:lang w:val="sr-Latn-CS"/>
        </w:rPr>
        <w:t>.</w:t>
      </w:r>
    </w:p>
    <w:p w14:paraId="2318F502" w14:textId="4473D776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816B50">
        <w:rPr>
          <w:lang w:val="sr-Latn-CS"/>
        </w:rPr>
        <w:t>sa informacijama o registrovanom korisniku</w:t>
      </w:r>
      <w:r>
        <w:rPr>
          <w:lang w:val="sr-Latn-CS"/>
        </w:rPr>
        <w:t>.</w:t>
      </w:r>
    </w:p>
    <w:p w14:paraId="0F7C22C6" w14:textId="5C994B01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84EBFA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01A31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F23C75" w14:textId="37C19A36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D3C0A">
        <w:rPr>
          <w:lang w:val="sr-Latn-CS"/>
        </w:rPr>
        <w:t>informacijama o odabranom korisniku</w:t>
      </w:r>
      <w:r>
        <w:rPr>
          <w:lang w:val="sr-Latn-CS"/>
        </w:rPr>
        <w:t>.</w:t>
      </w:r>
    </w:p>
    <w:p w14:paraId="217AB4FF" w14:textId="2A7767D3" w:rsidR="00786068" w:rsidRPr="003372D3" w:rsidRDefault="00C10384" w:rsidP="00786068">
      <w:pPr>
        <w:pStyle w:val="Heading2"/>
        <w:rPr>
          <w:lang w:val="sr-Latn-CS"/>
        </w:rPr>
      </w:pPr>
      <w:r>
        <w:rPr>
          <w:lang w:val="sr-Latn-CS"/>
        </w:rPr>
        <w:t>Filtriranje oglasa po kategorijama</w:t>
      </w:r>
    </w:p>
    <w:p w14:paraId="7B7E57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8E9104D" w14:textId="7A48835B" w:rsidR="007E0B43" w:rsidRDefault="00C10384" w:rsidP="00E55045">
      <w:pPr>
        <w:pStyle w:val="BodyText"/>
        <w:rPr>
          <w:lang w:val="sr-Latn-CS"/>
        </w:rPr>
      </w:pPr>
      <w:r>
        <w:rPr>
          <w:lang w:val="sr-Latn-CS"/>
        </w:rPr>
        <w:t>Filtriranje oglasa po željenim kategorijama od ponuđenih</w:t>
      </w:r>
      <w:r w:rsidR="00373231">
        <w:rPr>
          <w:lang w:val="sr-Latn-CS"/>
        </w:rPr>
        <w:t>.</w:t>
      </w:r>
    </w:p>
    <w:p w14:paraId="60232B4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03FD2FA" w14:textId="4AF36B45" w:rsidR="007E0B43" w:rsidRDefault="00C10384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korisnička podrška, administrator</w:t>
      </w:r>
      <w:r w:rsidR="007E0B43">
        <w:rPr>
          <w:lang w:val="sr-Latn-CS"/>
        </w:rPr>
        <w:t>.</w:t>
      </w:r>
    </w:p>
    <w:p w14:paraId="6B8DA3A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CC078C" w14:textId="13255CFB" w:rsidR="007E0B43" w:rsidRDefault="00C10384" w:rsidP="007E0B43">
      <w:pPr>
        <w:pStyle w:val="BodyText"/>
        <w:rPr>
          <w:lang w:val="sr-Latn-CS"/>
        </w:rPr>
      </w:pPr>
      <w:r>
        <w:rPr>
          <w:lang w:val="sr-Latn-CS"/>
        </w:rPr>
        <w:t>Otvaranje menija za kategorije</w:t>
      </w:r>
      <w:r w:rsidR="00373231">
        <w:rPr>
          <w:lang w:val="sr-Latn-CS"/>
        </w:rPr>
        <w:t>.</w:t>
      </w:r>
    </w:p>
    <w:p w14:paraId="354A63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1DBA0FA" w14:textId="612E622F" w:rsidR="007E0B43" w:rsidRDefault="008E5765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otvara meni za kategorije i bira željene kategorije</w:t>
      </w:r>
      <w:r w:rsidR="00373231">
        <w:rPr>
          <w:lang w:val="sr-Latn-CS"/>
        </w:rPr>
        <w:t>.</w:t>
      </w:r>
    </w:p>
    <w:p w14:paraId="61BB59BB" w14:textId="58D6CEDE"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8E5765">
        <w:rPr>
          <w:lang w:val="sr-Latn-CS"/>
        </w:rPr>
        <w:t>oglasima koji pripadaju odabranim kategorijama</w:t>
      </w:r>
      <w:r>
        <w:rPr>
          <w:lang w:val="sr-Latn-CS"/>
        </w:rPr>
        <w:t>.</w:t>
      </w:r>
    </w:p>
    <w:p w14:paraId="6B6E3CA4" w14:textId="43CAF802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F194B06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86011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8849501" w14:textId="347A9C2F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 sa</w:t>
      </w:r>
      <w:r w:rsidR="008E5765">
        <w:rPr>
          <w:lang w:val="sr-Latn-CS"/>
        </w:rPr>
        <w:t xml:space="preserve"> oglasima koji odgovaraju željenim kategorijama.</w:t>
      </w:r>
    </w:p>
    <w:p w14:paraId="415545FE" w14:textId="753A26BD" w:rsidR="00786068" w:rsidRPr="003372D3" w:rsidRDefault="008E5765" w:rsidP="00786068">
      <w:pPr>
        <w:pStyle w:val="Heading2"/>
        <w:rPr>
          <w:lang w:val="sr-Latn-CS"/>
        </w:rPr>
      </w:pPr>
      <w:r w:rsidRPr="7720574A">
        <w:rPr>
          <w:lang w:val="sr-Latn-CS"/>
        </w:rPr>
        <w:t>Filtriranje oglasa po „Pretra</w:t>
      </w:r>
      <w:r w:rsidR="75A1AFBC" w:rsidRPr="7720574A">
        <w:rPr>
          <w:lang w:val="sr-Latn-CS"/>
        </w:rPr>
        <w:t>z</w:t>
      </w:r>
      <w:r w:rsidRPr="7720574A">
        <w:rPr>
          <w:lang w:val="sr-Latn-CS"/>
        </w:rPr>
        <w:t>i“</w:t>
      </w:r>
    </w:p>
    <w:p w14:paraId="7F6AFA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6081B04" w14:textId="3E6F0971" w:rsidR="007E0B43" w:rsidRDefault="008E5765" w:rsidP="007E0B43">
      <w:pPr>
        <w:pStyle w:val="BodyText"/>
        <w:rPr>
          <w:lang w:val="sr-Latn-CS"/>
        </w:rPr>
      </w:pPr>
      <w:r>
        <w:rPr>
          <w:lang w:val="sr-Latn-CS"/>
        </w:rPr>
        <w:t>Filtriranje oglasima prema imenu ili drugim informacijama koje zada korisnik.</w:t>
      </w:r>
    </w:p>
    <w:p w14:paraId="4001552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0E2D6855" w14:textId="43A68CDE" w:rsidR="007E0B43" w:rsidRDefault="008E5765" w:rsidP="007E0B43">
      <w:pPr>
        <w:pStyle w:val="BodyText"/>
        <w:rPr>
          <w:lang w:val="sr-Latn-CS"/>
        </w:rPr>
      </w:pPr>
      <w:r>
        <w:rPr>
          <w:lang w:val="sr-Latn-CS"/>
        </w:rPr>
        <w:t>Neregistrovani korisnik, registrovani korisnik, korisnička podrška, administrator</w:t>
      </w:r>
      <w:r w:rsidR="007E0B43">
        <w:rPr>
          <w:lang w:val="sr-Latn-CS"/>
        </w:rPr>
        <w:t>.</w:t>
      </w:r>
    </w:p>
    <w:p w14:paraId="7F0835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EE1229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03B9BE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9D944EF" w14:textId="723233DC" w:rsidR="007E0B43" w:rsidRDefault="008E5765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kuca željena ograničenja u „Pretraži“ unosu</w:t>
      </w:r>
      <w:r w:rsidR="00F93061">
        <w:rPr>
          <w:lang w:val="sr-Latn-CS"/>
        </w:rPr>
        <w:t>.</w:t>
      </w:r>
    </w:p>
    <w:p w14:paraId="5E9642D9" w14:textId="299B1FB5" w:rsidR="00F93061" w:rsidRPr="008E5765" w:rsidRDefault="00F93061" w:rsidP="00502E14">
      <w:pPr>
        <w:pStyle w:val="BodyText"/>
        <w:numPr>
          <w:ilvl w:val="0"/>
          <w:numId w:val="8"/>
        </w:numPr>
        <w:rPr>
          <w:lang w:val="sr-Latn-CS"/>
        </w:rPr>
      </w:pPr>
      <w:r w:rsidRPr="008E5765">
        <w:rPr>
          <w:lang w:val="sr-Latn-CS"/>
        </w:rPr>
        <w:t xml:space="preserve">Prikazuje se </w:t>
      </w:r>
      <w:r w:rsidR="008E5765" w:rsidRPr="008E5765">
        <w:rPr>
          <w:lang w:val="sr-Latn-CS"/>
        </w:rPr>
        <w:t>stranica sa oglasima koji odgovaraju zadatim ograničenjima.</w:t>
      </w:r>
    </w:p>
    <w:p w14:paraId="458F5A78" w14:textId="1F475A5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78E8D0E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2C615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2BDBD4" w14:textId="71C0E3C2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8E5765">
        <w:rPr>
          <w:lang w:val="sr-Latn-CS"/>
        </w:rPr>
        <w:t>sa oglasima koji odgovaraju ograničenjima koje postavlja korisnik</w:t>
      </w:r>
      <w:r>
        <w:rPr>
          <w:lang w:val="sr-Latn-CS"/>
        </w:rPr>
        <w:t>.</w:t>
      </w:r>
    </w:p>
    <w:p w14:paraId="2D7E26B1" w14:textId="77777777" w:rsidR="00786068" w:rsidRPr="003372D3" w:rsidRDefault="003D60F1" w:rsidP="003D60F1">
      <w:pPr>
        <w:pStyle w:val="Heading2"/>
        <w:rPr>
          <w:lang w:val="sr-Latn-CS"/>
        </w:rPr>
      </w:pPr>
      <w:bookmarkStart w:id="9" w:name="_Toc163018906"/>
      <w:r>
        <w:rPr>
          <w:lang w:val="sr-Latn-CS"/>
        </w:rPr>
        <w:t>Prijavljivanje</w:t>
      </w:r>
      <w:bookmarkEnd w:id="9"/>
    </w:p>
    <w:p w14:paraId="5B9F1DF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24D08B0" w14:textId="1377B7E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570ED8">
        <w:rPr>
          <w:lang w:val="sr-Latn-CS"/>
        </w:rPr>
        <w:t>sajt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605302C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8F4E02" w14:textId="77777777" w:rsidR="00B7608C" w:rsidRDefault="004177C0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Registrovani korisnik, korisnička podrška, administrator</w:t>
      </w:r>
      <w:r w:rsidRPr="007E0B43">
        <w:rPr>
          <w:b/>
          <w:bCs/>
          <w:lang w:val="sr-Latn-CS"/>
        </w:rPr>
        <w:t xml:space="preserve"> </w:t>
      </w:r>
    </w:p>
    <w:p w14:paraId="17A3D564" w14:textId="20C87723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33E20FE" w14:textId="7777777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018464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132D00" w14:textId="3A4184AF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</w:t>
      </w:r>
      <w:r w:rsidR="004177C0">
        <w:rPr>
          <w:lang w:val="sr-Latn-CS"/>
        </w:rPr>
        <w:t>e</w:t>
      </w:r>
      <w:r w:rsidR="00CF2AB8" w:rsidRPr="00CF2AB8">
        <w:rPr>
          <w:lang w:val="sr-Latn-CS"/>
        </w:rPr>
        <w:t>.</w:t>
      </w:r>
    </w:p>
    <w:p w14:paraId="2DB2426B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AAADF69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78497F21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369F19D6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0AF0288" w14:textId="77777777"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2500E271" w14:textId="5B014EC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DFBC405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2E9BCB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9E59AF0" w14:textId="52E94B79"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</w:t>
      </w:r>
      <w:r w:rsidR="004177C0">
        <w:rPr>
          <w:lang w:val="sr-Latn-CS"/>
        </w:rPr>
        <w:t>sajt</w:t>
      </w:r>
      <w:r w:rsidR="00CF2AB8" w:rsidRPr="00CF2AB8">
        <w:rPr>
          <w:lang w:val="sr-Latn-CS"/>
        </w:rPr>
        <w:t xml:space="preserve"> i ima pristup specifičnim opcijama u skladu sa svojim privilegijama.</w:t>
      </w:r>
    </w:p>
    <w:p w14:paraId="6875B6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06E7AAD1" w14:textId="0B8F5291" w:rsidR="007E0B43" w:rsidRDefault="003E1095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6660B0A4" wp14:editId="76934A1E">
            <wp:extent cx="5937885" cy="2924810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C4A2" w14:textId="6B904B46" w:rsidR="00786068" w:rsidRPr="003372D3" w:rsidRDefault="003E1095" w:rsidP="007061AB">
      <w:pPr>
        <w:pStyle w:val="Heading2"/>
        <w:rPr>
          <w:lang w:val="sr-Latn-CS"/>
        </w:rPr>
      </w:pPr>
      <w:r>
        <w:rPr>
          <w:lang w:val="sr-Latn-CS"/>
        </w:rPr>
        <w:t>Izmena svog profila</w:t>
      </w:r>
    </w:p>
    <w:p w14:paraId="4CD43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363D9CC" w14:textId="67BF61CA"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o sebi od strane prijavljenog </w:t>
      </w:r>
      <w:r w:rsidR="003E1095">
        <w:rPr>
          <w:lang w:val="sr-Latn-CS"/>
        </w:rPr>
        <w:t>korisnika</w:t>
      </w:r>
      <w:r>
        <w:rPr>
          <w:lang w:val="sr-Latn-CS"/>
        </w:rPr>
        <w:t>.</w:t>
      </w:r>
    </w:p>
    <w:p w14:paraId="28A70C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B9A3659" w14:textId="1EA12AA9" w:rsidR="007E0B43" w:rsidRDefault="008A2A15" w:rsidP="007E0B43">
      <w:pPr>
        <w:pStyle w:val="BodyText"/>
        <w:rPr>
          <w:lang w:val="sr-Latn-CS"/>
        </w:rPr>
      </w:pPr>
      <w:r>
        <w:rPr>
          <w:lang w:val="sr-Latn-CS"/>
        </w:rPr>
        <w:t>Registrovani korisnik, korisnička podrška, administrator</w:t>
      </w:r>
      <w:r w:rsidR="007E0B43">
        <w:rPr>
          <w:lang w:val="sr-Latn-CS"/>
        </w:rPr>
        <w:t>.</w:t>
      </w:r>
    </w:p>
    <w:p w14:paraId="5623D1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7195A9D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2B60B2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CD6DA5D" w14:textId="635014FC" w:rsidR="009D5ECD" w:rsidRPr="009D5ECD" w:rsidRDefault="008A2A15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otvara svoj profil preko menija za navigaciju</w:t>
      </w:r>
      <w:r w:rsidR="009D5ECD" w:rsidRPr="009D5ECD">
        <w:rPr>
          <w:lang w:val="sr-Latn-CS"/>
        </w:rPr>
        <w:t>.</w:t>
      </w:r>
    </w:p>
    <w:p w14:paraId="59842402" w14:textId="1FDE717F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8A2A15">
        <w:rPr>
          <w:lang w:val="sr-Latn-CS"/>
        </w:rPr>
        <w:t>informacijama o korisniku</w:t>
      </w:r>
      <w:r w:rsidRPr="009D5ECD">
        <w:rPr>
          <w:lang w:val="sr-Latn-CS"/>
        </w:rPr>
        <w:t>.</w:t>
      </w:r>
    </w:p>
    <w:p w14:paraId="656FD6CC" w14:textId="77777777"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izmena podataka.</w:t>
      </w:r>
    </w:p>
    <w:p w14:paraId="0E90309F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4CA5F570" w14:textId="77777777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="009D5ECD" w:rsidRPr="009D5ECD">
        <w:rPr>
          <w:lang w:val="sr-Latn-CS"/>
        </w:rPr>
        <w:t>.</w:t>
      </w:r>
    </w:p>
    <w:p w14:paraId="15C5B3F0" w14:textId="77777777"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5C94C764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52B232ED" w14:textId="77777777" w:rsidR="007E0B43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195881A5" w14:textId="6C8F86E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3725EB8" w14:textId="4750CE8F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3329DD">
        <w:rPr>
          <w:i/>
          <w:iCs/>
          <w:lang w:val="sr-Latn-CS"/>
        </w:rPr>
        <w:t>korisniku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obaveštenje na formi sa podacima o </w:t>
      </w:r>
      <w:r w:rsidR="008A2A15">
        <w:rPr>
          <w:lang w:val="sr-Latn-CS"/>
        </w:rPr>
        <w:t>korisniku</w:t>
      </w:r>
      <w:r w:rsidRPr="009F61E4">
        <w:rPr>
          <w:lang w:val="sr-Latn-CS"/>
        </w:rPr>
        <w:t>.</w:t>
      </w:r>
    </w:p>
    <w:p w14:paraId="05A8B9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E11255" w14:textId="11744C2F" w:rsidR="007E0B43" w:rsidRDefault="009F61E4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8A2A15">
        <w:rPr>
          <w:lang w:val="sr-Latn-CS"/>
        </w:rPr>
        <w:t>korisniku</w:t>
      </w:r>
      <w:r>
        <w:rPr>
          <w:lang w:val="sr-Latn-CS"/>
        </w:rPr>
        <w:t xml:space="preserve"> su izmenjeni.</w:t>
      </w:r>
    </w:p>
    <w:p w14:paraId="59FE83F1" w14:textId="5E4F963C" w:rsidR="007E0B43" w:rsidRDefault="007E0B43" w:rsidP="003329DD">
      <w:pPr>
        <w:pStyle w:val="BodyText"/>
        <w:keepNext/>
        <w:rPr>
          <w:lang w:val="sr-Latn-CS"/>
        </w:rPr>
      </w:pPr>
    </w:p>
    <w:p w14:paraId="141891EA" w14:textId="383F2853" w:rsidR="00786068" w:rsidRPr="003372D3" w:rsidRDefault="003329DD" w:rsidP="00786068">
      <w:pPr>
        <w:pStyle w:val="Heading2"/>
        <w:rPr>
          <w:lang w:val="sr-Latn-CS"/>
        </w:rPr>
      </w:pPr>
      <w:r>
        <w:rPr>
          <w:lang w:val="sr-Latn-CS"/>
        </w:rPr>
        <w:t>Postavljanje oglasa</w:t>
      </w:r>
    </w:p>
    <w:p w14:paraId="0DA27D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DC59E41" w14:textId="3671DFB4" w:rsidR="007E0B43" w:rsidRDefault="003329DD" w:rsidP="00F31591">
      <w:pPr>
        <w:pStyle w:val="BodyText"/>
        <w:rPr>
          <w:lang w:val="sr-Latn-CS"/>
        </w:rPr>
      </w:pPr>
      <w:r>
        <w:rPr>
          <w:lang w:val="sr-Latn-CS"/>
        </w:rPr>
        <w:t>Korisnik kreira novi oglas i navodi detalje o njemu.</w:t>
      </w:r>
    </w:p>
    <w:p w14:paraId="1154DD1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FB254AD" w14:textId="3EEF7F51" w:rsidR="007E0B43" w:rsidRDefault="003329DD" w:rsidP="007C4972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7C4972">
        <w:rPr>
          <w:lang w:val="sr-Latn-CS"/>
        </w:rPr>
        <w:t>.</w:t>
      </w:r>
    </w:p>
    <w:p w14:paraId="776780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8AD7758" w14:textId="77777777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1C856F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DBC2B93" w14:textId="6D603151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</w:t>
      </w:r>
      <w:r w:rsidR="003329DD">
        <w:rPr>
          <w:lang w:val="sr-Latn-CS"/>
        </w:rPr>
        <w:t xml:space="preserve"> dodavanje oglasa</w:t>
      </w:r>
      <w:r>
        <w:rPr>
          <w:lang w:val="sr-Latn-CS"/>
        </w:rPr>
        <w:t>.</w:t>
      </w:r>
    </w:p>
    <w:p w14:paraId="1E50E28B" w14:textId="5C58D2C0" w:rsidR="003329DD" w:rsidRDefault="003329D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Otvara se forma za kreiranje oglasa.</w:t>
      </w:r>
    </w:p>
    <w:p w14:paraId="5699F414" w14:textId="3656012D" w:rsidR="003329DD" w:rsidRDefault="003329D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popunjava formu za kreiranje oglasa.</w:t>
      </w:r>
    </w:p>
    <w:p w14:paraId="1C77E5FB" w14:textId="21D98996" w:rsidR="003329DD" w:rsidRDefault="003329D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potvrđuje podatke opcijom „Objavi“.</w:t>
      </w:r>
    </w:p>
    <w:p w14:paraId="318002B4" w14:textId="10C6C43B" w:rsidR="003329DD" w:rsidRPr="003329DD" w:rsidRDefault="003329D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Proveravaju se podaci </w:t>
      </w:r>
      <w:r>
        <w:t>[izuzetak:</w:t>
      </w:r>
      <w:r>
        <w:rPr>
          <w:lang w:val="sr-Latn-RS"/>
        </w:rPr>
        <w:t xml:space="preserve"> podaci o oglasu nisu validni</w:t>
      </w:r>
      <w:r>
        <w:t>].</w:t>
      </w:r>
    </w:p>
    <w:p w14:paraId="3462BBD7" w14:textId="3D81FE36" w:rsidR="003329DD" w:rsidRDefault="003329D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Oglas se upisuje u bazu podataka.</w:t>
      </w:r>
    </w:p>
    <w:p w14:paraId="5C6E66CD" w14:textId="6FE1C11B" w:rsidR="003329DD" w:rsidRDefault="003329D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Oglas je dostupan svim korisnicima.</w:t>
      </w:r>
    </w:p>
    <w:p w14:paraId="42BA2C75" w14:textId="62B76711" w:rsidR="003329DD" w:rsidRDefault="003329DD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se preusmerava na stranu oglasa.</w:t>
      </w:r>
    </w:p>
    <w:p w14:paraId="059C910D" w14:textId="66A53FDA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2755A3D" w14:textId="1FA74998"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 xml:space="preserve">Podaci o </w:t>
      </w:r>
      <w:r w:rsidR="003329DD">
        <w:rPr>
          <w:i/>
          <w:iCs/>
        </w:rPr>
        <w:t>oglasu</w:t>
      </w:r>
      <w:r>
        <w:t xml:space="preserve">] </w:t>
      </w:r>
      <w:r>
        <w:rPr>
          <w:lang w:val="sr-Latn-CS"/>
        </w:rPr>
        <w:t xml:space="preserve">Prikazuje se poruka o greški na formi za unos podataka o </w:t>
      </w:r>
      <w:r w:rsidR="003329DD">
        <w:rPr>
          <w:lang w:val="sr-Latn-CS"/>
        </w:rPr>
        <w:t>oglasu</w:t>
      </w:r>
      <w:r>
        <w:rPr>
          <w:lang w:val="sr-Latn-CS"/>
        </w:rPr>
        <w:t>.</w:t>
      </w:r>
    </w:p>
    <w:p w14:paraId="4B13D1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24768A3" w14:textId="5EC113C5" w:rsidR="007E0B43" w:rsidRDefault="00D77D96" w:rsidP="007E0B43">
      <w:pPr>
        <w:pStyle w:val="BodyText"/>
        <w:rPr>
          <w:lang w:val="sr-Latn-CS"/>
        </w:rPr>
      </w:pPr>
      <w:r>
        <w:rPr>
          <w:lang w:val="sr-Latn-CS"/>
        </w:rPr>
        <w:t>Nov</w:t>
      </w:r>
      <w:r w:rsidR="00727DF8">
        <w:rPr>
          <w:lang w:val="sr-Latn-CS"/>
        </w:rPr>
        <w:t xml:space="preserve">i oglas </w:t>
      </w:r>
      <w:r>
        <w:rPr>
          <w:lang w:val="sr-Latn-CS"/>
        </w:rPr>
        <w:t>je dodat.</w:t>
      </w:r>
    </w:p>
    <w:p w14:paraId="30AE6CE9" w14:textId="6042146D" w:rsidR="003329DD" w:rsidRDefault="003329DD" w:rsidP="007E0B43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7C3033D9" w14:textId="7D30FBE9" w:rsidR="003329DD" w:rsidRPr="003329DD" w:rsidRDefault="003329DD" w:rsidP="003329DD">
      <w:pPr>
        <w:widowControl/>
        <w:spacing w:line="240" w:lineRule="auto"/>
        <w:rPr>
          <w:lang w:val="sr-Latn-CS"/>
        </w:rPr>
      </w:pPr>
      <w:r>
        <w:rPr>
          <w:b/>
          <w:bCs/>
          <w:lang w:val="sr-Latn-CS"/>
        </w:rPr>
        <w:tab/>
      </w:r>
      <w:r>
        <w:rPr>
          <w:noProof/>
          <w:lang w:val="sr-Latn-CS"/>
        </w:rPr>
        <w:drawing>
          <wp:inline distT="0" distB="0" distL="0" distR="0" wp14:anchorId="5B3D1FD7" wp14:editId="4A8ABEF3">
            <wp:extent cx="5943600" cy="2648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6A9" w14:textId="2DB248B8" w:rsidR="006C2F57" w:rsidRPr="003372D3" w:rsidRDefault="006C2F57" w:rsidP="006C2F57">
      <w:pPr>
        <w:pStyle w:val="Heading2"/>
        <w:rPr>
          <w:lang w:val="sr-Latn-CS"/>
        </w:rPr>
      </w:pPr>
      <w:bookmarkStart w:id="10" w:name="_Toc163018909"/>
      <w:r>
        <w:rPr>
          <w:lang w:val="sr-Latn-CS"/>
        </w:rPr>
        <w:lastRenderedPageBreak/>
        <w:t xml:space="preserve">Brisanje </w:t>
      </w:r>
      <w:bookmarkEnd w:id="10"/>
      <w:r w:rsidR="003F44C8">
        <w:rPr>
          <w:lang w:val="sr-Latn-CS"/>
        </w:rPr>
        <w:t>oglasa</w:t>
      </w:r>
    </w:p>
    <w:p w14:paraId="6D85D505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24A006D" w14:textId="6398EB67" w:rsidR="006C2F57" w:rsidRDefault="003F44C8" w:rsidP="006C2F57">
      <w:pPr>
        <w:pStyle w:val="BodyText"/>
        <w:rPr>
          <w:lang w:val="sr-Latn-CS"/>
        </w:rPr>
      </w:pPr>
      <w:r>
        <w:rPr>
          <w:lang w:val="sr-Latn-CS"/>
        </w:rPr>
        <w:t xml:space="preserve">Korisnik koji je kreirao oglas </w:t>
      </w:r>
      <w:r w:rsidR="000C152A">
        <w:rPr>
          <w:lang w:val="sr-Latn-CS"/>
        </w:rPr>
        <w:t>može da ga ukloni, ili oglas može ukloniti korisnička podrška ukoliko krši pravila korišćenja.</w:t>
      </w:r>
    </w:p>
    <w:p w14:paraId="2BFF26B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7E3C5C" w14:textId="4F3CDBD6" w:rsidR="006C2F57" w:rsidRDefault="000C152A" w:rsidP="006C2F57">
      <w:pPr>
        <w:pStyle w:val="BodyText"/>
        <w:rPr>
          <w:lang w:val="sr-Latn-CS"/>
        </w:rPr>
      </w:pPr>
      <w:r>
        <w:rPr>
          <w:lang w:val="sr-Latn-CS"/>
        </w:rPr>
        <w:t>Registrovani korisnik, korisnička podrška, administrator</w:t>
      </w:r>
      <w:r w:rsidR="006C2F57">
        <w:rPr>
          <w:lang w:val="sr-Latn-CS"/>
        </w:rPr>
        <w:t>.</w:t>
      </w:r>
    </w:p>
    <w:p w14:paraId="63DE807E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F45157" w14:textId="7DE612DE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BC0BE7">
        <w:rPr>
          <w:lang w:val="sr-Latn-CS"/>
        </w:rPr>
        <w:t>, vlasnik je oglasa ili je deo korisničke p</w:t>
      </w:r>
      <w:r w:rsidR="00F73A90">
        <w:rPr>
          <w:lang w:val="sr-Latn-CS"/>
        </w:rPr>
        <w:t>odrške</w:t>
      </w:r>
      <w:r>
        <w:rPr>
          <w:lang w:val="sr-Latn-CS"/>
        </w:rPr>
        <w:t>.</w:t>
      </w:r>
    </w:p>
    <w:p w14:paraId="5CE1623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D81386F" w14:textId="06C9B40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</w:t>
      </w:r>
      <w:r w:rsidR="000C152A">
        <w:rPr>
          <w:lang w:val="sr-Latn-CS"/>
        </w:rPr>
        <w:t>otvara stranicu svog oglasa</w:t>
      </w:r>
      <w:r>
        <w:rPr>
          <w:lang w:val="sr-Latn-CS"/>
        </w:rPr>
        <w:t>.</w:t>
      </w:r>
    </w:p>
    <w:p w14:paraId="715EE877" w14:textId="62FBCB2C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</w:t>
      </w:r>
      <w:r w:rsidR="000C152A">
        <w:rPr>
          <w:lang w:val="sr-Latn-CS"/>
        </w:rPr>
        <w:t xml:space="preserve"> stranica vezana za oglas</w:t>
      </w:r>
      <w:r>
        <w:rPr>
          <w:lang w:val="sr-Latn-CS"/>
        </w:rPr>
        <w:t>.</w:t>
      </w:r>
    </w:p>
    <w:p w14:paraId="61091DE1" w14:textId="2E1CB243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526F1">
        <w:rPr>
          <w:lang w:val="sr-Latn-CS"/>
        </w:rPr>
        <w:t>brisanje</w:t>
      </w:r>
      <w:r w:rsidR="006E494F">
        <w:rPr>
          <w:lang w:val="sr-Latn-CS"/>
        </w:rPr>
        <w:t xml:space="preserve"> oglasa</w:t>
      </w:r>
      <w:r>
        <w:rPr>
          <w:lang w:val="sr-Latn-CS"/>
        </w:rPr>
        <w:t>.</w:t>
      </w:r>
    </w:p>
    <w:p w14:paraId="35CC3C4C" w14:textId="4332B080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>poruka za potvrdu brisanja</w:t>
      </w:r>
      <w:r w:rsidR="006E494F">
        <w:rPr>
          <w:lang w:val="sr-Latn-CS"/>
        </w:rPr>
        <w:t xml:space="preserve"> oglasa</w:t>
      </w:r>
      <w:r>
        <w:rPr>
          <w:lang w:val="sr-Latn-CS"/>
        </w:rPr>
        <w:t>.</w:t>
      </w:r>
    </w:p>
    <w:p w14:paraId="7731F73D" w14:textId="16F8E8E8" w:rsidR="006C2F57" w:rsidRDefault="004526F1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</w:t>
      </w:r>
      <w:r w:rsidR="006E494F">
        <w:rPr>
          <w:lang w:val="sr-Latn-CS"/>
        </w:rPr>
        <w:t>i oglas</w:t>
      </w:r>
      <w:r w:rsidR="006C2F57">
        <w:rPr>
          <w:lang w:val="sr-Latn-CS"/>
        </w:rPr>
        <w:t>.</w:t>
      </w:r>
    </w:p>
    <w:p w14:paraId="52E6D1E0" w14:textId="3EC8535D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t>Vr</w:t>
      </w:r>
      <w:r>
        <w:rPr>
          <w:lang w:val="sr-Latn-CS"/>
        </w:rPr>
        <w:t xml:space="preserve">ši se </w:t>
      </w:r>
      <w:r w:rsidR="004526F1">
        <w:rPr>
          <w:lang w:val="sr-Latn-CS"/>
        </w:rPr>
        <w:t xml:space="preserve">brisanje podataka o </w:t>
      </w:r>
      <w:r w:rsidR="006E494F">
        <w:rPr>
          <w:lang w:val="sr-Latn-CS"/>
        </w:rPr>
        <w:t>oglasu</w:t>
      </w:r>
      <w:r w:rsidR="004526F1">
        <w:rPr>
          <w:lang w:val="sr-Latn-CS"/>
        </w:rPr>
        <w:t xml:space="preserve"> u bazi podataka</w:t>
      </w:r>
      <w:r>
        <w:rPr>
          <w:lang w:val="sr-Latn-CS"/>
        </w:rPr>
        <w:t>.</w:t>
      </w:r>
    </w:p>
    <w:p w14:paraId="7C0E5BCF" w14:textId="409416EF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6E494F">
        <w:rPr>
          <w:lang w:val="sr-Latn-CS"/>
        </w:rPr>
        <w:t>oglasima</w:t>
      </w:r>
      <w:r>
        <w:rPr>
          <w:lang w:val="sr-Latn-CS"/>
        </w:rPr>
        <w:t>.</w:t>
      </w:r>
    </w:p>
    <w:p w14:paraId="4DE50172" w14:textId="145B1526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57545F5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5F09B62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29DAA19" w14:textId="2C3F52E0" w:rsidR="006C2F57" w:rsidRDefault="004526F1" w:rsidP="004526F1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6E494F">
        <w:rPr>
          <w:lang w:val="sr-Latn-CS"/>
        </w:rPr>
        <w:t xml:space="preserve">i oglas </w:t>
      </w:r>
      <w:r>
        <w:rPr>
          <w:lang w:val="sr-Latn-CS"/>
        </w:rPr>
        <w:t>je obrisan</w:t>
      </w:r>
      <w:r w:rsidR="006C2F57">
        <w:rPr>
          <w:lang w:val="sr-Latn-CS"/>
        </w:rPr>
        <w:t>.</w:t>
      </w:r>
    </w:p>
    <w:p w14:paraId="45932FD6" w14:textId="500D79D0" w:rsidR="00786068" w:rsidRPr="003372D3" w:rsidRDefault="00DB228D" w:rsidP="00786068">
      <w:pPr>
        <w:pStyle w:val="Heading2"/>
        <w:rPr>
          <w:lang w:val="sr-Latn-CS"/>
        </w:rPr>
      </w:pPr>
      <w:r>
        <w:rPr>
          <w:lang w:val="sr-Latn-CS"/>
        </w:rPr>
        <w:t>Modifikacija podataka o oglasu</w:t>
      </w:r>
    </w:p>
    <w:p w14:paraId="3A9F0BC5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293550B" w14:textId="3159FE7F" w:rsidR="007E0B43" w:rsidRDefault="00DB228D" w:rsidP="005C333A">
      <w:pPr>
        <w:pStyle w:val="BodyText"/>
        <w:rPr>
          <w:lang w:val="sr-Latn-CS"/>
        </w:rPr>
      </w:pPr>
      <w:r>
        <w:rPr>
          <w:lang w:val="sr-Latn-CS"/>
        </w:rPr>
        <w:t>Korisnik koji je kreirao oglas ima opciju izmena podataka o tom oglasu</w:t>
      </w:r>
      <w:r w:rsidR="005C333A">
        <w:rPr>
          <w:lang w:val="sr-Latn-CS"/>
        </w:rPr>
        <w:t>.</w:t>
      </w:r>
    </w:p>
    <w:p w14:paraId="69323D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772C033" w14:textId="541BC4D4" w:rsidR="007E0B43" w:rsidRDefault="00DB228D" w:rsidP="007C4972">
      <w:pPr>
        <w:pStyle w:val="BodyText"/>
        <w:rPr>
          <w:lang w:val="sr-Latn-CS"/>
        </w:rPr>
      </w:pPr>
      <w:r>
        <w:rPr>
          <w:lang w:val="sr-Latn-CS"/>
        </w:rPr>
        <w:t>Registrovani korisnik, a</w:t>
      </w:r>
      <w:r w:rsidR="007E0B43">
        <w:rPr>
          <w:lang w:val="sr-Latn-CS"/>
        </w:rPr>
        <w:t>dministrator.</w:t>
      </w:r>
    </w:p>
    <w:p w14:paraId="1844414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D8988C8" w14:textId="6472A8EC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F73A90">
        <w:rPr>
          <w:lang w:val="sr-Latn-CS"/>
        </w:rPr>
        <w:t xml:space="preserve"> i vlasnik je oglasa</w:t>
      </w:r>
      <w:r>
        <w:rPr>
          <w:lang w:val="sr-Latn-CS"/>
        </w:rPr>
        <w:t>.</w:t>
      </w:r>
    </w:p>
    <w:p w14:paraId="70510C6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0561B57" w14:textId="32A1D969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stranice</w:t>
      </w:r>
      <w:r w:rsidR="00354C00">
        <w:rPr>
          <w:lang w:val="sr-Latn-CS"/>
        </w:rPr>
        <w:t xml:space="preserve"> oglasa</w:t>
      </w:r>
      <w:r w:rsidRPr="009D5ECD">
        <w:rPr>
          <w:lang w:val="sr-Latn-CS"/>
        </w:rPr>
        <w:t>.</w:t>
      </w:r>
    </w:p>
    <w:p w14:paraId="3263DAE8" w14:textId="7A10FB44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</w:t>
      </w:r>
      <w:r w:rsidR="00354C00">
        <w:rPr>
          <w:lang w:val="sr-Latn-CS"/>
        </w:rPr>
        <w:t>tog oglasa</w:t>
      </w:r>
      <w:r w:rsidRPr="009D5ECD">
        <w:rPr>
          <w:lang w:val="sr-Latn-CS"/>
        </w:rPr>
        <w:t>.</w:t>
      </w:r>
    </w:p>
    <w:p w14:paraId="3BD1CB53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7A720F35" w14:textId="5515BCA6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354C00">
        <w:rPr>
          <w:lang w:val="sr-Latn-CS"/>
        </w:rPr>
        <w:t>forma</w:t>
      </w:r>
      <w:r>
        <w:rPr>
          <w:lang w:val="sr-Latn-CS"/>
        </w:rPr>
        <w:t xml:space="preserve"> sa tekućim podacima o </w:t>
      </w:r>
      <w:r w:rsidR="00354C00">
        <w:rPr>
          <w:lang w:val="sr-Latn-CS"/>
        </w:rPr>
        <w:t>oglasu</w:t>
      </w:r>
      <w:r w:rsidRPr="009D5ECD">
        <w:rPr>
          <w:lang w:val="sr-Latn-CS"/>
        </w:rPr>
        <w:t>.</w:t>
      </w:r>
    </w:p>
    <w:p w14:paraId="04BE5F37" w14:textId="1855E981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</w:t>
      </w:r>
      <w:r>
        <w:rPr>
          <w:lang w:val="sr-Latn-CS"/>
        </w:rPr>
        <w:t xml:space="preserve">koristeći </w:t>
      </w:r>
      <w:r w:rsidR="003355D5">
        <w:rPr>
          <w:lang w:val="sr-Latn-CS"/>
        </w:rPr>
        <w:t>formu</w:t>
      </w:r>
      <w:r w:rsidRPr="009D5ECD">
        <w:rPr>
          <w:lang w:val="sr-Latn-CS"/>
        </w:rPr>
        <w:t xml:space="preserve">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1657774E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3488B943" w14:textId="0C5330CD" w:rsidR="007E0B43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 w:rsidR="003355D5">
        <w:rPr>
          <w:lang w:val="sr-Latn-CS"/>
        </w:rPr>
        <w:t>stranica oglasa</w:t>
      </w:r>
      <w:r w:rsidRPr="009D5ECD">
        <w:rPr>
          <w:lang w:val="sr-Latn-CS"/>
        </w:rPr>
        <w:t>.</w:t>
      </w:r>
    </w:p>
    <w:p w14:paraId="7C381594" w14:textId="2135E8F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0EA0D198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956D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1925F81" w14:textId="5479B311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 xml:space="preserve">Sadržaj </w:t>
      </w:r>
      <w:r w:rsidR="003079BC">
        <w:rPr>
          <w:lang w:val="sr-Latn-CS"/>
        </w:rPr>
        <w:t>oglasa</w:t>
      </w:r>
      <w:r>
        <w:rPr>
          <w:lang w:val="sr-Latn-CS"/>
        </w:rPr>
        <w:t xml:space="preserve"> je izmenjen.</w:t>
      </w:r>
    </w:p>
    <w:p w14:paraId="4766D152" w14:textId="10F17158" w:rsidR="00786068" w:rsidRPr="003372D3" w:rsidRDefault="004A279F" w:rsidP="00786068">
      <w:pPr>
        <w:pStyle w:val="Heading2"/>
        <w:rPr>
          <w:lang w:val="sr-Latn-CS"/>
        </w:rPr>
      </w:pPr>
      <w:r>
        <w:rPr>
          <w:lang w:val="sr-Latn-CS"/>
        </w:rPr>
        <w:t>Interakcija sa korisnicima</w:t>
      </w:r>
    </w:p>
    <w:p w14:paraId="4E7921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068511" w14:textId="1B46615E" w:rsidR="007E0B43" w:rsidRDefault="004A279F" w:rsidP="007E0B43">
      <w:pPr>
        <w:pStyle w:val="BodyText"/>
        <w:rPr>
          <w:lang w:val="sr-Latn-CS"/>
        </w:rPr>
      </w:pPr>
      <w:r>
        <w:rPr>
          <w:lang w:val="sr-Latn-CS"/>
        </w:rPr>
        <w:t>Korisnici mogu međusobno da komuniciraju putem poruka.</w:t>
      </w:r>
    </w:p>
    <w:p w14:paraId="4D2B89A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A4DD45F" w14:textId="30F3277E" w:rsidR="007E0B43" w:rsidRDefault="004A279F" w:rsidP="007C4972">
      <w:pPr>
        <w:pStyle w:val="BodyText"/>
        <w:rPr>
          <w:lang w:val="sr-Latn-CS"/>
        </w:rPr>
      </w:pPr>
      <w:r>
        <w:rPr>
          <w:lang w:val="sr-Latn-CS"/>
        </w:rPr>
        <w:t>Registrovani korisnik, korisnička podrška, administrator</w:t>
      </w:r>
      <w:r w:rsidR="007E0B43">
        <w:rPr>
          <w:lang w:val="sr-Latn-CS"/>
        </w:rPr>
        <w:t>.</w:t>
      </w:r>
    </w:p>
    <w:p w14:paraId="36D8F32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F56401" w14:textId="77777777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00A5A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8473550" w14:textId="5FBFFFE3"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A279F">
        <w:rPr>
          <w:lang w:val="sr-Latn-CS"/>
        </w:rPr>
        <w:t>otvara oglas</w:t>
      </w:r>
      <w:r>
        <w:rPr>
          <w:lang w:val="sr-Latn-CS"/>
        </w:rPr>
        <w:t>.</w:t>
      </w:r>
    </w:p>
    <w:p w14:paraId="1ED50A31" w14:textId="7DEC362A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A279F">
        <w:rPr>
          <w:lang w:val="sr-Latn-CS"/>
        </w:rPr>
        <w:t>oglasa</w:t>
      </w:r>
      <w:r>
        <w:rPr>
          <w:lang w:val="sr-Latn-CS"/>
        </w:rPr>
        <w:t>.</w:t>
      </w:r>
    </w:p>
    <w:p w14:paraId="6DF4C241" w14:textId="4BE3CCA4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4A279F">
        <w:rPr>
          <w:lang w:val="sr-Latn-CS"/>
        </w:rPr>
        <w:t>za komunikaciju</w:t>
      </w:r>
      <w:r>
        <w:rPr>
          <w:lang w:val="sr-Latn-CS"/>
        </w:rPr>
        <w:t>.</w:t>
      </w:r>
    </w:p>
    <w:p w14:paraId="61CD2A40" w14:textId="1EC90C39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A279F">
        <w:rPr>
          <w:lang w:val="sr-Latn-CS"/>
        </w:rPr>
        <w:t>stranica za dopisivanje</w:t>
      </w:r>
      <w:r>
        <w:rPr>
          <w:lang w:val="sr-Latn-CS"/>
        </w:rPr>
        <w:t>.</w:t>
      </w:r>
    </w:p>
    <w:p w14:paraId="21E6995C" w14:textId="69ED6D70" w:rsidR="005E0B65" w:rsidRDefault="005E0B65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thread komunikacije sa tim korisnikom.</w:t>
      </w:r>
    </w:p>
    <w:p w14:paraId="16DAD629" w14:textId="2090F559" w:rsidR="00080F92" w:rsidRDefault="004A279F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Korisnici komuniciraju</w:t>
      </w:r>
      <w:r w:rsidR="00080F92">
        <w:rPr>
          <w:lang w:val="sr-Latn-CS"/>
        </w:rPr>
        <w:t>.</w:t>
      </w:r>
    </w:p>
    <w:p w14:paraId="74210D94" w14:textId="6BC9E160" w:rsidR="00B40B9A" w:rsidRDefault="00B40B9A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Poruke se pamte.</w:t>
      </w:r>
    </w:p>
    <w:p w14:paraId="7B587E29" w14:textId="726BFFCE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CECF584" w14:textId="5D7CD8DE" w:rsidR="007E0B43" w:rsidRPr="00562041" w:rsidRDefault="004207B5" w:rsidP="006D2FE2">
      <w:pPr>
        <w:pStyle w:val="BodyText"/>
        <w:rPr>
          <w:lang w:val="sr-Latn-CS"/>
        </w:rPr>
      </w:pPr>
      <w:r>
        <w:t>Nema</w:t>
      </w:r>
    </w:p>
    <w:p w14:paraId="79937D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A52D70C" w14:textId="43CE316B" w:rsidR="007E0B43" w:rsidRDefault="004207B5" w:rsidP="007E0B43">
      <w:pPr>
        <w:pStyle w:val="BodyText"/>
        <w:rPr>
          <w:lang w:val="sr-Latn-CS"/>
        </w:rPr>
      </w:pPr>
      <w:r>
        <w:rPr>
          <w:lang w:val="sr-Latn-CS"/>
        </w:rPr>
        <w:t>Korisnici komuniciraju.</w:t>
      </w:r>
    </w:p>
    <w:p w14:paraId="584AB867" w14:textId="481691FC" w:rsidR="004207B5" w:rsidRDefault="004207B5" w:rsidP="007E0B43">
      <w:pPr>
        <w:pStyle w:val="BodyText"/>
        <w:rPr>
          <w:lang w:val="sr-Latn-CS"/>
        </w:rPr>
      </w:pPr>
      <w:r>
        <w:rPr>
          <w:b/>
          <w:bCs/>
          <w:lang w:val="sr-Latn-CS"/>
        </w:rPr>
        <w:t>Dijagram sekvence:</w:t>
      </w:r>
    </w:p>
    <w:p w14:paraId="24EB5015" w14:textId="5911D855" w:rsidR="004207B5" w:rsidRPr="004207B5" w:rsidRDefault="005E0B65" w:rsidP="007E0B43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1CA50C8C" wp14:editId="56165CE7">
            <wp:extent cx="5774601" cy="31710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79" cy="31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BB34" w14:textId="56E0E676" w:rsidR="00786068" w:rsidRPr="003372D3" w:rsidRDefault="0053520C" w:rsidP="00786068">
      <w:pPr>
        <w:pStyle w:val="Heading2"/>
        <w:rPr>
          <w:lang w:val="sr-Latn-CS"/>
        </w:rPr>
      </w:pPr>
      <w:r>
        <w:rPr>
          <w:lang w:val="sr-Latn-CS"/>
        </w:rPr>
        <w:t>Ocenjivanje korisnika</w:t>
      </w:r>
    </w:p>
    <w:p w14:paraId="67EA9D8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AACDAA" w14:textId="44BBD6E4" w:rsidR="007E0B43" w:rsidRDefault="0053520C" w:rsidP="007E0B43">
      <w:pPr>
        <w:pStyle w:val="BodyText"/>
        <w:rPr>
          <w:lang w:val="sr-Latn-CS"/>
        </w:rPr>
      </w:pPr>
      <w:r>
        <w:rPr>
          <w:lang w:val="sr-Latn-CS"/>
        </w:rPr>
        <w:t>Moguće je ostaviti numeričku ocenu kao i kratak opis interakcije sa drugim korisnikom koji će biti javno vidljivi</w:t>
      </w:r>
      <w:r w:rsidR="00D14007">
        <w:rPr>
          <w:lang w:val="sr-Latn-CS"/>
        </w:rPr>
        <w:t>.</w:t>
      </w:r>
    </w:p>
    <w:p w14:paraId="69A0C9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85A40D0" w14:textId="29F6CE25" w:rsidR="007E0B43" w:rsidRDefault="0053520C" w:rsidP="007C4972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7E0B43">
        <w:rPr>
          <w:lang w:val="sr-Latn-CS"/>
        </w:rPr>
        <w:t>.</w:t>
      </w:r>
    </w:p>
    <w:p w14:paraId="19755CB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7249DF" w14:textId="193754E4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5C00EF">
        <w:rPr>
          <w:lang w:val="sr-Latn-CS"/>
        </w:rPr>
        <w:t xml:space="preserve"> i komunicirao je sa drugim korisnikom</w:t>
      </w:r>
      <w:r>
        <w:rPr>
          <w:lang w:val="sr-Latn-CS"/>
        </w:rPr>
        <w:t>.</w:t>
      </w:r>
    </w:p>
    <w:p w14:paraId="2988B9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D4A7DAB" w14:textId="55ABA0EC"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4B00FC">
        <w:rPr>
          <w:lang w:val="sr-Latn-CS"/>
        </w:rPr>
        <w:t>za ocenjivanje korisnika</w:t>
      </w:r>
      <w:r>
        <w:rPr>
          <w:lang w:val="sr-Latn-CS"/>
        </w:rPr>
        <w:t>.</w:t>
      </w:r>
    </w:p>
    <w:p w14:paraId="2DC40C8C" w14:textId="729A892F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B00FC">
        <w:rPr>
          <w:lang w:val="sr-Latn-CS"/>
        </w:rPr>
        <w:t>za ocenjivanje sa ocenama od 1 do 5 i formom za opis</w:t>
      </w:r>
      <w:r>
        <w:rPr>
          <w:lang w:val="sr-Latn-CS"/>
        </w:rPr>
        <w:t>.</w:t>
      </w:r>
    </w:p>
    <w:p w14:paraId="55222169" w14:textId="6733799A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B00FC">
        <w:rPr>
          <w:lang w:val="sr-Latn-CS"/>
        </w:rPr>
        <w:t>popunjava formu i bira ocenu.</w:t>
      </w:r>
    </w:p>
    <w:p w14:paraId="1968AF16" w14:textId="15F584FE" w:rsidR="005E1391" w:rsidRDefault="004B00FC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Podaci se pamte u bazi</w:t>
      </w:r>
      <w:r w:rsidR="005E1391">
        <w:rPr>
          <w:lang w:val="sr-Latn-CS"/>
        </w:rPr>
        <w:t>.</w:t>
      </w:r>
    </w:p>
    <w:p w14:paraId="60118EB8" w14:textId="571DF901" w:rsidR="005E1391" w:rsidRDefault="004B00FC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Ocena je javno dostupna</w:t>
      </w:r>
      <w:r w:rsidR="005E1391">
        <w:rPr>
          <w:lang w:val="sr-Latn-CS"/>
        </w:rPr>
        <w:t>.</w:t>
      </w:r>
    </w:p>
    <w:p w14:paraId="1C9D1DBC" w14:textId="5B963AF6" w:rsidR="005E1391" w:rsidRDefault="004B00FC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Ažurira se profil drugog korisnika</w:t>
      </w:r>
      <w:r w:rsidR="005E1391">
        <w:rPr>
          <w:lang w:val="sr-Latn-CS"/>
        </w:rPr>
        <w:t>.</w:t>
      </w:r>
    </w:p>
    <w:p w14:paraId="528A768F" w14:textId="2D60D7F8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4F32DCF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20311A3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6C79CC7" w14:textId="0EC147B8" w:rsidR="007E0B43" w:rsidRDefault="004B00FC" w:rsidP="005E1391">
      <w:pPr>
        <w:pStyle w:val="BodyText"/>
        <w:rPr>
          <w:lang w:val="sr-Latn-CS"/>
        </w:rPr>
      </w:pPr>
      <w:r>
        <w:rPr>
          <w:lang w:val="sr-Latn-CS"/>
        </w:rPr>
        <w:t>Ažurira se srednja ocena drugog korisnika i dodaje se kratak opis koji će biti vidljiv na njegovom profilu</w:t>
      </w:r>
      <w:r w:rsidR="0090327F">
        <w:rPr>
          <w:lang w:val="sr-Latn-CS"/>
        </w:rPr>
        <w:t>.</w:t>
      </w:r>
    </w:p>
    <w:p w14:paraId="02D64E3F" w14:textId="6244DC57" w:rsidR="00786068" w:rsidRPr="003372D3" w:rsidRDefault="005D39ED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Pretplaćivanje na oglas</w:t>
      </w:r>
    </w:p>
    <w:p w14:paraId="72847317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E404001" w14:textId="1AF90901" w:rsidR="00225B05" w:rsidRDefault="005D39ED" w:rsidP="00225B05">
      <w:pPr>
        <w:pStyle w:val="BodyText"/>
        <w:rPr>
          <w:lang w:val="sr-Latn-CS"/>
        </w:rPr>
      </w:pPr>
      <w:r>
        <w:rPr>
          <w:lang w:val="sr-Latn-CS"/>
        </w:rPr>
        <w:t>Korisnici se mogu pretplatiti na oglas kako bi dobili obaveštenja putem e-maila za sve promene vezane za taj oglas</w:t>
      </w:r>
      <w:r w:rsidR="00225B05">
        <w:rPr>
          <w:lang w:val="sr-Latn-CS"/>
        </w:rPr>
        <w:t>.</w:t>
      </w:r>
    </w:p>
    <w:p w14:paraId="61E4408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8B5C0C" w14:textId="3A86A8F6" w:rsidR="00225B05" w:rsidRDefault="005D39ED" w:rsidP="00225B05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225B05">
        <w:rPr>
          <w:lang w:val="sr-Latn-CS"/>
        </w:rPr>
        <w:t>.</w:t>
      </w:r>
    </w:p>
    <w:p w14:paraId="59570143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9D85D6C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C8502A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5C2A0D9" w14:textId="345A0D1B"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</w:t>
      </w:r>
      <w:r w:rsidR="00992801">
        <w:rPr>
          <w:lang w:val="sr-Latn-CS"/>
        </w:rPr>
        <w:t>otvara oglas</w:t>
      </w:r>
      <w:r>
        <w:rPr>
          <w:lang w:val="sr-Latn-CS"/>
        </w:rPr>
        <w:t>.</w:t>
      </w:r>
    </w:p>
    <w:p w14:paraId="66A16DE3" w14:textId="73B83FCB"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992801">
        <w:rPr>
          <w:lang w:val="sr-Latn-CS"/>
        </w:rPr>
        <w:t>tog oglasa</w:t>
      </w:r>
      <w:r>
        <w:rPr>
          <w:lang w:val="sr-Latn-CS"/>
        </w:rPr>
        <w:t>.</w:t>
      </w:r>
    </w:p>
    <w:p w14:paraId="5A017B20" w14:textId="21545EB6"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992801">
        <w:rPr>
          <w:lang w:val="sr-Latn-CS"/>
        </w:rPr>
        <w:t>„Zaprati“</w:t>
      </w:r>
      <w:r>
        <w:rPr>
          <w:lang w:val="sr-Latn-CS"/>
        </w:rPr>
        <w:t>.</w:t>
      </w:r>
    </w:p>
    <w:p w14:paraId="05DD566B" w14:textId="237749AA"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992801">
        <w:rPr>
          <w:lang w:val="sr-Latn-CS"/>
        </w:rPr>
        <w:t>obaveštenje da je korisnik zapratio oglas</w:t>
      </w:r>
      <w:r>
        <w:rPr>
          <w:lang w:val="sr-Latn-CS"/>
        </w:rPr>
        <w:t>.</w:t>
      </w:r>
    </w:p>
    <w:p w14:paraId="62E77A76" w14:textId="14DB6D5E" w:rsidR="00225B05" w:rsidRPr="00992801" w:rsidRDefault="00992801" w:rsidP="00992801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 svakoj promeni oglasa, korisnik biva obavešten</w:t>
      </w:r>
      <w:r w:rsidR="00225B05">
        <w:rPr>
          <w:lang w:val="sr-Latn-CS"/>
        </w:rPr>
        <w:t>.</w:t>
      </w:r>
    </w:p>
    <w:p w14:paraId="6551FF32" w14:textId="490D0773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5B80472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F8F56BD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FF7BE2" w14:textId="3A39B469" w:rsidR="00225B05" w:rsidRDefault="00992801" w:rsidP="00473B3E">
      <w:pPr>
        <w:pStyle w:val="BodyText"/>
        <w:rPr>
          <w:lang w:val="sr-Latn-CS"/>
        </w:rPr>
      </w:pPr>
      <w:r>
        <w:rPr>
          <w:lang w:val="sr-Latn-CS"/>
        </w:rPr>
        <w:t>Svaka izmena podataka ili stanja oglasa biće prosleđena svim korisnicima koji prate taj oglas</w:t>
      </w:r>
      <w:r w:rsidR="00225B05">
        <w:rPr>
          <w:lang w:val="sr-Latn-CS"/>
        </w:rPr>
        <w:t>.</w:t>
      </w:r>
    </w:p>
    <w:p w14:paraId="4886924F" w14:textId="751AD876" w:rsidR="00786068" w:rsidRPr="003372D3" w:rsidRDefault="00212FA5" w:rsidP="00CA5E5F">
      <w:pPr>
        <w:pStyle w:val="Heading2"/>
        <w:rPr>
          <w:lang w:val="sr-Latn-CS"/>
        </w:rPr>
      </w:pPr>
      <w:r>
        <w:rPr>
          <w:lang w:val="sr-Latn-CS"/>
        </w:rPr>
        <w:t>Prijava profila</w:t>
      </w:r>
    </w:p>
    <w:p w14:paraId="6DA7B00C" w14:textId="773A6286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5E2AFEF" w14:textId="5E13CC4B" w:rsidR="009871EF" w:rsidRPr="009871EF" w:rsidRDefault="009871EF" w:rsidP="002C12A7">
      <w:pPr>
        <w:pStyle w:val="BodyText"/>
        <w:keepNext/>
        <w:rPr>
          <w:lang w:val="sr-Latn-CS"/>
        </w:rPr>
      </w:pPr>
      <w:r>
        <w:rPr>
          <w:lang w:val="sr-Latn-CS"/>
        </w:rPr>
        <w:t>Korisnici mogu da prijave oglas i profil za koji smatraju da krši pravila korišćenja.</w:t>
      </w:r>
    </w:p>
    <w:p w14:paraId="53B1FCA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E3793A6" w14:textId="61ABAA24" w:rsidR="007E0B43" w:rsidRDefault="00212FA5" w:rsidP="007E0B43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7E0B43">
        <w:rPr>
          <w:lang w:val="sr-Latn-CS"/>
        </w:rPr>
        <w:t>.</w:t>
      </w:r>
    </w:p>
    <w:p w14:paraId="65282B7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1190857" w14:textId="77777777"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861D8B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CC36F31" w14:textId="21D5C77E"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</w:t>
      </w:r>
      <w:r w:rsidR="00212FA5">
        <w:rPr>
          <w:lang w:val="sr-Latn-CS"/>
        </w:rPr>
        <w:t xml:space="preserve"> otvara stranicu za oglas</w:t>
      </w:r>
      <w:r>
        <w:rPr>
          <w:lang w:val="sr-Latn-CS"/>
        </w:rPr>
        <w:t>.</w:t>
      </w:r>
    </w:p>
    <w:p w14:paraId="208DAA08" w14:textId="13EF0C28"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212FA5">
        <w:rPr>
          <w:lang w:val="sr-Latn-CS"/>
        </w:rPr>
        <w:t>oglasa</w:t>
      </w:r>
      <w:r>
        <w:rPr>
          <w:lang w:val="sr-Latn-CS"/>
        </w:rPr>
        <w:t>.</w:t>
      </w:r>
    </w:p>
    <w:p w14:paraId="75C0B8DD" w14:textId="5D33F948"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212FA5">
        <w:rPr>
          <w:lang w:val="sr-Latn-CS"/>
        </w:rPr>
        <w:t>za prijavu profila</w:t>
      </w:r>
      <w:r>
        <w:rPr>
          <w:lang w:val="sr-Latn-CS"/>
        </w:rPr>
        <w:t>.</w:t>
      </w:r>
    </w:p>
    <w:p w14:paraId="7D80ECD1" w14:textId="70525802"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12FA5">
        <w:rPr>
          <w:lang w:val="sr-Latn-CS"/>
        </w:rPr>
        <w:t>forma za prijavu</w:t>
      </w:r>
      <w:r>
        <w:rPr>
          <w:lang w:val="sr-Latn-CS"/>
        </w:rPr>
        <w:t>.</w:t>
      </w:r>
    </w:p>
    <w:p w14:paraId="560A1BEA" w14:textId="5200190D"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212FA5">
        <w:rPr>
          <w:lang w:val="sr-Latn-CS"/>
        </w:rPr>
        <w:t>bira zašto prijavljuje i daje kratak opis</w:t>
      </w:r>
      <w:r>
        <w:rPr>
          <w:lang w:val="sr-Latn-CS"/>
        </w:rPr>
        <w:t>.</w:t>
      </w:r>
    </w:p>
    <w:p w14:paraId="5CDDC1F0" w14:textId="4F81B185" w:rsidR="00234684" w:rsidRDefault="00212FA5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Podaci se čuvaju u bazi</w:t>
      </w:r>
      <w:r w:rsidR="00234684">
        <w:rPr>
          <w:lang w:val="sr-Latn-CS"/>
        </w:rPr>
        <w:t>.</w:t>
      </w:r>
    </w:p>
    <w:p w14:paraId="4265FD89" w14:textId="2AFBD65A" w:rsidR="00234684" w:rsidRDefault="00212FA5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Prijava se dodaje na listu nerešenih prijava</w:t>
      </w:r>
      <w:r w:rsidR="00234684">
        <w:rPr>
          <w:lang w:val="sr-Latn-CS"/>
        </w:rPr>
        <w:t>.</w:t>
      </w:r>
    </w:p>
    <w:p w14:paraId="1DC03ABD" w14:textId="46BDB687" w:rsidR="00234684" w:rsidRPr="00212FA5" w:rsidRDefault="00212FA5" w:rsidP="001C19CF">
      <w:pPr>
        <w:pStyle w:val="BodyText"/>
        <w:numPr>
          <w:ilvl w:val="0"/>
          <w:numId w:val="18"/>
        </w:numPr>
        <w:rPr>
          <w:lang w:val="sr-Latn-CS"/>
        </w:rPr>
      </w:pPr>
      <w:r>
        <w:t>Obaveštava se korisnička podrška</w:t>
      </w:r>
      <w:r w:rsidR="00234684">
        <w:t>.</w:t>
      </w:r>
    </w:p>
    <w:p w14:paraId="729A33B5" w14:textId="47B92552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0BE98CC" w14:textId="4943F9C9" w:rsidR="007E0B43" w:rsidRPr="00EE56F0" w:rsidRDefault="00212FA5" w:rsidP="007E0B43">
      <w:pPr>
        <w:pStyle w:val="BodyText"/>
      </w:pPr>
      <w:r>
        <w:t>Nema.</w:t>
      </w:r>
    </w:p>
    <w:p w14:paraId="4AF88F4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C9D16A5" w14:textId="5443A3F7" w:rsidR="007E0B43" w:rsidRDefault="00212FA5" w:rsidP="007E0B43">
      <w:pPr>
        <w:pStyle w:val="BodyText"/>
        <w:rPr>
          <w:lang w:val="sr-Latn-CS"/>
        </w:rPr>
      </w:pPr>
      <w:r>
        <w:rPr>
          <w:lang w:val="sr-Latn-CS"/>
        </w:rPr>
        <w:t>Zapisana je prijava profila.</w:t>
      </w:r>
    </w:p>
    <w:p w14:paraId="19B0A901" w14:textId="27A5C98A" w:rsidR="00B64546" w:rsidRPr="003372D3" w:rsidRDefault="00B64546" w:rsidP="00B64546">
      <w:pPr>
        <w:pStyle w:val="Heading2"/>
        <w:rPr>
          <w:lang w:val="sr-Latn-CS"/>
        </w:rPr>
      </w:pPr>
      <w:r>
        <w:rPr>
          <w:lang w:val="sr-Latn-CS"/>
        </w:rPr>
        <w:t>Analiza prijave</w:t>
      </w:r>
    </w:p>
    <w:p w14:paraId="295055EB" w14:textId="389149B7" w:rsidR="00B64546" w:rsidRDefault="00B64546" w:rsidP="00B6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8C5BD9C" w14:textId="3057918F" w:rsidR="009871EF" w:rsidRPr="009871EF" w:rsidRDefault="009871EF" w:rsidP="00B64546">
      <w:pPr>
        <w:pStyle w:val="BodyText"/>
        <w:keepNext/>
        <w:rPr>
          <w:lang w:val="sr-Latn-CS"/>
        </w:rPr>
      </w:pPr>
      <w:r>
        <w:rPr>
          <w:lang w:val="sr-Latn-CS"/>
        </w:rPr>
        <w:t>Korisnička podrška analizira prijave i utvrđuje da li je došlo do prekršaja.</w:t>
      </w:r>
    </w:p>
    <w:p w14:paraId="09FCE7F3" w14:textId="77777777" w:rsidR="00B64546" w:rsidRPr="007E0B43" w:rsidRDefault="00B64546" w:rsidP="00B6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65B0502" w14:textId="086AC4CE" w:rsidR="00B64546" w:rsidRDefault="00B64546" w:rsidP="00B64546">
      <w:pPr>
        <w:pStyle w:val="BodyText"/>
        <w:rPr>
          <w:lang w:val="sr-Latn-CS"/>
        </w:rPr>
      </w:pPr>
      <w:r>
        <w:rPr>
          <w:lang w:val="sr-Latn-CS"/>
        </w:rPr>
        <w:t>Korisnička služba, administrator.</w:t>
      </w:r>
    </w:p>
    <w:p w14:paraId="2CDBEC41" w14:textId="77777777" w:rsidR="00B64546" w:rsidRPr="007E0B43" w:rsidRDefault="00B64546" w:rsidP="00B6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033AE1" w14:textId="77777777" w:rsidR="00B64546" w:rsidRDefault="00B64546" w:rsidP="00B64546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2F6853B" w14:textId="77777777" w:rsidR="00B64546" w:rsidRPr="007E0B43" w:rsidRDefault="00B64546" w:rsidP="00B6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E7A37B9" w14:textId="45A2A614" w:rsidR="00B64546" w:rsidRDefault="00B64546" w:rsidP="00B6454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Korisnička podrška otvara listu nerešenih prijava.</w:t>
      </w:r>
    </w:p>
    <w:p w14:paraId="0BCA2C81" w14:textId="7860BADC" w:rsidR="002A6387" w:rsidRDefault="002A6387" w:rsidP="00B6454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Bira se prijava.</w:t>
      </w:r>
    </w:p>
    <w:p w14:paraId="31ED76F2" w14:textId="4D6F32A6" w:rsidR="002A6387" w:rsidRDefault="002A6387" w:rsidP="00B6454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Otvara se stranica sa detaljima prijave i linkom do oglasa.</w:t>
      </w:r>
    </w:p>
    <w:p w14:paraId="1D41FFC1" w14:textId="324EDACD" w:rsidR="00B64546" w:rsidRDefault="00B64546" w:rsidP="00B6454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Otvara se oglas </w:t>
      </w:r>
      <w:r>
        <w:t xml:space="preserve">[izuzetak: </w:t>
      </w:r>
      <w:r w:rsidRPr="00B64546">
        <w:rPr>
          <w:i/>
          <w:iCs/>
        </w:rPr>
        <w:t>oglas je obrisan</w:t>
      </w:r>
      <w:r>
        <w:t>]</w:t>
      </w:r>
      <w:r>
        <w:rPr>
          <w:lang w:val="sr-Latn-CS"/>
        </w:rPr>
        <w:t>.</w:t>
      </w:r>
    </w:p>
    <w:p w14:paraId="754041F6" w14:textId="1AF7CC97" w:rsidR="00B64546" w:rsidRDefault="00B64546" w:rsidP="00B6454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oglasa.</w:t>
      </w:r>
    </w:p>
    <w:p w14:paraId="2F708A8F" w14:textId="7143420D" w:rsidR="00B64546" w:rsidRDefault="00B64546" w:rsidP="00B6454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Korisnička podrška utvrđuje da li oglas krši pravila korišćenja.</w:t>
      </w:r>
    </w:p>
    <w:p w14:paraId="3C49E1C3" w14:textId="2746F2D2" w:rsidR="00B64546" w:rsidRDefault="00B64546" w:rsidP="00B6454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Korisnička podrška odlučuje kako će sankcionisati korisnika.</w:t>
      </w:r>
    </w:p>
    <w:p w14:paraId="2A45BA6F" w14:textId="0E494601" w:rsidR="00B64546" w:rsidRDefault="00B64546" w:rsidP="00B64546">
      <w:pPr>
        <w:pStyle w:val="BodyText"/>
        <w:ind w:left="1080"/>
        <w:rPr>
          <w:lang w:val="sr-Latn-CS"/>
        </w:rPr>
      </w:pPr>
    </w:p>
    <w:p w14:paraId="7772047A" w14:textId="442B2F0F" w:rsidR="00B64546" w:rsidRPr="007E0B43" w:rsidRDefault="00B64546" w:rsidP="00B64546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C22A1C5" w14:textId="6014EBF7" w:rsidR="00B64546" w:rsidRPr="00EE56F0" w:rsidRDefault="00B64546" w:rsidP="00B64546">
      <w:pPr>
        <w:pStyle w:val="BodyText"/>
      </w:pPr>
      <w:r>
        <w:t>[</w:t>
      </w:r>
      <w:r>
        <w:rPr>
          <w:i/>
          <w:iCs/>
          <w:lang w:val="sr-Latn-RS"/>
        </w:rPr>
        <w:t>Oglas je obrisan</w:t>
      </w:r>
      <w:r>
        <w:t xml:space="preserve">] Korisnik </w:t>
      </w:r>
      <w:r w:rsidR="00F93F8E">
        <w:t xml:space="preserve">je </w:t>
      </w:r>
      <w:r>
        <w:t>obrisao oglas u međuvremenu.</w:t>
      </w:r>
    </w:p>
    <w:p w14:paraId="07A500AD" w14:textId="77777777" w:rsidR="00B64546" w:rsidRPr="007E0B43" w:rsidRDefault="00B64546" w:rsidP="00B6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01794EF" w14:textId="77777777" w:rsidR="00B64546" w:rsidRDefault="00B64546" w:rsidP="00B64546">
      <w:pPr>
        <w:pStyle w:val="BodyText"/>
        <w:rPr>
          <w:lang w:val="sr-Latn-CS"/>
        </w:rPr>
      </w:pPr>
      <w:r>
        <w:rPr>
          <w:lang w:val="sr-Latn-CS"/>
        </w:rPr>
        <w:t>Zapisana je prijava profila.</w:t>
      </w:r>
    </w:p>
    <w:p w14:paraId="1380EEE1" w14:textId="5D8A20FB" w:rsidR="00181E8F" w:rsidRPr="003372D3" w:rsidRDefault="00181E8F" w:rsidP="00181E8F">
      <w:pPr>
        <w:pStyle w:val="Heading2"/>
        <w:rPr>
          <w:lang w:val="sr-Latn-CS"/>
        </w:rPr>
      </w:pPr>
      <w:r>
        <w:rPr>
          <w:lang w:val="sr-Latn-CS"/>
        </w:rPr>
        <w:t>Privremeno suspendovanje naloga</w:t>
      </w:r>
    </w:p>
    <w:p w14:paraId="5458ED5A" w14:textId="2A77F1F1" w:rsidR="00181E8F" w:rsidRDefault="00181E8F" w:rsidP="00181E8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897FF8" w14:textId="5E50C4A7" w:rsidR="009871EF" w:rsidRPr="009871EF" w:rsidRDefault="009871EF" w:rsidP="00181E8F">
      <w:pPr>
        <w:pStyle w:val="BodyText"/>
        <w:keepNext/>
        <w:rPr>
          <w:lang w:val="sr-Latn-CS"/>
        </w:rPr>
      </w:pPr>
      <w:r>
        <w:rPr>
          <w:lang w:val="sr-Latn-CS"/>
        </w:rPr>
        <w:t>U skladu sa prekršajem, nalog može biti privremeno suspendovan.</w:t>
      </w:r>
    </w:p>
    <w:p w14:paraId="729677B3" w14:textId="77777777" w:rsidR="00181E8F" w:rsidRPr="007E0B43" w:rsidRDefault="00181E8F" w:rsidP="00181E8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7AFE59" w14:textId="5BCA3621" w:rsidR="00181E8F" w:rsidRDefault="002A6387" w:rsidP="00181E8F">
      <w:pPr>
        <w:pStyle w:val="BodyText"/>
        <w:rPr>
          <w:lang w:val="sr-Latn-CS"/>
        </w:rPr>
      </w:pPr>
      <w:r>
        <w:rPr>
          <w:lang w:val="sr-Latn-CS"/>
        </w:rPr>
        <w:t>Korisnička podrška</w:t>
      </w:r>
      <w:r w:rsidR="00181E8F">
        <w:rPr>
          <w:lang w:val="sr-Latn-CS"/>
        </w:rPr>
        <w:t>, administrator.</w:t>
      </w:r>
    </w:p>
    <w:p w14:paraId="367C5A99" w14:textId="77777777" w:rsidR="00181E8F" w:rsidRPr="007E0B43" w:rsidRDefault="00181E8F" w:rsidP="00181E8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BAC773F" w14:textId="0C2000B6" w:rsidR="00181E8F" w:rsidRDefault="00181E8F" w:rsidP="00181E8F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79720D">
        <w:rPr>
          <w:lang w:val="sr-Latn-CS"/>
        </w:rPr>
        <w:t>, oglas krši pravila</w:t>
      </w:r>
      <w:r>
        <w:rPr>
          <w:lang w:val="sr-Latn-CS"/>
        </w:rPr>
        <w:t>.</w:t>
      </w:r>
    </w:p>
    <w:p w14:paraId="026799A9" w14:textId="77777777" w:rsidR="00181E8F" w:rsidRPr="007E0B43" w:rsidRDefault="00181E8F" w:rsidP="00181E8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B7E9FD7" w14:textId="608448BD" w:rsidR="00181E8F" w:rsidRDefault="002A6387" w:rsidP="002A6387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Korisnička podrška je ustanovila da prekršaj opravdava privremeno suspendovanje naloga.</w:t>
      </w:r>
    </w:p>
    <w:p w14:paraId="41B8904A" w14:textId="5DBB099C" w:rsidR="002A6387" w:rsidRDefault="002A6387" w:rsidP="002A6387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Korisnička služba na stranici prijave bira opciju „Suspenduj korisnika“.</w:t>
      </w:r>
    </w:p>
    <w:p w14:paraId="6B6CA02D" w14:textId="163D0B5D" w:rsidR="002A6387" w:rsidRDefault="002A6387" w:rsidP="002A6387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Bira se dužina suspenzije.</w:t>
      </w:r>
    </w:p>
    <w:p w14:paraId="3EE9B5AB" w14:textId="6CDC00DA" w:rsidR="009871EF" w:rsidRDefault="009871EF" w:rsidP="002A6387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Prijava se zatvara.</w:t>
      </w:r>
    </w:p>
    <w:p w14:paraId="22D3F660" w14:textId="4A6FF588" w:rsidR="00181E8F" w:rsidRPr="007E0B43" w:rsidRDefault="00181E8F" w:rsidP="00181E8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389F8D3A" w14:textId="77777777" w:rsidR="00181E8F" w:rsidRPr="00EE56F0" w:rsidRDefault="00181E8F" w:rsidP="00181E8F">
      <w:pPr>
        <w:pStyle w:val="BodyText"/>
      </w:pPr>
      <w:r>
        <w:t>Nema.</w:t>
      </w:r>
    </w:p>
    <w:p w14:paraId="5BF9C76E" w14:textId="77777777" w:rsidR="00181E8F" w:rsidRPr="007E0B43" w:rsidRDefault="00181E8F" w:rsidP="00181E8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864AD3E" w14:textId="7EC13295" w:rsidR="00181E8F" w:rsidRDefault="002A6387" w:rsidP="00181E8F">
      <w:pPr>
        <w:pStyle w:val="BodyText"/>
        <w:rPr>
          <w:lang w:val="sr-Latn-CS"/>
        </w:rPr>
      </w:pPr>
      <w:r>
        <w:rPr>
          <w:lang w:val="sr-Latn-CS"/>
        </w:rPr>
        <w:t>Korisnik je suspendovan u dužini koju odabere korisnička podrška.</w:t>
      </w:r>
    </w:p>
    <w:p w14:paraId="2B7CEF24" w14:textId="63E5DF56" w:rsidR="002A6387" w:rsidRPr="003372D3" w:rsidRDefault="002A6387" w:rsidP="002A6387">
      <w:pPr>
        <w:pStyle w:val="Heading2"/>
        <w:rPr>
          <w:lang w:val="sr-Latn-CS"/>
        </w:rPr>
      </w:pPr>
      <w:r>
        <w:rPr>
          <w:lang w:val="sr-Latn-CS"/>
        </w:rPr>
        <w:t>Trajno brisanje naloga</w:t>
      </w:r>
    </w:p>
    <w:p w14:paraId="72EF07A6" w14:textId="5B952045" w:rsidR="002A6387" w:rsidRDefault="002A6387" w:rsidP="002A638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303DC99" w14:textId="19F71D28" w:rsidR="009871EF" w:rsidRPr="009871EF" w:rsidRDefault="009871EF" w:rsidP="002A6387">
      <w:pPr>
        <w:pStyle w:val="BodyText"/>
        <w:keepNext/>
        <w:rPr>
          <w:lang w:val="sr-Latn-CS"/>
        </w:rPr>
      </w:pPr>
      <w:r>
        <w:rPr>
          <w:lang w:val="sr-Latn-CS"/>
        </w:rPr>
        <w:t>U skladu sa prekršajem nalog može biti trajno obrisan.</w:t>
      </w:r>
    </w:p>
    <w:p w14:paraId="570567C2" w14:textId="77777777" w:rsidR="002A6387" w:rsidRPr="007E0B43" w:rsidRDefault="002A6387" w:rsidP="002A638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56A7272" w14:textId="0AEEE7F6" w:rsidR="002A6387" w:rsidRDefault="00C05007" w:rsidP="002A6387">
      <w:pPr>
        <w:pStyle w:val="BodyText"/>
        <w:rPr>
          <w:lang w:val="sr-Latn-CS"/>
        </w:rPr>
      </w:pPr>
      <w:r>
        <w:rPr>
          <w:lang w:val="sr-Latn-CS"/>
        </w:rPr>
        <w:t>Korisnička služba</w:t>
      </w:r>
      <w:r w:rsidR="002A6387">
        <w:rPr>
          <w:lang w:val="sr-Latn-CS"/>
        </w:rPr>
        <w:t>, administrator.</w:t>
      </w:r>
    </w:p>
    <w:p w14:paraId="5FB52148" w14:textId="77777777" w:rsidR="002A6387" w:rsidRPr="007E0B43" w:rsidRDefault="002A6387" w:rsidP="002A638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CAA4E4" w14:textId="1855358A" w:rsidR="002A6387" w:rsidRDefault="002A6387" w:rsidP="002A6387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79720D">
        <w:rPr>
          <w:lang w:val="sr-Latn-CS"/>
        </w:rPr>
        <w:t>, oglas krši pravila</w:t>
      </w:r>
      <w:r>
        <w:rPr>
          <w:lang w:val="sr-Latn-CS"/>
        </w:rPr>
        <w:t>.</w:t>
      </w:r>
    </w:p>
    <w:p w14:paraId="7324A195" w14:textId="77777777" w:rsidR="002A6387" w:rsidRPr="007E0B43" w:rsidRDefault="002A6387" w:rsidP="002A638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C328A6A" w14:textId="29D0114E" w:rsidR="00C05007" w:rsidRDefault="00C05007" w:rsidP="00C0500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Korisnička podrška je ustanovila da prekršaj opravdava trajno brisanje naloga.</w:t>
      </w:r>
    </w:p>
    <w:p w14:paraId="59F4B4AF" w14:textId="3E2137E8" w:rsidR="00C05007" w:rsidRDefault="00C05007" w:rsidP="00C0500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Korisnička služba na stranici prijave bira opciju „Ukloni korisnika“.</w:t>
      </w:r>
    </w:p>
    <w:p w14:paraId="1BC495E9" w14:textId="432B8535" w:rsidR="00C05007" w:rsidRDefault="00C05007" w:rsidP="00C0500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Pamte se podaci korisnika koji je obrisan kako se ne bi ponovo prijavio.</w:t>
      </w:r>
    </w:p>
    <w:p w14:paraId="77A2113A" w14:textId="310E8CD1" w:rsidR="009871EF" w:rsidRDefault="009871EF" w:rsidP="00C0500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Prijava se zatvara.</w:t>
      </w:r>
    </w:p>
    <w:p w14:paraId="3A7721BF" w14:textId="6E583ED9" w:rsidR="002A6387" w:rsidRPr="007E0B43" w:rsidRDefault="002A6387" w:rsidP="00C0500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7565F60" w14:textId="77777777" w:rsidR="002A6387" w:rsidRPr="00EE56F0" w:rsidRDefault="002A6387" w:rsidP="002A6387">
      <w:pPr>
        <w:pStyle w:val="BodyText"/>
      </w:pPr>
      <w:r>
        <w:t>Nema.</w:t>
      </w:r>
    </w:p>
    <w:p w14:paraId="1795A830" w14:textId="77777777" w:rsidR="002A6387" w:rsidRPr="007E0B43" w:rsidRDefault="002A6387" w:rsidP="002A638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B576F5D" w14:textId="04452C78" w:rsidR="0079720D" w:rsidRDefault="009871EF" w:rsidP="0079720D">
      <w:pPr>
        <w:pStyle w:val="BodyText"/>
        <w:rPr>
          <w:lang w:val="sr-Latn-CS"/>
        </w:rPr>
      </w:pPr>
      <w:r>
        <w:rPr>
          <w:lang w:val="sr-Latn-CS"/>
        </w:rPr>
        <w:t>Profil je obrisan.</w:t>
      </w:r>
    </w:p>
    <w:p w14:paraId="530A8FFC" w14:textId="5931B885" w:rsidR="0079720D" w:rsidRPr="003372D3" w:rsidRDefault="0079720D" w:rsidP="0079720D">
      <w:pPr>
        <w:pStyle w:val="Heading2"/>
        <w:rPr>
          <w:lang w:val="sr-Latn-CS"/>
        </w:rPr>
      </w:pPr>
      <w:r>
        <w:rPr>
          <w:lang w:val="sr-Latn-CS"/>
        </w:rPr>
        <w:t>Brisanje oglasa koji krši pravila</w:t>
      </w:r>
    </w:p>
    <w:p w14:paraId="574291F5" w14:textId="38263F81" w:rsidR="0079720D" w:rsidRDefault="0079720D" w:rsidP="0079720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E5F1CA5" w14:textId="1C67864E" w:rsidR="009871EF" w:rsidRPr="009871EF" w:rsidRDefault="009871EF" w:rsidP="0079720D">
      <w:pPr>
        <w:pStyle w:val="BodyText"/>
        <w:keepNext/>
        <w:rPr>
          <w:lang w:val="sr-Latn-CS"/>
        </w:rPr>
      </w:pPr>
      <w:r>
        <w:rPr>
          <w:lang w:val="sr-Latn-CS"/>
        </w:rPr>
        <w:t>U skladu sa prekršajem, može biti obrisan oglas.</w:t>
      </w:r>
    </w:p>
    <w:p w14:paraId="2FE654EC" w14:textId="77777777" w:rsidR="0079720D" w:rsidRPr="007E0B43" w:rsidRDefault="0079720D" w:rsidP="0079720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254B14F" w14:textId="77777777" w:rsidR="0079720D" w:rsidRDefault="0079720D" w:rsidP="0079720D">
      <w:pPr>
        <w:pStyle w:val="BodyText"/>
        <w:rPr>
          <w:lang w:val="sr-Latn-CS"/>
        </w:rPr>
      </w:pPr>
      <w:r>
        <w:rPr>
          <w:lang w:val="sr-Latn-CS"/>
        </w:rPr>
        <w:t>Korisnička služba, administrator.</w:t>
      </w:r>
    </w:p>
    <w:p w14:paraId="7622F9CA" w14:textId="77777777" w:rsidR="0079720D" w:rsidRPr="007E0B43" w:rsidRDefault="0079720D" w:rsidP="0079720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D5AF46" w14:textId="15F70037" w:rsidR="0079720D" w:rsidRDefault="0079720D" w:rsidP="0079720D">
      <w:pPr>
        <w:pStyle w:val="BodyText"/>
        <w:rPr>
          <w:lang w:val="sr-Latn-CS"/>
        </w:rPr>
      </w:pPr>
      <w:r>
        <w:rPr>
          <w:lang w:val="sr-Latn-CS"/>
        </w:rPr>
        <w:t>Korisnik je prijavljen na portal, oglas krši pravila.</w:t>
      </w:r>
    </w:p>
    <w:p w14:paraId="3EB1D1B1" w14:textId="77777777" w:rsidR="0079720D" w:rsidRPr="007E0B43" w:rsidRDefault="0079720D" w:rsidP="0079720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6C65528" w14:textId="788F1B6B" w:rsidR="0079720D" w:rsidRDefault="0079720D" w:rsidP="009871E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Korisnička podrška je ustanovila da prekršaj </w:t>
      </w:r>
      <w:r w:rsidR="009871EF">
        <w:rPr>
          <w:lang w:val="sr-Latn-CS"/>
        </w:rPr>
        <w:t>brisanje oglasa</w:t>
      </w:r>
      <w:r>
        <w:rPr>
          <w:lang w:val="sr-Latn-CS"/>
        </w:rPr>
        <w:t>.</w:t>
      </w:r>
    </w:p>
    <w:p w14:paraId="41BDC1EA" w14:textId="6150B081" w:rsidR="0079720D" w:rsidRPr="009871EF" w:rsidRDefault="0079720D" w:rsidP="009871EF">
      <w:pPr>
        <w:pStyle w:val="BodyText"/>
        <w:numPr>
          <w:ilvl w:val="0"/>
          <w:numId w:val="28"/>
        </w:numPr>
        <w:rPr>
          <w:lang w:val="sr-Latn-CS"/>
        </w:rPr>
      </w:pPr>
      <w:r w:rsidRPr="009871EF">
        <w:rPr>
          <w:lang w:val="sr-Latn-CS"/>
        </w:rPr>
        <w:t>Korisnička služba na stranici prijave bira opciju „</w:t>
      </w:r>
      <w:r w:rsidR="009871EF" w:rsidRPr="009871EF">
        <w:rPr>
          <w:lang w:val="sr-Latn-CS"/>
        </w:rPr>
        <w:t>Obriši oglas</w:t>
      </w:r>
      <w:r w:rsidRPr="009871EF">
        <w:rPr>
          <w:lang w:val="sr-Latn-CS"/>
        </w:rPr>
        <w:t>“.</w:t>
      </w:r>
    </w:p>
    <w:p w14:paraId="3A34A091" w14:textId="0502455C" w:rsidR="009871EF" w:rsidRDefault="009871EF" w:rsidP="009871E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Prijava se zatvara.</w:t>
      </w:r>
    </w:p>
    <w:p w14:paraId="49E26300" w14:textId="77777777" w:rsidR="0079720D" w:rsidRPr="007E0B43" w:rsidRDefault="0079720D" w:rsidP="0079720D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CFCC993" w14:textId="77777777" w:rsidR="0079720D" w:rsidRPr="00EE56F0" w:rsidRDefault="0079720D" w:rsidP="0079720D">
      <w:pPr>
        <w:pStyle w:val="BodyText"/>
      </w:pPr>
      <w:r>
        <w:t>Nema.</w:t>
      </w:r>
    </w:p>
    <w:p w14:paraId="58CDC652" w14:textId="77777777" w:rsidR="0079720D" w:rsidRPr="007E0B43" w:rsidRDefault="0079720D" w:rsidP="0079720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93E2149" w14:textId="57A8D4B5" w:rsidR="0079720D" w:rsidRPr="0079720D" w:rsidRDefault="009871EF" w:rsidP="0079720D">
      <w:pPr>
        <w:pStyle w:val="BodyText"/>
        <w:rPr>
          <w:lang w:val="sr-Latn-CS"/>
        </w:rPr>
      </w:pPr>
      <w:r>
        <w:rPr>
          <w:lang w:val="sr-Latn-CS"/>
        </w:rPr>
        <w:t>Obrisan je oglas.</w:t>
      </w:r>
    </w:p>
    <w:p w14:paraId="02F50337" w14:textId="1E6A8343" w:rsidR="009871EF" w:rsidRPr="003372D3" w:rsidRDefault="009871EF" w:rsidP="009871EF">
      <w:pPr>
        <w:pStyle w:val="Heading2"/>
        <w:rPr>
          <w:lang w:val="sr-Latn-CS"/>
        </w:rPr>
      </w:pPr>
      <w:r>
        <w:rPr>
          <w:lang w:val="sr-Latn-CS"/>
        </w:rPr>
        <w:lastRenderedPageBreak/>
        <w:t>Interakcija korisničke podrške i korisnika</w:t>
      </w:r>
    </w:p>
    <w:p w14:paraId="0C891832" w14:textId="4A9826A4" w:rsidR="009871EF" w:rsidRDefault="009871EF" w:rsidP="009871E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0F4648" w14:textId="4C4AD4AC" w:rsidR="009871EF" w:rsidRPr="009871EF" w:rsidRDefault="009871EF" w:rsidP="009871EF">
      <w:pPr>
        <w:pStyle w:val="BodyText"/>
        <w:keepNext/>
        <w:rPr>
          <w:lang w:val="sr-Latn-CS"/>
        </w:rPr>
      </w:pPr>
      <w:r>
        <w:rPr>
          <w:lang w:val="sr-Latn-CS"/>
        </w:rPr>
        <w:t>Korisnička služba može uspostaviti komunikaciju sa korisnikom čiji je profil prijavljen.</w:t>
      </w:r>
    </w:p>
    <w:p w14:paraId="0271E706" w14:textId="77777777" w:rsidR="009871EF" w:rsidRPr="007E0B43" w:rsidRDefault="009871EF" w:rsidP="009871E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6B885C5" w14:textId="475C0537" w:rsidR="009871EF" w:rsidRDefault="009871EF" w:rsidP="009871EF">
      <w:pPr>
        <w:pStyle w:val="BodyText"/>
        <w:rPr>
          <w:lang w:val="sr-Latn-CS"/>
        </w:rPr>
      </w:pPr>
      <w:r>
        <w:rPr>
          <w:lang w:val="sr-Latn-CS"/>
        </w:rPr>
        <w:t>Korisnička služba, registrovani korisnik, administrator.</w:t>
      </w:r>
    </w:p>
    <w:p w14:paraId="4FF0B4C8" w14:textId="77777777" w:rsidR="009871EF" w:rsidRPr="007E0B43" w:rsidRDefault="009871EF" w:rsidP="009871E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0543AEA" w14:textId="2CD220B5" w:rsidR="009871EF" w:rsidRDefault="009871EF" w:rsidP="009871EF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A65102E" w14:textId="77777777" w:rsidR="009871EF" w:rsidRPr="007E0B43" w:rsidRDefault="009871EF" w:rsidP="009871E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22A8124" w14:textId="0EE63B70" w:rsidR="009871EF" w:rsidRDefault="009871EF" w:rsidP="00B61438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Korisnička podrška je </w:t>
      </w:r>
      <w:r w:rsidR="00B61438">
        <w:rPr>
          <w:lang w:val="sr-Latn-CS"/>
        </w:rPr>
        <w:t>započela analizu prijave</w:t>
      </w:r>
      <w:r>
        <w:rPr>
          <w:lang w:val="sr-Latn-CS"/>
        </w:rPr>
        <w:t>.</w:t>
      </w:r>
    </w:p>
    <w:p w14:paraId="23A9000C" w14:textId="4B46C4E5" w:rsidR="009871EF" w:rsidRDefault="009871EF" w:rsidP="00B61438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Korisnička služba </w:t>
      </w:r>
      <w:r w:rsidR="00B61438">
        <w:rPr>
          <w:lang w:val="sr-Latn-CS"/>
        </w:rPr>
        <w:t>obaveštava korisnika o stanju prijave i njihovom zaključku.</w:t>
      </w:r>
    </w:p>
    <w:p w14:paraId="25738827" w14:textId="4BFBD1D4" w:rsidR="009871EF" w:rsidRPr="00B61438" w:rsidRDefault="00B61438" w:rsidP="00B61438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Korisnička podrška rešava prigovore korisnika.</w:t>
      </w:r>
    </w:p>
    <w:p w14:paraId="5C3B180F" w14:textId="77777777" w:rsidR="009871EF" w:rsidRPr="007E0B43" w:rsidRDefault="009871EF" w:rsidP="009871EF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216D3C2" w14:textId="77777777" w:rsidR="009871EF" w:rsidRPr="00EE56F0" w:rsidRDefault="009871EF" w:rsidP="009871EF">
      <w:pPr>
        <w:pStyle w:val="BodyText"/>
      </w:pPr>
      <w:r>
        <w:t>Nema.</w:t>
      </w:r>
    </w:p>
    <w:p w14:paraId="20C6B14A" w14:textId="77777777" w:rsidR="009871EF" w:rsidRPr="007E0B43" w:rsidRDefault="009871EF" w:rsidP="009871E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18C285F" w14:textId="5D7B2E8B" w:rsidR="009871EF" w:rsidRDefault="004C0929" w:rsidP="009871EF">
      <w:pPr>
        <w:pStyle w:val="BodyText"/>
        <w:rPr>
          <w:lang w:val="sr-Latn-CS"/>
        </w:rPr>
      </w:pPr>
      <w:r>
        <w:rPr>
          <w:lang w:val="sr-Latn-CS"/>
        </w:rPr>
        <w:t>Evidentiran je proces analize prijave i analiza je transparentnija.</w:t>
      </w:r>
    </w:p>
    <w:p w14:paraId="206696F1" w14:textId="75A85182" w:rsidR="0053318B" w:rsidRPr="003372D3" w:rsidRDefault="0053318B" w:rsidP="0053318B">
      <w:pPr>
        <w:pStyle w:val="Heading2"/>
        <w:rPr>
          <w:lang w:val="sr-Latn-CS"/>
        </w:rPr>
      </w:pPr>
      <w:r>
        <w:rPr>
          <w:lang w:val="sr-Latn-CS"/>
        </w:rPr>
        <w:t>Održavanje aplikacije</w:t>
      </w:r>
    </w:p>
    <w:p w14:paraId="1AB95134" w14:textId="554BD7A5" w:rsidR="0053318B" w:rsidRDefault="0053318B" w:rsidP="0053318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99CB2AD" w14:textId="22D183E2" w:rsidR="0053318B" w:rsidRPr="0053318B" w:rsidRDefault="0053318B" w:rsidP="0053318B">
      <w:pPr>
        <w:pStyle w:val="BodyText"/>
        <w:keepNext/>
        <w:rPr>
          <w:lang w:val="sr-Latn-CS"/>
        </w:rPr>
      </w:pPr>
      <w:r>
        <w:rPr>
          <w:lang w:val="sr-Latn-CS"/>
        </w:rPr>
        <w:t>Administratori održavaju funkcionalnost aplikacije, testiraju nove funkcionalnosti.</w:t>
      </w:r>
    </w:p>
    <w:p w14:paraId="526CED77" w14:textId="77777777" w:rsidR="0053318B" w:rsidRPr="007E0B43" w:rsidRDefault="0053318B" w:rsidP="0053318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DEC333" w14:textId="0DBDC5BA" w:rsidR="0053318B" w:rsidRDefault="0053318B" w:rsidP="0053318B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7F3549D" w14:textId="77777777" w:rsidR="0053318B" w:rsidRPr="007E0B43" w:rsidRDefault="0053318B" w:rsidP="0053318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D020A1D" w14:textId="5BB4822C" w:rsidR="0053318B" w:rsidRDefault="0053318B" w:rsidP="0053318B">
      <w:pPr>
        <w:pStyle w:val="BodyText"/>
        <w:rPr>
          <w:lang w:val="sr-Latn-CS"/>
        </w:rPr>
      </w:pPr>
      <w:r>
        <w:rPr>
          <w:lang w:val="sr-Latn-CS"/>
        </w:rPr>
        <w:t>Administrator je prijavljen na portal.</w:t>
      </w:r>
    </w:p>
    <w:p w14:paraId="0A1708D9" w14:textId="03190DA5" w:rsidR="0053318B" w:rsidRDefault="0053318B" w:rsidP="0053318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>
        <w:rPr>
          <w:b/>
          <w:bCs/>
          <w:lang w:val="sr-Latn-CS"/>
        </w:rPr>
        <w:t>:</w:t>
      </w:r>
    </w:p>
    <w:p w14:paraId="326893C9" w14:textId="7193A60A" w:rsidR="0053318B" w:rsidRDefault="007037CB" w:rsidP="0053318B">
      <w:pPr>
        <w:pStyle w:val="BodyText"/>
        <w:keepNext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Administrator rešava prigovore na funkcionalnost aplikacije</w:t>
      </w:r>
      <w:r w:rsidR="0053318B">
        <w:rPr>
          <w:lang w:val="sr-Latn-CS"/>
        </w:rPr>
        <w:t>.</w:t>
      </w:r>
    </w:p>
    <w:p w14:paraId="5DCD68C0" w14:textId="77E18216" w:rsidR="0053318B" w:rsidRPr="007037CB" w:rsidRDefault="007037CB" w:rsidP="007037CB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Testira nove funkcionalnosti.</w:t>
      </w:r>
    </w:p>
    <w:p w14:paraId="0AFC1CC1" w14:textId="77777777" w:rsidR="0053318B" w:rsidRPr="007E0B43" w:rsidRDefault="0053318B" w:rsidP="0053318B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4E7D8C8" w14:textId="77777777" w:rsidR="0053318B" w:rsidRPr="00EE56F0" w:rsidRDefault="0053318B" w:rsidP="0053318B">
      <w:pPr>
        <w:pStyle w:val="BodyText"/>
      </w:pPr>
      <w:r>
        <w:t>Nema.</w:t>
      </w:r>
    </w:p>
    <w:p w14:paraId="4D741AC4" w14:textId="77777777" w:rsidR="0053318B" w:rsidRPr="007E0B43" w:rsidRDefault="0053318B" w:rsidP="0053318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BE818D" w14:textId="714B3FD1" w:rsidR="002A6387" w:rsidRDefault="00C93594" w:rsidP="00DB76AD">
      <w:pPr>
        <w:pStyle w:val="BodyText"/>
        <w:rPr>
          <w:lang w:val="sr-Latn-CS"/>
        </w:rPr>
      </w:pPr>
      <w:r>
        <w:rPr>
          <w:lang w:val="sr-Latn-CS"/>
        </w:rPr>
        <w:t>Unapređenje kompletne aplikacije.</w:t>
      </w:r>
    </w:p>
    <w:p w14:paraId="41F61C83" w14:textId="77777777" w:rsidR="00B64546" w:rsidRDefault="00B64546" w:rsidP="007E0B43">
      <w:pPr>
        <w:pStyle w:val="BodyText"/>
        <w:rPr>
          <w:lang w:val="sr-Latn-CS"/>
        </w:rPr>
      </w:pPr>
    </w:p>
    <w:p w14:paraId="717A83D7" w14:textId="77777777" w:rsidR="006E5E1D" w:rsidRDefault="006E5E1D" w:rsidP="006E5E1D">
      <w:pPr>
        <w:pStyle w:val="Heading1"/>
        <w:rPr>
          <w:lang w:val="sr-Latn-CS"/>
        </w:rPr>
      </w:pPr>
      <w:bookmarkStart w:id="11" w:name="_Toc163018916"/>
      <w:r>
        <w:rPr>
          <w:lang w:val="sr-Latn-CS"/>
        </w:rPr>
        <w:t>Dodatni zahtevi</w:t>
      </w:r>
      <w:bookmarkEnd w:id="11"/>
    </w:p>
    <w:p w14:paraId="0420CF63" w14:textId="77777777" w:rsidR="00834900" w:rsidRPr="003372D3" w:rsidRDefault="00132780" w:rsidP="00834900">
      <w:pPr>
        <w:pStyle w:val="Heading2"/>
        <w:rPr>
          <w:lang w:val="sr-Latn-CS"/>
        </w:rPr>
      </w:pPr>
      <w:bookmarkStart w:id="12" w:name="_Toc163018917"/>
      <w:r>
        <w:rPr>
          <w:lang w:val="sr-Latn-CS"/>
        </w:rPr>
        <w:t>Funkcionalnost</w:t>
      </w:r>
      <w:bookmarkEnd w:id="12"/>
    </w:p>
    <w:p w14:paraId="79C0BB3D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71DC0ECA" w14:textId="5DC7B297" w:rsidR="00167FDF" w:rsidRDefault="5CD8E13B" w:rsidP="00DD0501">
      <w:pPr>
        <w:pStyle w:val="BodyText"/>
        <w:rPr>
          <w:lang w:val="sr-Latn-CS"/>
        </w:rPr>
      </w:pPr>
      <w:r w:rsidRPr="7720574A">
        <w:rPr>
          <w:lang w:val="sr-Latn-CS"/>
        </w:rPr>
        <w:t>XChange</w:t>
      </w:r>
      <w:r w:rsidR="00167FDF" w:rsidRPr="7720574A">
        <w:rPr>
          <w:lang w:val="sr-Latn-CS"/>
        </w:rPr>
        <w:t xml:space="preserve"> portal </w:t>
      </w:r>
      <w:r w:rsidR="00DD0501" w:rsidRPr="7720574A">
        <w:rPr>
          <w:lang w:val="sr-Latn-CS"/>
        </w:rPr>
        <w:t>ne zahteva nikakve dodatne funkcionalnosti</w:t>
      </w:r>
      <w:r w:rsidR="00167FDF" w:rsidRPr="7720574A">
        <w:rPr>
          <w:lang w:val="sr-Latn-CS"/>
        </w:rPr>
        <w:t>.</w:t>
      </w:r>
    </w:p>
    <w:p w14:paraId="2230507F" w14:textId="77777777" w:rsidR="00834900" w:rsidRDefault="00834900" w:rsidP="00834900">
      <w:pPr>
        <w:pStyle w:val="Heading2"/>
        <w:rPr>
          <w:lang w:val="sr-Latn-CS"/>
        </w:rPr>
      </w:pPr>
      <w:bookmarkStart w:id="13" w:name="_Toc163018918"/>
      <w:r>
        <w:rPr>
          <w:lang w:val="sr-Latn-CS"/>
        </w:rPr>
        <w:lastRenderedPageBreak/>
        <w:t>Upotrebivost</w:t>
      </w:r>
      <w:bookmarkEnd w:id="13"/>
    </w:p>
    <w:p w14:paraId="328CEE61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3A1DBB3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53764169" w14:textId="30510FBB" w:rsidR="001517F6" w:rsidRDefault="00F220C7" w:rsidP="00F220C7">
      <w:pPr>
        <w:pStyle w:val="BodyText"/>
        <w:rPr>
          <w:lang w:val="sr-Latn-CS"/>
        </w:rPr>
      </w:pPr>
      <w:r w:rsidRPr="7720574A">
        <w:rPr>
          <w:lang w:val="sr-Latn-CS"/>
        </w:rPr>
        <w:t xml:space="preserve">Korisnički interfejs </w:t>
      </w:r>
      <w:r w:rsidR="79738713" w:rsidRPr="7720574A">
        <w:rPr>
          <w:lang w:val="sr-Latn-CS"/>
        </w:rPr>
        <w:t xml:space="preserve">XChange </w:t>
      </w:r>
      <w:r w:rsidRPr="7720574A">
        <w:rPr>
          <w:lang w:val="sr-Latn-CS"/>
        </w:rPr>
        <w:t>portala će biti dizajniran tako da bude omogućeno jednostavno</w:t>
      </w:r>
      <w:r w:rsidR="61A90642" w:rsidRPr="7720574A">
        <w:rPr>
          <w:lang w:val="sr-Latn-CS"/>
        </w:rPr>
        <w:t xml:space="preserve"> </w:t>
      </w:r>
      <w:r w:rsidRPr="7720574A">
        <w:rPr>
          <w:lang w:val="sr-Latn-CS"/>
        </w:rPr>
        <w:t xml:space="preserve">korišćenje bez potrebe za organizovanjem dodatne obuke. </w:t>
      </w:r>
    </w:p>
    <w:p w14:paraId="7AB83BBF" w14:textId="77777777" w:rsidR="00834900" w:rsidRPr="003372D3" w:rsidRDefault="00834900" w:rsidP="00834900">
      <w:pPr>
        <w:pStyle w:val="Heading2"/>
        <w:rPr>
          <w:lang w:val="sr-Latn-CS"/>
        </w:rPr>
      </w:pPr>
      <w:bookmarkStart w:id="14" w:name="_Toc163018919"/>
      <w:r>
        <w:rPr>
          <w:lang w:val="sr-Latn-CS"/>
        </w:rPr>
        <w:t>Pouzdanost</w:t>
      </w:r>
      <w:bookmarkEnd w:id="14"/>
    </w:p>
    <w:p w14:paraId="08D91017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0A4B0605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7B32A21D" w14:textId="6382001F" w:rsidR="001517F6" w:rsidRDefault="759CF44F" w:rsidP="00456A20">
      <w:pPr>
        <w:pStyle w:val="BodyText"/>
        <w:rPr>
          <w:lang w:val="sr-Latn-CS"/>
        </w:rPr>
      </w:pPr>
      <w:r w:rsidRPr="7720574A">
        <w:rPr>
          <w:lang w:val="sr-Latn-CS"/>
        </w:rPr>
        <w:t xml:space="preserve">XChange </w:t>
      </w:r>
      <w:r w:rsidR="00456A20" w:rsidRPr="7720574A">
        <w:rPr>
          <w:lang w:val="sr-Latn-CS"/>
        </w:rPr>
        <w:t>portal će biti dostupan 24 časa dnevno, 7 dana u nedelji. Vreme kada portal nije dostupan ne sme da pređe 10%.</w:t>
      </w:r>
    </w:p>
    <w:p w14:paraId="60822A7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A51CA1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5484C2A" w14:textId="77777777" w:rsidR="00834900" w:rsidRPr="003372D3" w:rsidRDefault="00834900" w:rsidP="00834900">
      <w:pPr>
        <w:pStyle w:val="Heading2"/>
        <w:rPr>
          <w:lang w:val="sr-Latn-CS"/>
        </w:rPr>
      </w:pPr>
      <w:bookmarkStart w:id="15" w:name="_Toc163018920"/>
      <w:r>
        <w:rPr>
          <w:lang w:val="sr-Latn-CS"/>
        </w:rPr>
        <w:t>Performanse</w:t>
      </w:r>
      <w:bookmarkEnd w:id="15"/>
    </w:p>
    <w:p w14:paraId="219ED4E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65598B9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374DD1A3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F703E9E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501F1C86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54961473" w14:textId="77777777" w:rsidR="00834900" w:rsidRPr="003372D3" w:rsidRDefault="00E41E1D" w:rsidP="00E41E1D">
      <w:pPr>
        <w:pStyle w:val="Heading2"/>
        <w:rPr>
          <w:lang w:val="sr-Latn-CS"/>
        </w:rPr>
      </w:pPr>
      <w:bookmarkStart w:id="16" w:name="_Toc163018921"/>
      <w:r>
        <w:rPr>
          <w:lang w:val="sr-Latn-CS"/>
        </w:rPr>
        <w:t>Podrška i održavanje</w:t>
      </w:r>
      <w:bookmarkEnd w:id="16"/>
    </w:p>
    <w:p w14:paraId="1C9B5C7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F370F29" w14:textId="060F5AC3" w:rsidR="00114E2C" w:rsidRDefault="6FBA900D" w:rsidP="00114E2C">
      <w:pPr>
        <w:pStyle w:val="BodyText"/>
        <w:rPr>
          <w:lang w:val="sr-Latn-CS"/>
        </w:rPr>
      </w:pPr>
      <w:r w:rsidRPr="7720574A">
        <w:rPr>
          <w:lang w:val="sr-Latn-CS"/>
        </w:rPr>
        <w:t xml:space="preserve">XChange </w:t>
      </w:r>
      <w:r w:rsidR="00114E2C" w:rsidRPr="7720574A">
        <w:rPr>
          <w:lang w:val="sr-Latn-CS"/>
        </w:rPr>
        <w:t>portal ne zahteva posebnu podršku i održavanje.</w:t>
      </w:r>
    </w:p>
    <w:p w14:paraId="4E4D47C6" w14:textId="77777777" w:rsidR="00834900" w:rsidRPr="003372D3" w:rsidRDefault="00834900" w:rsidP="00E41E1D">
      <w:pPr>
        <w:pStyle w:val="Heading2"/>
        <w:rPr>
          <w:lang w:val="sr-Latn-CS"/>
        </w:rPr>
      </w:pPr>
      <w:bookmarkStart w:id="17" w:name="_Toc163018922"/>
      <w:r>
        <w:rPr>
          <w:lang w:val="sr-Latn-CS"/>
        </w:rPr>
        <w:t>Ograničenja</w:t>
      </w:r>
      <w:bookmarkEnd w:id="17"/>
    </w:p>
    <w:p w14:paraId="05C75365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4AD702B6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58FE2B9" w14:textId="727C0632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1D46F0">
        <w:t>Core 2 Dio</w:t>
      </w:r>
      <w:r>
        <w:rPr>
          <w:lang w:val="sr-Latn-CS"/>
        </w:rPr>
        <w:t xml:space="preserve"> procesorom i</w:t>
      </w:r>
      <w:r w:rsidR="001D46F0">
        <w:rPr>
          <w:lang w:val="sr-Latn-CS"/>
        </w:rPr>
        <w:t xml:space="preserve"> 4GB</w:t>
      </w:r>
      <w:r>
        <w:rPr>
          <w:lang w:val="sr-Latn-CS"/>
        </w:rPr>
        <w:t xml:space="preserve"> RAM memorije. </w:t>
      </w:r>
    </w:p>
    <w:p w14:paraId="6BF9AE8B" w14:textId="76C07BD4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1D46F0">
        <w:rPr>
          <w:lang w:val="sr-Latn-CS"/>
        </w:rPr>
        <w:t>Core 2 Duo</w:t>
      </w:r>
      <w:r>
        <w:rPr>
          <w:lang w:val="sr-Latn-CS"/>
        </w:rPr>
        <w:t xml:space="preserve"> i </w:t>
      </w:r>
      <w:r w:rsidR="001D46F0">
        <w:rPr>
          <w:lang w:val="sr-Latn-CS"/>
        </w:rPr>
        <w:t>4</w:t>
      </w:r>
      <w:r>
        <w:rPr>
          <w:lang w:val="sr-Latn-CS"/>
        </w:rPr>
        <w:t>GB RAM memorije.</w:t>
      </w:r>
    </w:p>
    <w:p w14:paraId="64A9F471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7138D42" w14:textId="3DBC89F5" w:rsidR="00834900" w:rsidRPr="00397DD2" w:rsidRDefault="001C5F47" w:rsidP="00C64574">
      <w:pPr>
        <w:pStyle w:val="BodyText"/>
        <w:rPr>
          <w:lang w:val="sr-Latn-CS"/>
        </w:rPr>
      </w:pPr>
      <w:r w:rsidRPr="7720574A">
        <w:rPr>
          <w:lang w:val="sr-Latn-CS"/>
        </w:rPr>
        <w:t>Klijentski deo PeNcIL portala će biti optimizovan za sledeće Web čitače: Internet Explorer, Opera, Firefox</w:t>
      </w:r>
      <w:r w:rsidR="00167FDF" w:rsidRPr="7720574A">
        <w:rPr>
          <w:lang w:val="sr-Latn-CS"/>
        </w:rPr>
        <w:t xml:space="preserve"> (Mozilla)</w:t>
      </w:r>
      <w:r w:rsidR="2E66FBB4" w:rsidRPr="7720574A">
        <w:rPr>
          <w:lang w:val="sr-Latn-CS"/>
        </w:rPr>
        <w:t>, Chrome</w:t>
      </w:r>
      <w:r w:rsidR="00167FDF" w:rsidRPr="7720574A">
        <w:rPr>
          <w:lang w:val="sr-Latn-CS"/>
        </w:rPr>
        <w:t>.</w:t>
      </w:r>
    </w:p>
    <w:sectPr w:rsidR="00834900" w:rsidRPr="00397DD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6D08" w14:textId="77777777" w:rsidR="00A406D0" w:rsidRDefault="00A406D0">
      <w:r>
        <w:separator/>
      </w:r>
    </w:p>
  </w:endnote>
  <w:endnote w:type="continuationSeparator" w:id="0">
    <w:p w14:paraId="633D6EAE" w14:textId="77777777" w:rsidR="00A406D0" w:rsidRDefault="00A4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9BB8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4CD2FB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20574A" w14:paraId="3721677F" w14:textId="77777777" w:rsidTr="7720574A">
      <w:trPr>
        <w:trHeight w:val="300"/>
      </w:trPr>
      <w:tc>
        <w:tcPr>
          <w:tcW w:w="3120" w:type="dxa"/>
        </w:tcPr>
        <w:p w14:paraId="76B4FBA1" w14:textId="7E9C1523" w:rsidR="7720574A" w:rsidRDefault="7720574A" w:rsidP="7720574A">
          <w:pPr>
            <w:pStyle w:val="Header"/>
            <w:ind w:left="-115"/>
          </w:pPr>
        </w:p>
      </w:tc>
      <w:tc>
        <w:tcPr>
          <w:tcW w:w="3120" w:type="dxa"/>
        </w:tcPr>
        <w:p w14:paraId="58F391D0" w14:textId="521C3D77" w:rsidR="7720574A" w:rsidRDefault="7720574A" w:rsidP="7720574A">
          <w:pPr>
            <w:pStyle w:val="Header"/>
            <w:jc w:val="center"/>
          </w:pPr>
        </w:p>
      </w:tc>
      <w:tc>
        <w:tcPr>
          <w:tcW w:w="3120" w:type="dxa"/>
        </w:tcPr>
        <w:p w14:paraId="0BC60F77" w14:textId="2A47CA2D" w:rsidR="7720574A" w:rsidRDefault="7720574A" w:rsidP="7720574A">
          <w:pPr>
            <w:pStyle w:val="Header"/>
            <w:ind w:right="-115"/>
            <w:jc w:val="right"/>
          </w:pPr>
        </w:p>
      </w:tc>
    </w:tr>
  </w:tbl>
  <w:p w14:paraId="2FFB5E7D" w14:textId="02B76A14" w:rsidR="7720574A" w:rsidRDefault="7720574A" w:rsidP="772057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55848A95" w14:textId="77777777" w:rsidTr="7720574A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30D0E84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6F2ADFA" w14:textId="78575792" w:rsidR="002C12A7" w:rsidRPr="003372D3" w:rsidRDefault="7720574A">
          <w:pPr>
            <w:jc w:val="center"/>
            <w:rPr>
              <w:lang w:val="sr-Latn-CS"/>
            </w:rPr>
          </w:pPr>
          <w:r w:rsidRPr="7720574A">
            <w:rPr>
              <w:rFonts w:ascii="Symbol" w:eastAsia="Symbol" w:hAnsi="Symbol" w:cs="Symbol"/>
              <w:lang w:val="sr-Latn-CS"/>
            </w:rPr>
            <w:t>Ó</w:t>
          </w:r>
          <w:r w:rsidRPr="7720574A">
            <w:rPr>
              <w:lang w:val="sr-Latn-CS"/>
            </w:rPr>
            <w:t>Posada M-84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709295D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58C56000" w14:textId="77777777" w:rsidR="002C12A7" w:rsidRPr="003372D3" w:rsidRDefault="002C12A7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6922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DF9FF" w14:textId="77777777" w:rsidR="00A406D0" w:rsidRDefault="00A406D0">
      <w:r>
        <w:separator/>
      </w:r>
    </w:p>
  </w:footnote>
  <w:footnote w:type="continuationSeparator" w:id="0">
    <w:p w14:paraId="78FE085D" w14:textId="77777777" w:rsidR="00A406D0" w:rsidRDefault="00A4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4CEF3" w14:textId="77777777" w:rsidR="002C12A7" w:rsidRDefault="002C12A7">
    <w:pPr>
      <w:rPr>
        <w:sz w:val="24"/>
      </w:rPr>
    </w:pPr>
  </w:p>
  <w:p w14:paraId="44A42894" w14:textId="77777777" w:rsidR="002C12A7" w:rsidRDefault="002C12A7">
    <w:pPr>
      <w:pBdr>
        <w:top w:val="single" w:sz="6" w:space="1" w:color="auto"/>
      </w:pBdr>
      <w:rPr>
        <w:sz w:val="24"/>
      </w:rPr>
    </w:pPr>
  </w:p>
  <w:p w14:paraId="3AFA0E9C" w14:textId="3A749604" w:rsidR="7720574A" w:rsidRDefault="7720574A" w:rsidP="7720574A">
    <w:pPr>
      <w:jc w:val="right"/>
    </w:pPr>
    <w:r w:rsidRPr="7720574A">
      <w:rPr>
        <w:rFonts w:ascii="Arial" w:hAnsi="Arial"/>
        <w:b/>
        <w:bCs/>
        <w:sz w:val="36"/>
        <w:szCs w:val="36"/>
      </w:rPr>
      <w:t>Posada M-84</w:t>
    </w:r>
  </w:p>
  <w:p w14:paraId="176D0954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4D0BA552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3888FF38" w14:textId="77777777" w:rsidTr="7720574A">
      <w:tc>
        <w:tcPr>
          <w:tcW w:w="6379" w:type="dxa"/>
        </w:tcPr>
        <w:p w14:paraId="23BFC059" w14:textId="69060894" w:rsidR="002C12A7" w:rsidRPr="003372D3" w:rsidRDefault="7720574A" w:rsidP="7720574A">
          <w:r w:rsidRPr="7720574A">
            <w:rPr>
              <w:lang w:val="sr-Latn-CS"/>
            </w:rPr>
            <w:t>XChange</w:t>
          </w:r>
        </w:p>
      </w:tc>
      <w:tc>
        <w:tcPr>
          <w:tcW w:w="3179" w:type="dxa"/>
        </w:tcPr>
        <w:p w14:paraId="0E42ECF4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5217E9D4" w14:textId="77777777" w:rsidTr="7720574A">
      <w:tc>
        <w:tcPr>
          <w:tcW w:w="6379" w:type="dxa"/>
        </w:tcPr>
        <w:p w14:paraId="7AB3D21E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5F90D3BD" w14:textId="144A1755" w:rsidR="002C12A7" w:rsidRPr="003372D3" w:rsidRDefault="7720574A">
          <w:pPr>
            <w:rPr>
              <w:lang w:val="sr-Latn-CS"/>
            </w:rPr>
          </w:pPr>
          <w:r w:rsidRPr="7720574A">
            <w:rPr>
              <w:lang w:val="sr-Latn-CS"/>
            </w:rPr>
            <w:t xml:space="preserve">  Datum:  07.04.2023. god.</w:t>
          </w:r>
        </w:p>
      </w:tc>
    </w:tr>
    <w:tr w:rsidR="002C12A7" w:rsidRPr="003372D3" w14:paraId="0C265FCC" w14:textId="77777777" w:rsidTr="7720574A">
      <w:tc>
        <w:tcPr>
          <w:tcW w:w="9558" w:type="dxa"/>
          <w:gridSpan w:val="2"/>
        </w:tcPr>
        <w:p w14:paraId="7A7240A1" w14:textId="50669B37" w:rsidR="002C12A7" w:rsidRPr="003372D3" w:rsidRDefault="7720574A" w:rsidP="7720574A">
          <w:r w:rsidRPr="7720574A">
            <w:rPr>
              <w:lang w:val="sr-Latn-CS"/>
            </w:rPr>
            <w:t>Posada M-84</w:t>
          </w:r>
        </w:p>
      </w:tc>
    </w:tr>
  </w:tbl>
  <w:p w14:paraId="3735B99A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EF331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FDA430B"/>
    <w:multiLevelType w:val="hybridMultilevel"/>
    <w:tmpl w:val="EB38639A"/>
    <w:lvl w:ilvl="0" w:tplc="1C62502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69A3AFC"/>
    <w:multiLevelType w:val="hybridMultilevel"/>
    <w:tmpl w:val="711A8F32"/>
    <w:lvl w:ilvl="0" w:tplc="219E1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03B37"/>
    <w:multiLevelType w:val="hybridMultilevel"/>
    <w:tmpl w:val="759C4C46"/>
    <w:lvl w:ilvl="0" w:tplc="A2229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06B3D"/>
    <w:multiLevelType w:val="hybridMultilevel"/>
    <w:tmpl w:val="6100BBAE"/>
    <w:lvl w:ilvl="0" w:tplc="9BE640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81601D3"/>
    <w:multiLevelType w:val="hybridMultilevel"/>
    <w:tmpl w:val="9C887800"/>
    <w:lvl w:ilvl="0" w:tplc="D626F4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182077E"/>
    <w:multiLevelType w:val="hybridMultilevel"/>
    <w:tmpl w:val="585E76EA"/>
    <w:lvl w:ilvl="0" w:tplc="B080CC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7E206D5"/>
    <w:multiLevelType w:val="hybridMultilevel"/>
    <w:tmpl w:val="2ACC58E4"/>
    <w:lvl w:ilvl="0" w:tplc="0FD6D56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38C76B01"/>
    <w:multiLevelType w:val="hybridMultilevel"/>
    <w:tmpl w:val="EEB2BC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C17E75"/>
    <w:multiLevelType w:val="hybridMultilevel"/>
    <w:tmpl w:val="7FEC0388"/>
    <w:lvl w:ilvl="0" w:tplc="219E1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7320BA8"/>
    <w:multiLevelType w:val="hybridMultilevel"/>
    <w:tmpl w:val="E502287A"/>
    <w:lvl w:ilvl="0" w:tplc="B334714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BA70AC7"/>
    <w:multiLevelType w:val="hybridMultilevel"/>
    <w:tmpl w:val="9CB8A920"/>
    <w:lvl w:ilvl="0" w:tplc="219E1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C921CA"/>
    <w:multiLevelType w:val="hybridMultilevel"/>
    <w:tmpl w:val="04220020"/>
    <w:lvl w:ilvl="0" w:tplc="A4B06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E63FE8"/>
    <w:multiLevelType w:val="hybridMultilevel"/>
    <w:tmpl w:val="9CB8A920"/>
    <w:lvl w:ilvl="0" w:tplc="219E1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7530EC"/>
    <w:multiLevelType w:val="hybridMultilevel"/>
    <w:tmpl w:val="C018E6A2"/>
    <w:lvl w:ilvl="0" w:tplc="624A0C7E">
      <w:start w:val="1"/>
      <w:numFmt w:val="decimal"/>
      <w:lvlText w:val="%1."/>
      <w:lvlJc w:val="left"/>
      <w:pPr>
        <w:ind w:left="1440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57F1FB4"/>
    <w:multiLevelType w:val="hybridMultilevel"/>
    <w:tmpl w:val="D49E6E8C"/>
    <w:lvl w:ilvl="0" w:tplc="A62EAC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31116B7"/>
    <w:multiLevelType w:val="hybridMultilevel"/>
    <w:tmpl w:val="5D560B50"/>
    <w:lvl w:ilvl="0" w:tplc="5AA282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BA0890"/>
    <w:multiLevelType w:val="hybridMultilevel"/>
    <w:tmpl w:val="9CB8A920"/>
    <w:lvl w:ilvl="0" w:tplc="219E1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37"/>
  </w:num>
  <w:num w:numId="2">
    <w:abstractNumId w:val="34"/>
  </w:num>
  <w:num w:numId="3">
    <w:abstractNumId w:val="3"/>
  </w:num>
  <w:num w:numId="4">
    <w:abstractNumId w:val="16"/>
  </w:num>
  <w:num w:numId="5">
    <w:abstractNumId w:val="27"/>
  </w:num>
  <w:num w:numId="6">
    <w:abstractNumId w:val="5"/>
  </w:num>
  <w:num w:numId="7">
    <w:abstractNumId w:val="14"/>
  </w:num>
  <w:num w:numId="8">
    <w:abstractNumId w:val="22"/>
  </w:num>
  <w:num w:numId="9">
    <w:abstractNumId w:val="29"/>
  </w:num>
  <w:num w:numId="10">
    <w:abstractNumId w:val="12"/>
  </w:num>
  <w:num w:numId="11">
    <w:abstractNumId w:val="0"/>
  </w:num>
  <w:num w:numId="12">
    <w:abstractNumId w:val="9"/>
  </w:num>
  <w:num w:numId="13">
    <w:abstractNumId w:val="32"/>
  </w:num>
  <w:num w:numId="14">
    <w:abstractNumId w:val="1"/>
  </w:num>
  <w:num w:numId="15">
    <w:abstractNumId w:val="33"/>
  </w:num>
  <w:num w:numId="16">
    <w:abstractNumId w:val="31"/>
  </w:num>
  <w:num w:numId="17">
    <w:abstractNumId w:val="20"/>
  </w:num>
  <w:num w:numId="18">
    <w:abstractNumId w:val="2"/>
  </w:num>
  <w:num w:numId="19">
    <w:abstractNumId w:val="11"/>
  </w:num>
  <w:num w:numId="20">
    <w:abstractNumId w:val="13"/>
  </w:num>
  <w:num w:numId="21">
    <w:abstractNumId w:val="28"/>
  </w:num>
  <w:num w:numId="22">
    <w:abstractNumId w:val="24"/>
  </w:num>
  <w:num w:numId="23">
    <w:abstractNumId w:val="25"/>
  </w:num>
  <w:num w:numId="24">
    <w:abstractNumId w:val="36"/>
  </w:num>
  <w:num w:numId="25">
    <w:abstractNumId w:val="23"/>
  </w:num>
  <w:num w:numId="26">
    <w:abstractNumId w:val="21"/>
  </w:num>
  <w:num w:numId="27">
    <w:abstractNumId w:val="19"/>
  </w:num>
  <w:num w:numId="28">
    <w:abstractNumId w:val="18"/>
  </w:num>
  <w:num w:numId="29">
    <w:abstractNumId w:val="30"/>
  </w:num>
  <w:num w:numId="30">
    <w:abstractNumId w:val="15"/>
  </w:num>
  <w:num w:numId="31">
    <w:abstractNumId w:val="7"/>
  </w:num>
  <w:num w:numId="32">
    <w:abstractNumId w:val="6"/>
  </w:num>
  <w:num w:numId="33">
    <w:abstractNumId w:val="8"/>
  </w:num>
  <w:num w:numId="34">
    <w:abstractNumId w:val="17"/>
  </w:num>
  <w:num w:numId="35">
    <w:abstractNumId w:val="10"/>
  </w:num>
  <w:num w:numId="36">
    <w:abstractNumId w:val="4"/>
  </w:num>
  <w:num w:numId="37">
    <w:abstractNumId w:val="26"/>
  </w:num>
  <w:num w:numId="38">
    <w:abstractNumId w:val="3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0092"/>
    <w:rsid w:val="00097F43"/>
    <w:rsid w:val="000B2C36"/>
    <w:rsid w:val="000C152A"/>
    <w:rsid w:val="000C6A5F"/>
    <w:rsid w:val="00100A6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81E8F"/>
    <w:rsid w:val="00190105"/>
    <w:rsid w:val="001C5F47"/>
    <w:rsid w:val="001D0890"/>
    <w:rsid w:val="001D46F0"/>
    <w:rsid w:val="001E5849"/>
    <w:rsid w:val="001F663F"/>
    <w:rsid w:val="001F7D36"/>
    <w:rsid w:val="0020422A"/>
    <w:rsid w:val="00204531"/>
    <w:rsid w:val="00206198"/>
    <w:rsid w:val="00206E1F"/>
    <w:rsid w:val="00212FA5"/>
    <w:rsid w:val="00225B05"/>
    <w:rsid w:val="002334EB"/>
    <w:rsid w:val="00234684"/>
    <w:rsid w:val="00253056"/>
    <w:rsid w:val="0025395B"/>
    <w:rsid w:val="00254CBE"/>
    <w:rsid w:val="00255A41"/>
    <w:rsid w:val="00264EC4"/>
    <w:rsid w:val="00270678"/>
    <w:rsid w:val="002922C4"/>
    <w:rsid w:val="002A5E27"/>
    <w:rsid w:val="002A6387"/>
    <w:rsid w:val="002A7107"/>
    <w:rsid w:val="002B5424"/>
    <w:rsid w:val="002C12A7"/>
    <w:rsid w:val="002D5541"/>
    <w:rsid w:val="002E1608"/>
    <w:rsid w:val="003079BC"/>
    <w:rsid w:val="003329DD"/>
    <w:rsid w:val="003355D5"/>
    <w:rsid w:val="003356F6"/>
    <w:rsid w:val="003372D3"/>
    <w:rsid w:val="00347321"/>
    <w:rsid w:val="00354C00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E1095"/>
    <w:rsid w:val="003F44C8"/>
    <w:rsid w:val="00407EF3"/>
    <w:rsid w:val="00410F5F"/>
    <w:rsid w:val="0041184D"/>
    <w:rsid w:val="004177C0"/>
    <w:rsid w:val="004207B5"/>
    <w:rsid w:val="00445A8C"/>
    <w:rsid w:val="004526F1"/>
    <w:rsid w:val="00456A20"/>
    <w:rsid w:val="00460783"/>
    <w:rsid w:val="00462A60"/>
    <w:rsid w:val="00473B3E"/>
    <w:rsid w:val="004831AE"/>
    <w:rsid w:val="00491CC1"/>
    <w:rsid w:val="004A279F"/>
    <w:rsid w:val="004B00FC"/>
    <w:rsid w:val="004B4B5C"/>
    <w:rsid w:val="004C0929"/>
    <w:rsid w:val="004E0725"/>
    <w:rsid w:val="004E4574"/>
    <w:rsid w:val="004E6C9A"/>
    <w:rsid w:val="004F588E"/>
    <w:rsid w:val="00500DA2"/>
    <w:rsid w:val="0053318B"/>
    <w:rsid w:val="0053520C"/>
    <w:rsid w:val="005613E4"/>
    <w:rsid w:val="00562041"/>
    <w:rsid w:val="00570ED8"/>
    <w:rsid w:val="00571FC4"/>
    <w:rsid w:val="00581516"/>
    <w:rsid w:val="005A3F8C"/>
    <w:rsid w:val="005B4961"/>
    <w:rsid w:val="005C00EF"/>
    <w:rsid w:val="005C333A"/>
    <w:rsid w:val="005D021A"/>
    <w:rsid w:val="005D39ED"/>
    <w:rsid w:val="005D4262"/>
    <w:rsid w:val="005E0B65"/>
    <w:rsid w:val="005E1391"/>
    <w:rsid w:val="00631C6F"/>
    <w:rsid w:val="0063291D"/>
    <w:rsid w:val="0063574A"/>
    <w:rsid w:val="006442BE"/>
    <w:rsid w:val="00660B84"/>
    <w:rsid w:val="00662CF6"/>
    <w:rsid w:val="00677488"/>
    <w:rsid w:val="00686570"/>
    <w:rsid w:val="0069445A"/>
    <w:rsid w:val="006C2F57"/>
    <w:rsid w:val="006D2FE2"/>
    <w:rsid w:val="006E494F"/>
    <w:rsid w:val="006E5E1D"/>
    <w:rsid w:val="006F37E4"/>
    <w:rsid w:val="007037CB"/>
    <w:rsid w:val="00705464"/>
    <w:rsid w:val="007061AB"/>
    <w:rsid w:val="007107D8"/>
    <w:rsid w:val="00712834"/>
    <w:rsid w:val="00716C93"/>
    <w:rsid w:val="00723D7F"/>
    <w:rsid w:val="00727DF8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9720D"/>
    <w:rsid w:val="007A40D6"/>
    <w:rsid w:val="007C4972"/>
    <w:rsid w:val="007C6B66"/>
    <w:rsid w:val="007E0B43"/>
    <w:rsid w:val="00804367"/>
    <w:rsid w:val="00816B50"/>
    <w:rsid w:val="00834900"/>
    <w:rsid w:val="00885A38"/>
    <w:rsid w:val="008A2A15"/>
    <w:rsid w:val="008D40CE"/>
    <w:rsid w:val="008E5765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871EF"/>
    <w:rsid w:val="00992801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406D0"/>
    <w:rsid w:val="00A55444"/>
    <w:rsid w:val="00A62A6D"/>
    <w:rsid w:val="00A763B7"/>
    <w:rsid w:val="00A82910"/>
    <w:rsid w:val="00A8646C"/>
    <w:rsid w:val="00A87065"/>
    <w:rsid w:val="00A95EFB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0B9A"/>
    <w:rsid w:val="00B46D71"/>
    <w:rsid w:val="00B61438"/>
    <w:rsid w:val="00B61E79"/>
    <w:rsid w:val="00B64546"/>
    <w:rsid w:val="00B70376"/>
    <w:rsid w:val="00B7608C"/>
    <w:rsid w:val="00B81D79"/>
    <w:rsid w:val="00B849B5"/>
    <w:rsid w:val="00B93B67"/>
    <w:rsid w:val="00B947EE"/>
    <w:rsid w:val="00BA03E9"/>
    <w:rsid w:val="00BC0BE7"/>
    <w:rsid w:val="00BC0D10"/>
    <w:rsid w:val="00BC2229"/>
    <w:rsid w:val="00BC4506"/>
    <w:rsid w:val="00BD3C0A"/>
    <w:rsid w:val="00C032FC"/>
    <w:rsid w:val="00C05007"/>
    <w:rsid w:val="00C058A2"/>
    <w:rsid w:val="00C10384"/>
    <w:rsid w:val="00C206AF"/>
    <w:rsid w:val="00C44BC7"/>
    <w:rsid w:val="00C503E4"/>
    <w:rsid w:val="00C548B7"/>
    <w:rsid w:val="00C549E0"/>
    <w:rsid w:val="00C64574"/>
    <w:rsid w:val="00C83DEF"/>
    <w:rsid w:val="00C9046D"/>
    <w:rsid w:val="00C92A15"/>
    <w:rsid w:val="00C93594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31962"/>
    <w:rsid w:val="00D402FD"/>
    <w:rsid w:val="00D44844"/>
    <w:rsid w:val="00D62AEA"/>
    <w:rsid w:val="00D67D2B"/>
    <w:rsid w:val="00D7252F"/>
    <w:rsid w:val="00D77D96"/>
    <w:rsid w:val="00DB228D"/>
    <w:rsid w:val="00DB2662"/>
    <w:rsid w:val="00DB76AD"/>
    <w:rsid w:val="00DD0501"/>
    <w:rsid w:val="00DD4C2E"/>
    <w:rsid w:val="00DE16F3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22E19"/>
    <w:rsid w:val="00F31591"/>
    <w:rsid w:val="00F6331E"/>
    <w:rsid w:val="00F6773B"/>
    <w:rsid w:val="00F70F8C"/>
    <w:rsid w:val="00F73A90"/>
    <w:rsid w:val="00F8455A"/>
    <w:rsid w:val="00F93061"/>
    <w:rsid w:val="00F93F8E"/>
    <w:rsid w:val="00FA57D9"/>
    <w:rsid w:val="00FD7BE1"/>
    <w:rsid w:val="0372A6A9"/>
    <w:rsid w:val="0478857E"/>
    <w:rsid w:val="069ED54E"/>
    <w:rsid w:val="07224747"/>
    <w:rsid w:val="09598260"/>
    <w:rsid w:val="0CCB9CD5"/>
    <w:rsid w:val="11B613BA"/>
    <w:rsid w:val="168C8332"/>
    <w:rsid w:val="1B03680F"/>
    <w:rsid w:val="232DF4FD"/>
    <w:rsid w:val="24C9C55E"/>
    <w:rsid w:val="2DF039E8"/>
    <w:rsid w:val="2E66FBB4"/>
    <w:rsid w:val="2EA4FBE6"/>
    <w:rsid w:val="3B9B44D8"/>
    <w:rsid w:val="3F616604"/>
    <w:rsid w:val="476530E2"/>
    <w:rsid w:val="4DFCDEA7"/>
    <w:rsid w:val="5C88FEA5"/>
    <w:rsid w:val="5CD8E13B"/>
    <w:rsid w:val="5E5C16F3"/>
    <w:rsid w:val="61A90642"/>
    <w:rsid w:val="6A0341DA"/>
    <w:rsid w:val="6E89E1C5"/>
    <w:rsid w:val="6FBA900D"/>
    <w:rsid w:val="7224344F"/>
    <w:rsid w:val="73165179"/>
    <w:rsid w:val="733D8C84"/>
    <w:rsid w:val="73A4D1E3"/>
    <w:rsid w:val="759CF44F"/>
    <w:rsid w:val="75A1AFBC"/>
    <w:rsid w:val="7720574A"/>
    <w:rsid w:val="79738713"/>
    <w:rsid w:val="7A141367"/>
    <w:rsid w:val="7AC7675F"/>
    <w:rsid w:val="7FD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B6820"/>
  <w15:docId w15:val="{6E7DF4C0-83A5-41DF-8791-E0BF272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181E8F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181E8F"/>
    <w:rPr>
      <w:lang w:eastAsia="sr-Latn-C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FCE45-849A-4512-9B62-852A53E1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18</Pages>
  <Words>2686</Words>
  <Characters>15314</Characters>
  <Application>Microsoft Office Word</Application>
  <DocSecurity>0</DocSecurity>
  <Lines>127</Lines>
  <Paragraphs>35</Paragraphs>
  <ScaleCrop>false</ScaleCrop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Mihajlo Bencun</cp:lastModifiedBy>
  <cp:revision>60</cp:revision>
  <cp:lastPrinted>1899-12-31T23:00:00Z</cp:lastPrinted>
  <dcterms:created xsi:type="dcterms:W3CDTF">2023-04-07T19:55:00Z</dcterms:created>
  <dcterms:modified xsi:type="dcterms:W3CDTF">2023-05-15T20:17:00Z</dcterms:modified>
</cp:coreProperties>
</file>