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A9457" w14:textId="77777777" w:rsidR="002343C5" w:rsidRPr="006F61C6" w:rsidRDefault="002343C5">
      <w:pPr>
        <w:pStyle w:val="BodyText"/>
        <w:rPr>
          <w:lang w:val="sr-Latn-CS"/>
        </w:rPr>
      </w:pPr>
    </w:p>
    <w:p w14:paraId="1849B575" w14:textId="297A4922" w:rsidR="006D0694" w:rsidRDefault="00A6619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XChange</w:t>
      </w:r>
    </w:p>
    <w:p w14:paraId="5EC319E7" w14:textId="61DD451D" w:rsidR="002343C5" w:rsidRPr="006F61C6" w:rsidRDefault="00A6619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Platforma za trgovinu</w:t>
      </w:r>
    </w:p>
    <w:p w14:paraId="7DC588EF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1E2326BF" w14:textId="77777777"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14:paraId="459232D8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14B570EC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FB9C928" w14:textId="77777777" w:rsidR="002343C5" w:rsidRPr="006F61C6" w:rsidRDefault="002343C5">
      <w:pPr>
        <w:rPr>
          <w:lang w:val="sr-Latn-CS"/>
        </w:rPr>
        <w:sectPr w:rsidR="002343C5" w:rsidRPr="006F61C6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6566B894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 w14:paraId="019856E5" w14:textId="77777777">
        <w:tc>
          <w:tcPr>
            <w:tcW w:w="2304" w:type="dxa"/>
          </w:tcPr>
          <w:p w14:paraId="30C3F6AF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8DB6725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4410F2E6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9433014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29F6D70F" w14:textId="77777777">
        <w:tc>
          <w:tcPr>
            <w:tcW w:w="2304" w:type="dxa"/>
          </w:tcPr>
          <w:p w14:paraId="4C4A4AAF" w14:textId="095BBE56" w:rsidR="002343C5" w:rsidRPr="006F61C6" w:rsidRDefault="004972B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08.03.2023.</w:t>
            </w:r>
          </w:p>
        </w:tc>
        <w:tc>
          <w:tcPr>
            <w:tcW w:w="1152" w:type="dxa"/>
          </w:tcPr>
          <w:p w14:paraId="591FFDF4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3B5E71E7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14472DA" w14:textId="02852F5E" w:rsidR="002343C5" w:rsidRPr="006F61C6" w:rsidRDefault="004972B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Mihajlo Bencun</w:t>
            </w:r>
          </w:p>
        </w:tc>
      </w:tr>
      <w:tr w:rsidR="002343C5" w:rsidRPr="006F61C6" w14:paraId="3E12A42B" w14:textId="77777777">
        <w:tc>
          <w:tcPr>
            <w:tcW w:w="2304" w:type="dxa"/>
          </w:tcPr>
          <w:p w14:paraId="7DA5275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3E282E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3C5ADF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1AFBDD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0D4FB561" w14:textId="77777777">
        <w:tc>
          <w:tcPr>
            <w:tcW w:w="2304" w:type="dxa"/>
          </w:tcPr>
          <w:p w14:paraId="6C30CEE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77E401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16EB4C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F196BF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5C2C8085" w14:textId="77777777">
        <w:tc>
          <w:tcPr>
            <w:tcW w:w="2304" w:type="dxa"/>
          </w:tcPr>
          <w:p w14:paraId="45EE0B3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8308FD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A0C50E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5878CA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324B4695" w14:textId="77777777" w:rsidR="002343C5" w:rsidRPr="006F61C6" w:rsidRDefault="002343C5">
      <w:pPr>
        <w:rPr>
          <w:lang w:val="sr-Latn-CS"/>
        </w:rPr>
      </w:pPr>
    </w:p>
    <w:p w14:paraId="0CDF9AEC" w14:textId="7EA76B27" w:rsidR="002343C5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sr-Latn-CS"/>
        </w:rPr>
        <w:id w:val="-19254812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4A3FB1" w14:textId="047D1D7B" w:rsidR="0074239C" w:rsidRDefault="0074239C">
          <w:pPr>
            <w:pStyle w:val="TOCHeading"/>
          </w:pPr>
        </w:p>
        <w:p w14:paraId="792EA6B7" w14:textId="532C1F3A" w:rsidR="0074239C" w:rsidRDefault="0074239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97843" w:history="1">
            <w:r w:rsidRPr="00735C99">
              <w:rPr>
                <w:rStyle w:val="Hyperlink"/>
                <w:noProof/>
                <w:lang w:val="sr-Latn-C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35C99">
              <w:rPr>
                <w:rStyle w:val="Hyperlink"/>
                <w:noProof/>
                <w:lang w:val="sr-Latn-CS"/>
              </w:rPr>
              <w:t>Cilj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_Toc129197843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EA3FC" w14:textId="3A343A1C" w:rsidR="0074239C" w:rsidRDefault="001C553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197844" w:history="1">
            <w:r w:rsidR="0074239C" w:rsidRPr="00735C99">
              <w:rPr>
                <w:rStyle w:val="Hyperlink"/>
                <w:noProof/>
                <w:lang w:val="sr-Latn-CS"/>
              </w:rPr>
              <w:t>2.</w:t>
            </w:r>
            <w:r w:rsidR="007423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74239C" w:rsidRPr="00735C99">
              <w:rPr>
                <w:rStyle w:val="Hyperlink"/>
                <w:noProof/>
                <w:lang w:val="sr-Latn-CS"/>
              </w:rPr>
              <w:t>Opseg dokumenta</w:t>
            </w:r>
            <w:r w:rsidR="0074239C">
              <w:rPr>
                <w:noProof/>
                <w:webHidden/>
              </w:rPr>
              <w:tab/>
            </w:r>
            <w:r w:rsidR="0074239C">
              <w:rPr>
                <w:noProof/>
                <w:webHidden/>
              </w:rPr>
              <w:fldChar w:fldCharType="begin"/>
            </w:r>
            <w:r w:rsidR="0074239C">
              <w:rPr>
                <w:noProof/>
                <w:webHidden/>
              </w:rPr>
              <w:instrText xml:space="preserve"> PAGEREF _Toc129197844 \h </w:instrText>
            </w:r>
            <w:r w:rsidR="0074239C">
              <w:rPr>
                <w:noProof/>
                <w:webHidden/>
              </w:rPr>
            </w:r>
            <w:r w:rsidR="0074239C">
              <w:rPr>
                <w:noProof/>
                <w:webHidden/>
              </w:rPr>
              <w:fldChar w:fldCharType="separate"/>
            </w:r>
            <w:r w:rsidR="0074239C">
              <w:rPr>
                <w:noProof/>
                <w:webHidden/>
              </w:rPr>
              <w:t>4</w:t>
            </w:r>
            <w:r w:rsidR="0074239C">
              <w:rPr>
                <w:noProof/>
                <w:webHidden/>
              </w:rPr>
              <w:fldChar w:fldCharType="end"/>
            </w:r>
          </w:hyperlink>
        </w:p>
        <w:p w14:paraId="65A5A46E" w14:textId="1C534241" w:rsidR="0074239C" w:rsidRDefault="001C553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197845" w:history="1">
            <w:r w:rsidR="0074239C" w:rsidRPr="00735C99">
              <w:rPr>
                <w:rStyle w:val="Hyperlink"/>
                <w:noProof/>
                <w:lang w:val="sr-Latn-CS"/>
              </w:rPr>
              <w:t>3.</w:t>
            </w:r>
            <w:r w:rsidR="007423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74239C" w:rsidRPr="00735C99">
              <w:rPr>
                <w:rStyle w:val="Hyperlink"/>
                <w:noProof/>
                <w:lang w:val="sr-Latn-CS"/>
              </w:rPr>
              <w:t>Lična karta projekta</w:t>
            </w:r>
            <w:r w:rsidR="0074239C">
              <w:rPr>
                <w:noProof/>
                <w:webHidden/>
              </w:rPr>
              <w:tab/>
            </w:r>
            <w:r w:rsidR="0074239C">
              <w:rPr>
                <w:noProof/>
                <w:webHidden/>
              </w:rPr>
              <w:fldChar w:fldCharType="begin"/>
            </w:r>
            <w:r w:rsidR="0074239C">
              <w:rPr>
                <w:noProof/>
                <w:webHidden/>
              </w:rPr>
              <w:instrText xml:space="preserve"> PAGEREF _Toc129197845 \h </w:instrText>
            </w:r>
            <w:r w:rsidR="0074239C">
              <w:rPr>
                <w:noProof/>
                <w:webHidden/>
              </w:rPr>
            </w:r>
            <w:r w:rsidR="0074239C">
              <w:rPr>
                <w:noProof/>
                <w:webHidden/>
              </w:rPr>
              <w:fldChar w:fldCharType="separate"/>
            </w:r>
            <w:r w:rsidR="0074239C">
              <w:rPr>
                <w:noProof/>
                <w:webHidden/>
              </w:rPr>
              <w:t>4</w:t>
            </w:r>
            <w:r w:rsidR="0074239C">
              <w:rPr>
                <w:noProof/>
                <w:webHidden/>
              </w:rPr>
              <w:fldChar w:fldCharType="end"/>
            </w:r>
          </w:hyperlink>
        </w:p>
        <w:p w14:paraId="1EA1FE68" w14:textId="0B6C1AA3" w:rsidR="0074239C" w:rsidRDefault="001C553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197846" w:history="1">
            <w:r w:rsidR="0074239C" w:rsidRPr="00735C99">
              <w:rPr>
                <w:rStyle w:val="Hyperlink"/>
                <w:noProof/>
                <w:lang w:val="sr-Latn-CS"/>
              </w:rPr>
              <w:t>4.</w:t>
            </w:r>
            <w:r w:rsidR="007423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74239C" w:rsidRPr="00735C99">
              <w:rPr>
                <w:rStyle w:val="Hyperlink"/>
                <w:noProof/>
                <w:lang w:val="sr-Latn-CS"/>
              </w:rPr>
              <w:t>Opis projekta</w:t>
            </w:r>
            <w:r w:rsidR="0074239C">
              <w:rPr>
                <w:noProof/>
                <w:webHidden/>
              </w:rPr>
              <w:tab/>
            </w:r>
            <w:r w:rsidR="0074239C">
              <w:rPr>
                <w:noProof/>
                <w:webHidden/>
              </w:rPr>
              <w:fldChar w:fldCharType="begin"/>
            </w:r>
            <w:r w:rsidR="0074239C">
              <w:rPr>
                <w:noProof/>
                <w:webHidden/>
              </w:rPr>
              <w:instrText xml:space="preserve"> PAGEREF _Toc129197846 \h </w:instrText>
            </w:r>
            <w:r w:rsidR="0074239C">
              <w:rPr>
                <w:noProof/>
                <w:webHidden/>
              </w:rPr>
            </w:r>
            <w:r w:rsidR="0074239C">
              <w:rPr>
                <w:noProof/>
                <w:webHidden/>
              </w:rPr>
              <w:fldChar w:fldCharType="separate"/>
            </w:r>
            <w:r w:rsidR="0074239C">
              <w:rPr>
                <w:noProof/>
                <w:webHidden/>
              </w:rPr>
              <w:t>4</w:t>
            </w:r>
            <w:r w:rsidR="0074239C">
              <w:rPr>
                <w:noProof/>
                <w:webHidden/>
              </w:rPr>
              <w:fldChar w:fldCharType="end"/>
            </w:r>
          </w:hyperlink>
        </w:p>
        <w:p w14:paraId="47A9AB94" w14:textId="5B85A56E" w:rsidR="0074239C" w:rsidRDefault="001C553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197847" w:history="1">
            <w:r w:rsidR="0074239C" w:rsidRPr="00735C99">
              <w:rPr>
                <w:rStyle w:val="Hyperlink"/>
                <w:noProof/>
                <w:lang w:val="sr-Latn-CS"/>
              </w:rPr>
              <w:t>5.</w:t>
            </w:r>
            <w:r w:rsidR="007423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74239C" w:rsidRPr="00735C99">
              <w:rPr>
                <w:rStyle w:val="Hyperlink"/>
                <w:noProof/>
                <w:lang w:val="sr-Latn-CS"/>
              </w:rPr>
              <w:t>Znanja i veštine potrebne za izradu projekta</w:t>
            </w:r>
            <w:r w:rsidR="0074239C">
              <w:rPr>
                <w:noProof/>
                <w:webHidden/>
              </w:rPr>
              <w:tab/>
            </w:r>
            <w:r w:rsidR="0074239C">
              <w:rPr>
                <w:noProof/>
                <w:webHidden/>
              </w:rPr>
              <w:fldChar w:fldCharType="begin"/>
            </w:r>
            <w:r w:rsidR="0074239C">
              <w:rPr>
                <w:noProof/>
                <w:webHidden/>
              </w:rPr>
              <w:instrText xml:space="preserve"> PAGEREF _Toc129197847 \h </w:instrText>
            </w:r>
            <w:r w:rsidR="0074239C">
              <w:rPr>
                <w:noProof/>
                <w:webHidden/>
              </w:rPr>
            </w:r>
            <w:r w:rsidR="0074239C">
              <w:rPr>
                <w:noProof/>
                <w:webHidden/>
              </w:rPr>
              <w:fldChar w:fldCharType="separate"/>
            </w:r>
            <w:r w:rsidR="0074239C">
              <w:rPr>
                <w:noProof/>
                <w:webHidden/>
              </w:rPr>
              <w:t>4</w:t>
            </w:r>
            <w:r w:rsidR="0074239C">
              <w:rPr>
                <w:noProof/>
                <w:webHidden/>
              </w:rPr>
              <w:fldChar w:fldCharType="end"/>
            </w:r>
          </w:hyperlink>
        </w:p>
        <w:p w14:paraId="532837C3" w14:textId="4862CCEC" w:rsidR="0074239C" w:rsidRDefault="001C553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197848" w:history="1">
            <w:r w:rsidR="0074239C" w:rsidRPr="00735C99">
              <w:rPr>
                <w:rStyle w:val="Hyperlink"/>
                <w:noProof/>
                <w:lang w:val="sr-Latn-CS"/>
              </w:rPr>
              <w:t>6.</w:t>
            </w:r>
            <w:r w:rsidR="007423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74239C" w:rsidRPr="00735C99">
              <w:rPr>
                <w:rStyle w:val="Hyperlink"/>
                <w:noProof/>
                <w:lang w:val="sr-Latn-CS"/>
              </w:rPr>
              <w:t>Cilj i motivacija tima</w:t>
            </w:r>
            <w:r w:rsidR="0074239C">
              <w:rPr>
                <w:noProof/>
                <w:webHidden/>
              </w:rPr>
              <w:tab/>
            </w:r>
            <w:r w:rsidR="0074239C">
              <w:rPr>
                <w:noProof/>
                <w:webHidden/>
              </w:rPr>
              <w:fldChar w:fldCharType="begin"/>
            </w:r>
            <w:r w:rsidR="0074239C">
              <w:rPr>
                <w:noProof/>
                <w:webHidden/>
              </w:rPr>
              <w:instrText xml:space="preserve"> PAGEREF _Toc129197848 \h </w:instrText>
            </w:r>
            <w:r w:rsidR="0074239C">
              <w:rPr>
                <w:noProof/>
                <w:webHidden/>
              </w:rPr>
            </w:r>
            <w:r w:rsidR="0074239C">
              <w:rPr>
                <w:noProof/>
                <w:webHidden/>
              </w:rPr>
              <w:fldChar w:fldCharType="separate"/>
            </w:r>
            <w:r w:rsidR="0074239C">
              <w:rPr>
                <w:noProof/>
                <w:webHidden/>
              </w:rPr>
              <w:t>5</w:t>
            </w:r>
            <w:r w:rsidR="0074239C">
              <w:rPr>
                <w:noProof/>
                <w:webHidden/>
              </w:rPr>
              <w:fldChar w:fldCharType="end"/>
            </w:r>
          </w:hyperlink>
        </w:p>
        <w:p w14:paraId="48F01C5D" w14:textId="65B48ECB" w:rsidR="0074239C" w:rsidRDefault="001C553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197849" w:history="1">
            <w:r w:rsidR="0074239C" w:rsidRPr="00735C99">
              <w:rPr>
                <w:rStyle w:val="Hyperlink"/>
                <w:noProof/>
                <w:lang w:val="sr-Latn-CS"/>
              </w:rPr>
              <w:t>7.</w:t>
            </w:r>
            <w:r w:rsidR="007423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74239C" w:rsidRPr="00735C99">
              <w:rPr>
                <w:rStyle w:val="Hyperlink"/>
                <w:noProof/>
                <w:lang w:val="sr-Latn-CS"/>
              </w:rPr>
              <w:t>Vođa tima</w:t>
            </w:r>
            <w:r w:rsidR="0074239C">
              <w:rPr>
                <w:noProof/>
                <w:webHidden/>
              </w:rPr>
              <w:tab/>
            </w:r>
            <w:r w:rsidR="0074239C">
              <w:rPr>
                <w:noProof/>
                <w:webHidden/>
              </w:rPr>
              <w:fldChar w:fldCharType="begin"/>
            </w:r>
            <w:r w:rsidR="0074239C">
              <w:rPr>
                <w:noProof/>
                <w:webHidden/>
              </w:rPr>
              <w:instrText xml:space="preserve"> PAGEREF _Toc129197849 \h </w:instrText>
            </w:r>
            <w:r w:rsidR="0074239C">
              <w:rPr>
                <w:noProof/>
                <w:webHidden/>
              </w:rPr>
            </w:r>
            <w:r w:rsidR="0074239C">
              <w:rPr>
                <w:noProof/>
                <w:webHidden/>
              </w:rPr>
              <w:fldChar w:fldCharType="separate"/>
            </w:r>
            <w:r w:rsidR="0074239C">
              <w:rPr>
                <w:noProof/>
                <w:webHidden/>
              </w:rPr>
              <w:t>5</w:t>
            </w:r>
            <w:r w:rsidR="0074239C">
              <w:rPr>
                <w:noProof/>
                <w:webHidden/>
              </w:rPr>
              <w:fldChar w:fldCharType="end"/>
            </w:r>
          </w:hyperlink>
        </w:p>
        <w:p w14:paraId="3E7D0489" w14:textId="44E4D3B7" w:rsidR="0074239C" w:rsidRDefault="001C553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197850" w:history="1">
            <w:r w:rsidR="0074239C" w:rsidRPr="00735C99">
              <w:rPr>
                <w:rStyle w:val="Hyperlink"/>
                <w:noProof/>
                <w:lang w:val="sr-Latn-CS"/>
              </w:rPr>
              <w:t>8.</w:t>
            </w:r>
            <w:r w:rsidR="007423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74239C" w:rsidRPr="00735C99">
              <w:rPr>
                <w:rStyle w:val="Hyperlink"/>
                <w:noProof/>
                <w:lang w:val="sr-Latn-CS"/>
              </w:rPr>
              <w:t>Komunikacija</w:t>
            </w:r>
            <w:r w:rsidR="0074239C">
              <w:rPr>
                <w:noProof/>
                <w:webHidden/>
              </w:rPr>
              <w:tab/>
            </w:r>
            <w:r w:rsidR="0074239C">
              <w:rPr>
                <w:noProof/>
                <w:webHidden/>
              </w:rPr>
              <w:fldChar w:fldCharType="begin"/>
            </w:r>
            <w:r w:rsidR="0074239C">
              <w:rPr>
                <w:noProof/>
                <w:webHidden/>
              </w:rPr>
              <w:instrText xml:space="preserve"> PAGEREF _Toc129197850 \h </w:instrText>
            </w:r>
            <w:r w:rsidR="0074239C">
              <w:rPr>
                <w:noProof/>
                <w:webHidden/>
              </w:rPr>
            </w:r>
            <w:r w:rsidR="0074239C">
              <w:rPr>
                <w:noProof/>
                <w:webHidden/>
              </w:rPr>
              <w:fldChar w:fldCharType="separate"/>
            </w:r>
            <w:r w:rsidR="0074239C">
              <w:rPr>
                <w:noProof/>
                <w:webHidden/>
              </w:rPr>
              <w:t>5</w:t>
            </w:r>
            <w:r w:rsidR="0074239C">
              <w:rPr>
                <w:noProof/>
                <w:webHidden/>
              </w:rPr>
              <w:fldChar w:fldCharType="end"/>
            </w:r>
          </w:hyperlink>
        </w:p>
        <w:p w14:paraId="5D23D30F" w14:textId="3517C3DB" w:rsidR="0074239C" w:rsidRDefault="001C553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197851" w:history="1">
            <w:r w:rsidR="0074239C" w:rsidRPr="00735C99">
              <w:rPr>
                <w:rStyle w:val="Hyperlink"/>
                <w:noProof/>
                <w:lang w:val="sr-Latn-CS"/>
              </w:rPr>
              <w:t>9.</w:t>
            </w:r>
            <w:r w:rsidR="007423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74239C" w:rsidRPr="00735C99">
              <w:rPr>
                <w:rStyle w:val="Hyperlink"/>
                <w:noProof/>
                <w:lang w:val="sr-Latn-CS"/>
              </w:rPr>
              <w:t>Planiranje vremena</w:t>
            </w:r>
            <w:r w:rsidR="0074239C">
              <w:rPr>
                <w:noProof/>
                <w:webHidden/>
              </w:rPr>
              <w:tab/>
            </w:r>
            <w:r w:rsidR="0074239C">
              <w:rPr>
                <w:noProof/>
                <w:webHidden/>
              </w:rPr>
              <w:fldChar w:fldCharType="begin"/>
            </w:r>
            <w:r w:rsidR="0074239C">
              <w:rPr>
                <w:noProof/>
                <w:webHidden/>
              </w:rPr>
              <w:instrText xml:space="preserve"> PAGEREF _Toc129197851 \h </w:instrText>
            </w:r>
            <w:r w:rsidR="0074239C">
              <w:rPr>
                <w:noProof/>
                <w:webHidden/>
              </w:rPr>
            </w:r>
            <w:r w:rsidR="0074239C">
              <w:rPr>
                <w:noProof/>
                <w:webHidden/>
              </w:rPr>
              <w:fldChar w:fldCharType="separate"/>
            </w:r>
            <w:r w:rsidR="0074239C">
              <w:rPr>
                <w:noProof/>
                <w:webHidden/>
              </w:rPr>
              <w:t>5</w:t>
            </w:r>
            <w:r w:rsidR="0074239C">
              <w:rPr>
                <w:noProof/>
                <w:webHidden/>
              </w:rPr>
              <w:fldChar w:fldCharType="end"/>
            </w:r>
          </w:hyperlink>
        </w:p>
        <w:p w14:paraId="217A2552" w14:textId="4264D7BE" w:rsidR="0074239C" w:rsidRDefault="0074239C">
          <w:r>
            <w:rPr>
              <w:b/>
              <w:bCs/>
              <w:noProof/>
            </w:rPr>
            <w:fldChar w:fldCharType="end"/>
          </w:r>
        </w:p>
      </w:sdtContent>
    </w:sdt>
    <w:p w14:paraId="77C6BCE9" w14:textId="77777777" w:rsidR="0074239C" w:rsidRPr="0074239C" w:rsidRDefault="0074239C" w:rsidP="0074239C">
      <w:pPr>
        <w:rPr>
          <w:lang w:val="sr-Latn-CS"/>
        </w:rPr>
      </w:pPr>
    </w:p>
    <w:p w14:paraId="105653D4" w14:textId="608C3A5A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14:paraId="5ADAB06D" w14:textId="77777777"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bookmarkStart w:id="1" w:name="_Toc129197843"/>
      <w:r>
        <w:rPr>
          <w:lang w:val="sr-Latn-CS"/>
        </w:rPr>
        <w:t>Cilj dokumenta</w:t>
      </w:r>
      <w:bookmarkEnd w:id="0"/>
      <w:bookmarkEnd w:id="1"/>
    </w:p>
    <w:p w14:paraId="12AF1939" w14:textId="77777777" w:rsidR="00A97B47" w:rsidRPr="00A97B47" w:rsidRDefault="00A97B47" w:rsidP="00A97B47">
      <w:pPr>
        <w:rPr>
          <w:lang w:val="sr-Latn-CS"/>
        </w:rPr>
      </w:pPr>
    </w:p>
    <w:p w14:paraId="62674817" w14:textId="66481C1C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 xml:space="preserve">razvoj </w:t>
      </w:r>
      <w:r w:rsidR="00146CDB">
        <w:rPr>
          <w:lang w:val="sr-Latn-CS"/>
        </w:rPr>
        <w:t>web platforme za razmenu dobara i usluga.</w:t>
      </w:r>
    </w:p>
    <w:p w14:paraId="2F4596E3" w14:textId="77777777" w:rsidR="002343C5" w:rsidRPr="006F61C6" w:rsidRDefault="006D0694">
      <w:pPr>
        <w:pStyle w:val="Heading1"/>
        <w:rPr>
          <w:lang w:val="sr-Latn-CS"/>
        </w:rPr>
      </w:pPr>
      <w:bookmarkStart w:id="2" w:name="_Toc507815235"/>
      <w:bookmarkStart w:id="3" w:name="_Toc129197844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  <w:bookmarkEnd w:id="3"/>
    </w:p>
    <w:p w14:paraId="1BBA57F6" w14:textId="77777777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14:paraId="56CD3582" w14:textId="77777777" w:rsidR="00F267E3" w:rsidRDefault="00F267E3" w:rsidP="00F267E3">
      <w:pPr>
        <w:pStyle w:val="Heading1"/>
        <w:numPr>
          <w:ilvl w:val="0"/>
          <w:numId w:val="5"/>
        </w:numPr>
        <w:rPr>
          <w:lang w:val="sr-Latn-CS"/>
        </w:rPr>
      </w:pPr>
      <w:bookmarkStart w:id="4" w:name="_Toc507815236"/>
      <w:bookmarkStart w:id="5" w:name="_Toc129197845"/>
      <w:r>
        <w:rPr>
          <w:lang w:val="sr-Latn-CS"/>
        </w:rPr>
        <w:t>Lična karta projekta</w:t>
      </w:r>
      <w:bookmarkEnd w:id="4"/>
      <w:bookmarkEnd w:id="5"/>
    </w:p>
    <w:p w14:paraId="198A9E76" w14:textId="40503BD9" w:rsidR="00F267E3" w:rsidRDefault="00F267E3" w:rsidP="00D62E1E">
      <w:pPr>
        <w:pStyle w:val="BodyText"/>
        <w:rPr>
          <w:lang w:val="sr-Latn-C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9"/>
        <w:gridCol w:w="5774"/>
      </w:tblGrid>
      <w:tr w:rsidR="00F267E3" w:rsidRPr="00A74DEF" w14:paraId="088588B8" w14:textId="77777777" w:rsidTr="00B10BF0">
        <w:tc>
          <w:tcPr>
            <w:tcW w:w="2835" w:type="dxa"/>
          </w:tcPr>
          <w:p w14:paraId="75EDCD5C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3EEC40FA" w14:textId="2E8BE056" w:rsidR="00F267E3" w:rsidRPr="00A74DEF" w:rsidRDefault="00D47FC6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Xchange</w:t>
            </w:r>
          </w:p>
        </w:tc>
      </w:tr>
      <w:tr w:rsidR="00F267E3" w:rsidRPr="00A74DEF" w14:paraId="237EE169" w14:textId="77777777" w:rsidTr="00B10BF0">
        <w:tc>
          <w:tcPr>
            <w:tcW w:w="2835" w:type="dxa"/>
          </w:tcPr>
          <w:p w14:paraId="05DAC2C7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346F0E28" w14:textId="7DD5C1D9" w:rsidR="00F267E3" w:rsidRPr="00D47FC6" w:rsidRDefault="00D47FC6" w:rsidP="00A74DEF">
            <w:pPr>
              <w:rPr>
                <w:lang w:val="sr-Cyrl-RS"/>
              </w:rPr>
            </w:pPr>
            <w:r>
              <w:rPr>
                <w:lang w:val="sr-Cyrl-RS"/>
              </w:rPr>
              <w:t>Посада М-84</w:t>
            </w:r>
          </w:p>
        </w:tc>
      </w:tr>
      <w:tr w:rsidR="00F267E3" w:rsidRPr="00A74DEF" w14:paraId="639CE860" w14:textId="77777777" w:rsidTr="00B10BF0">
        <w:tc>
          <w:tcPr>
            <w:tcW w:w="2835" w:type="dxa"/>
          </w:tcPr>
          <w:p w14:paraId="559A3A8E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3DCAE761" w14:textId="7A04068F" w:rsidR="00F267E3" w:rsidRDefault="00D47FC6" w:rsidP="005A054F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Mihajlo Bencun, 18081, </w:t>
            </w:r>
            <w:hyperlink r:id="rId10" w:history="1">
              <w:r w:rsidRPr="001B3054">
                <w:rPr>
                  <w:rStyle w:val="Hyperlink"/>
                  <w:lang w:val="sr-Latn-RS"/>
                </w:rPr>
                <w:t>mihajlo.bencun@elfak.rs</w:t>
              </w:r>
            </w:hyperlink>
            <w:r>
              <w:rPr>
                <w:lang w:val="sr-Latn-RS"/>
              </w:rPr>
              <w:t>, vođa</w:t>
            </w:r>
          </w:p>
          <w:p w14:paraId="24E80FDE" w14:textId="5E861DE6" w:rsidR="00D47FC6" w:rsidRDefault="00D47FC6" w:rsidP="005A054F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Luka Stojković, 18433, </w:t>
            </w:r>
            <w:hyperlink r:id="rId11" w:history="1">
              <w:r w:rsidRPr="001B3054">
                <w:rPr>
                  <w:rStyle w:val="Hyperlink"/>
                  <w:lang w:val="sr-Latn-RS"/>
                </w:rPr>
                <w:t>luka.stojkovic@elfak.rs</w:t>
              </w:r>
            </w:hyperlink>
          </w:p>
          <w:p w14:paraId="18C54962" w14:textId="3C8A36C1" w:rsidR="00D47FC6" w:rsidRPr="00D47FC6" w:rsidRDefault="00D47FC6" w:rsidP="005A054F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Uroš Miladinović, 18252, </w:t>
            </w:r>
            <w:r>
              <w:rPr>
                <w:lang w:val="sr-Latn-RS"/>
              </w:rPr>
              <w:fldChar w:fldCharType="begin"/>
            </w:r>
            <w:r>
              <w:rPr>
                <w:lang w:val="sr-Latn-RS"/>
              </w:rPr>
              <w:instrText xml:space="preserve"> HYPERLINK "mailto:umilad@elfak.rs" </w:instrText>
            </w:r>
            <w:r>
              <w:rPr>
                <w:lang w:val="sr-Latn-RS"/>
              </w:rPr>
              <w:fldChar w:fldCharType="separate"/>
            </w:r>
            <w:r w:rsidRPr="001B3054">
              <w:rPr>
                <w:rStyle w:val="Hyperlink"/>
                <w:lang w:val="sr-Latn-RS"/>
              </w:rPr>
              <w:t>umilad@elfak.rs</w:t>
            </w:r>
            <w:r>
              <w:rPr>
                <w:lang w:val="sr-Latn-RS"/>
              </w:rPr>
              <w:fldChar w:fldCharType="end"/>
            </w:r>
            <w:r>
              <w:rPr>
                <w:lang w:val="sr-Latn-RS"/>
              </w:rPr>
              <w:t xml:space="preserve"> </w:t>
            </w:r>
          </w:p>
        </w:tc>
      </w:tr>
      <w:tr w:rsidR="00AB1DE2" w:rsidRPr="003372D3" w14:paraId="233AA4CE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B986C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3024" w14:textId="42FF9497" w:rsidR="00AB1DE2" w:rsidRPr="00AB1DE2" w:rsidRDefault="0046066B" w:rsidP="00AB1DE2">
            <w:proofErr w:type="spellStart"/>
            <w:r>
              <w:t>Nepostojanje</w:t>
            </w:r>
            <w:proofErr w:type="spellEnd"/>
            <w:r>
              <w:t xml:space="preserve"> </w:t>
            </w:r>
            <w:proofErr w:type="spellStart"/>
            <w:r>
              <w:t>načina</w:t>
            </w:r>
            <w:proofErr w:type="spellEnd"/>
            <w:r>
              <w:t xml:space="preserve"> za </w:t>
            </w:r>
            <w:proofErr w:type="spellStart"/>
            <w:r>
              <w:t>razmenu</w:t>
            </w:r>
            <w:proofErr w:type="spellEnd"/>
            <w:r>
              <w:t xml:space="preserve"> </w:t>
            </w:r>
            <w:proofErr w:type="spellStart"/>
            <w:r>
              <w:t>dobara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 xml:space="preserve"> koji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nužno</w:t>
            </w:r>
            <w:proofErr w:type="spellEnd"/>
            <w:r>
              <w:t xml:space="preserve"> </w:t>
            </w:r>
            <w:proofErr w:type="spellStart"/>
            <w:r>
              <w:t>vezan</w:t>
            </w:r>
            <w:proofErr w:type="spellEnd"/>
            <w:r>
              <w:t xml:space="preserve"> za </w:t>
            </w:r>
            <w:proofErr w:type="spellStart"/>
            <w:r>
              <w:t>novac</w:t>
            </w:r>
            <w:proofErr w:type="spellEnd"/>
          </w:p>
        </w:tc>
      </w:tr>
      <w:tr w:rsidR="00AB1DE2" w:rsidRPr="003372D3" w14:paraId="516CF2D1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3081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8B25" w14:textId="4F8A47F9" w:rsidR="00AB1DE2" w:rsidRPr="00AB1DE2" w:rsidRDefault="0046066B" w:rsidP="00AB1DE2"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ljude</w:t>
            </w:r>
            <w:proofErr w:type="spellEnd"/>
            <w:r>
              <w:t xml:space="preserve"> </w:t>
            </w:r>
            <w:proofErr w:type="spellStart"/>
            <w:r>
              <w:t>slabijeg</w:t>
            </w:r>
            <w:proofErr w:type="spellEnd"/>
            <w:r>
              <w:t xml:space="preserve"> </w:t>
            </w:r>
            <w:proofErr w:type="spellStart"/>
            <w:r>
              <w:t>materijalnog</w:t>
            </w:r>
            <w:proofErr w:type="spellEnd"/>
            <w:r>
              <w:t xml:space="preserve"> </w:t>
            </w:r>
            <w:proofErr w:type="spellStart"/>
            <w:r>
              <w:t>stanja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ljude</w:t>
            </w:r>
            <w:proofErr w:type="spellEnd"/>
            <w:r>
              <w:t xml:space="preserve"> koji se </w:t>
            </w:r>
            <w:proofErr w:type="spellStart"/>
            <w:r>
              <w:t>bave</w:t>
            </w:r>
            <w:proofErr w:type="spellEnd"/>
            <w:r>
              <w:t xml:space="preserve"> online </w:t>
            </w:r>
            <w:proofErr w:type="spellStart"/>
            <w:r>
              <w:t>trgovinom</w:t>
            </w:r>
            <w:proofErr w:type="spellEnd"/>
            <w:r w:rsidR="00AB1DE2" w:rsidRPr="00AB1DE2">
              <w:t xml:space="preserve"> </w:t>
            </w:r>
          </w:p>
        </w:tc>
      </w:tr>
      <w:tr w:rsidR="00AB1DE2" w:rsidRPr="003372D3" w14:paraId="06D2B859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16BD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3031" w14:textId="733E1008" w:rsidR="00AB1DE2" w:rsidRPr="00AB1DE2" w:rsidRDefault="0046066B" w:rsidP="00AB1DE2">
            <w:proofErr w:type="spellStart"/>
            <w:r>
              <w:t>Nemogućnost</w:t>
            </w:r>
            <w:proofErr w:type="spellEnd"/>
            <w:r>
              <w:t xml:space="preserve"> </w:t>
            </w:r>
            <w:proofErr w:type="spellStart"/>
            <w:r>
              <w:t>ljudi</w:t>
            </w:r>
            <w:proofErr w:type="spellEnd"/>
            <w:r>
              <w:t xml:space="preserve"> da </w:t>
            </w:r>
            <w:proofErr w:type="spellStart"/>
            <w:r>
              <w:t>dobiju</w:t>
            </w:r>
            <w:proofErr w:type="spellEnd"/>
            <w:r w:rsidR="00516FD2">
              <w:t xml:space="preserve"> </w:t>
            </w:r>
            <w:proofErr w:type="spellStart"/>
            <w:r w:rsidR="00516FD2">
              <w:t>ili</w:t>
            </w:r>
            <w:proofErr w:type="spellEnd"/>
            <w:r w:rsidR="00516FD2">
              <w:t xml:space="preserve"> </w:t>
            </w:r>
            <w:proofErr w:type="spellStart"/>
            <w:r w:rsidR="00516FD2">
              <w:t>prodaju</w:t>
            </w:r>
            <w:proofErr w:type="spellEnd"/>
            <w:r>
              <w:t xml:space="preserve"> </w:t>
            </w:r>
            <w:proofErr w:type="spellStart"/>
            <w:r>
              <w:t>željeni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uslugu</w:t>
            </w:r>
            <w:proofErr w:type="spellEnd"/>
            <w:r w:rsidR="00AB1DE2" w:rsidRPr="00AB1DE2">
              <w:t xml:space="preserve"> </w:t>
            </w:r>
          </w:p>
        </w:tc>
      </w:tr>
      <w:tr w:rsidR="00AB1DE2" w:rsidRPr="003372D3" w14:paraId="349E450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DB36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9F41" w14:textId="3D56314F" w:rsidR="00AB1DE2" w:rsidRPr="00AB1DE2" w:rsidRDefault="0046066B" w:rsidP="00AB1DE2">
            <w:proofErr w:type="spellStart"/>
            <w:r>
              <w:t>Omogućiti</w:t>
            </w:r>
            <w:proofErr w:type="spellEnd"/>
            <w:r>
              <w:t xml:space="preserve">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ljudima</w:t>
            </w:r>
            <w:proofErr w:type="spellEnd"/>
            <w:r>
              <w:t xml:space="preserve"> </w:t>
            </w:r>
            <w:proofErr w:type="spellStart"/>
            <w:r>
              <w:t>olakšanu</w:t>
            </w:r>
            <w:proofErr w:type="spellEnd"/>
            <w:r>
              <w:t xml:space="preserve"> </w:t>
            </w:r>
            <w:proofErr w:type="spellStart"/>
            <w:r>
              <w:t>razmenu</w:t>
            </w:r>
            <w:proofErr w:type="spellEnd"/>
            <w:r>
              <w:t xml:space="preserve"> </w:t>
            </w:r>
            <w:proofErr w:type="spellStart"/>
            <w:r>
              <w:t>dobara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 w:rsidR="00AB1DE2" w:rsidRPr="00AB1DE2">
              <w:t xml:space="preserve"> </w:t>
            </w:r>
          </w:p>
        </w:tc>
      </w:tr>
      <w:tr w:rsidR="00AB1DE2" w:rsidRPr="003372D3" w14:paraId="624A05DF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CACD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E93A" w14:textId="652FDF96" w:rsidR="00AB1DE2" w:rsidRPr="00516FD2" w:rsidRDefault="00516FD2" w:rsidP="00AB1DE2">
            <w:pPr>
              <w:rPr>
                <w:vertAlign w:val="subscript"/>
              </w:rPr>
            </w:pPr>
            <w:proofErr w:type="spellStart"/>
            <w:r>
              <w:t>Studentima</w:t>
            </w:r>
            <w:proofErr w:type="spellEnd"/>
            <w:r>
              <w:t xml:space="preserve">,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online </w:t>
            </w:r>
            <w:proofErr w:type="spellStart"/>
            <w:r>
              <w:t>trgovine</w:t>
            </w:r>
            <w:proofErr w:type="spellEnd"/>
          </w:p>
        </w:tc>
      </w:tr>
      <w:tr w:rsidR="00AB1DE2" w:rsidRPr="003372D3" w14:paraId="65DD716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37DE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2327" w14:textId="146618D1" w:rsidR="00AB1DE2" w:rsidRPr="00AB1DE2" w:rsidRDefault="00516FD2" w:rsidP="00AB1DE2">
            <w:proofErr w:type="spellStart"/>
            <w:r>
              <w:t>Nisu</w:t>
            </w:r>
            <w:proofErr w:type="spellEnd"/>
            <w:r>
              <w:t xml:space="preserve"> u </w:t>
            </w:r>
            <w:proofErr w:type="spellStart"/>
            <w:r>
              <w:t>mogućnosti</w:t>
            </w:r>
            <w:proofErr w:type="spellEnd"/>
            <w:r>
              <w:t xml:space="preserve"> da </w:t>
            </w:r>
            <w:proofErr w:type="spellStart"/>
            <w:r>
              <w:t>priušte</w:t>
            </w:r>
            <w:proofErr w:type="spellEnd"/>
            <w:r>
              <w:t xml:space="preserve"> </w:t>
            </w:r>
            <w:proofErr w:type="spellStart"/>
            <w:r>
              <w:t>neku</w:t>
            </w:r>
            <w:proofErr w:type="spellEnd"/>
            <w:r>
              <w:t xml:space="preserve"> </w:t>
            </w:r>
            <w:proofErr w:type="spellStart"/>
            <w:r>
              <w:t>robu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uslugu</w:t>
            </w:r>
            <w:proofErr w:type="spellEnd"/>
            <w:r>
              <w:t xml:space="preserve">,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žele</w:t>
            </w:r>
            <w:proofErr w:type="spellEnd"/>
            <w:r>
              <w:t xml:space="preserve"> da </w:t>
            </w:r>
            <w:proofErr w:type="spellStart"/>
            <w:r>
              <w:t>razmene</w:t>
            </w:r>
            <w:proofErr w:type="spellEnd"/>
            <w:r>
              <w:t xml:space="preserve"> </w:t>
            </w:r>
            <w:proofErr w:type="spellStart"/>
            <w:r>
              <w:t>neku</w:t>
            </w:r>
            <w:proofErr w:type="spellEnd"/>
            <w:r>
              <w:t xml:space="preserve"> </w:t>
            </w:r>
            <w:proofErr w:type="spellStart"/>
            <w:r>
              <w:t>svoju</w:t>
            </w:r>
            <w:proofErr w:type="spellEnd"/>
            <w:r>
              <w:t xml:space="preserve"> </w:t>
            </w:r>
            <w:proofErr w:type="spellStart"/>
            <w:r>
              <w:t>imovinu</w:t>
            </w:r>
            <w:proofErr w:type="spellEnd"/>
          </w:p>
        </w:tc>
      </w:tr>
      <w:tr w:rsidR="00AB1DE2" w:rsidRPr="003372D3" w14:paraId="51D95964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34FC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AD11" w14:textId="2B442942" w:rsidR="00AB1DE2" w:rsidRPr="00AB1DE2" w:rsidRDefault="00516FD2" w:rsidP="00AB1DE2">
            <w:r>
              <w:t xml:space="preserve">Web </w:t>
            </w:r>
            <w:proofErr w:type="spellStart"/>
            <w:r>
              <w:t>aplikacija</w:t>
            </w:r>
            <w:proofErr w:type="spellEnd"/>
            <w:r w:rsidR="00AB1DE2" w:rsidRPr="00AB1DE2">
              <w:t xml:space="preserve"> </w:t>
            </w:r>
          </w:p>
        </w:tc>
      </w:tr>
      <w:tr w:rsidR="00AB1DE2" w:rsidRPr="003372D3" w14:paraId="51E0DE0D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209B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9487" w14:textId="3D97CCDA" w:rsidR="00AB1DE2" w:rsidRPr="00AB1DE2" w:rsidRDefault="00516FD2" w:rsidP="00AB1DE2"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pružiti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da </w:t>
            </w:r>
            <w:proofErr w:type="spellStart"/>
            <w:r>
              <w:t>razmene</w:t>
            </w:r>
            <w:proofErr w:type="spellEnd"/>
            <w:r>
              <w:t xml:space="preserve"> dobra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usluge</w:t>
            </w:r>
            <w:proofErr w:type="spellEnd"/>
            <w:r>
              <w:t xml:space="preserve"> bez </w:t>
            </w:r>
            <w:proofErr w:type="spellStart"/>
            <w:r>
              <w:t>neophodnog</w:t>
            </w:r>
            <w:proofErr w:type="spellEnd"/>
            <w:r>
              <w:t xml:space="preserve"> </w:t>
            </w:r>
            <w:proofErr w:type="spellStart"/>
            <w:r>
              <w:t>posredstva</w:t>
            </w:r>
            <w:proofErr w:type="spellEnd"/>
            <w:r>
              <w:t xml:space="preserve"> </w:t>
            </w:r>
            <w:proofErr w:type="spellStart"/>
            <w:r>
              <w:t>novca</w:t>
            </w:r>
            <w:proofErr w:type="spellEnd"/>
          </w:p>
        </w:tc>
      </w:tr>
      <w:tr w:rsidR="00AB1DE2" w:rsidRPr="003372D3" w14:paraId="56D9A601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7EDA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3AC7" w14:textId="2518CBDF" w:rsidR="00AB1DE2" w:rsidRPr="00AB1DE2" w:rsidRDefault="00516FD2" w:rsidP="00AB1DE2">
            <w:proofErr w:type="spellStart"/>
            <w:r>
              <w:t>Sv</w:t>
            </w:r>
            <w:r w:rsidR="00C00302">
              <w:t>e</w:t>
            </w:r>
            <w:proofErr w:type="spellEnd"/>
            <w:r w:rsidR="00C00302">
              <w:t xml:space="preserve"> </w:t>
            </w:r>
            <w:proofErr w:type="spellStart"/>
            <w:r w:rsidR="00C00302">
              <w:t>druge</w:t>
            </w:r>
            <w:proofErr w:type="spellEnd"/>
            <w:r w:rsidR="00C00302">
              <w:t xml:space="preserve"> </w:t>
            </w:r>
            <w:proofErr w:type="spellStart"/>
            <w:r w:rsidR="00C00302">
              <w:t>platforme</w:t>
            </w:r>
            <w:proofErr w:type="spellEnd"/>
            <w:r>
              <w:t xml:space="preserve"> </w:t>
            </w:r>
            <w:proofErr w:type="spellStart"/>
            <w:r>
              <w:t>funkcionišu</w:t>
            </w:r>
            <w:proofErr w:type="spellEnd"/>
            <w:r>
              <w:t xml:space="preserve"> po </w:t>
            </w:r>
            <w:proofErr w:type="spellStart"/>
            <w:r>
              <w:t>principu</w:t>
            </w:r>
            <w:proofErr w:type="spellEnd"/>
            <w:r>
              <w:t xml:space="preserve"> </w:t>
            </w:r>
            <w:proofErr w:type="spellStart"/>
            <w:r>
              <w:t>prodaje</w:t>
            </w:r>
            <w:proofErr w:type="spellEnd"/>
            <w:r>
              <w:t xml:space="preserve"> za </w:t>
            </w:r>
            <w:proofErr w:type="spellStart"/>
            <w:r>
              <w:t>neku</w:t>
            </w:r>
            <w:proofErr w:type="spellEnd"/>
            <w:r>
              <w:t xml:space="preserve"> </w:t>
            </w:r>
            <w:proofErr w:type="spellStart"/>
            <w:r>
              <w:t>fiksnu</w:t>
            </w:r>
            <w:proofErr w:type="spellEnd"/>
            <w:r>
              <w:t xml:space="preserve"> </w:t>
            </w:r>
            <w:proofErr w:type="spellStart"/>
            <w:r>
              <w:t>cenu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po </w:t>
            </w:r>
            <w:proofErr w:type="spellStart"/>
            <w:r>
              <w:t>principu</w:t>
            </w:r>
            <w:proofErr w:type="spellEnd"/>
            <w:r>
              <w:t xml:space="preserve"> </w:t>
            </w:r>
            <w:proofErr w:type="spellStart"/>
            <w:r>
              <w:t>licitacije</w:t>
            </w:r>
            <w:proofErr w:type="spellEnd"/>
          </w:p>
        </w:tc>
      </w:tr>
      <w:tr w:rsidR="00AB1DE2" w:rsidRPr="003372D3" w14:paraId="4D01A10C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59AA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BEC7" w14:textId="1E65AF1B" w:rsidR="00AB1DE2" w:rsidRPr="00AB1DE2" w:rsidRDefault="00516FD2" w:rsidP="00AB1DE2">
            <w:r>
              <w:t xml:space="preserve">Biti </w:t>
            </w:r>
            <w:proofErr w:type="spellStart"/>
            <w:r>
              <w:t>pristupačniji</w:t>
            </w:r>
            <w:proofErr w:type="spellEnd"/>
            <w:r>
              <w:t xml:space="preserve">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korisničkim</w:t>
            </w:r>
            <w:proofErr w:type="spellEnd"/>
            <w:r>
              <w:t xml:space="preserve"> </w:t>
            </w:r>
            <w:proofErr w:type="spellStart"/>
            <w:r>
              <w:t>grupama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omogućiti</w:t>
            </w:r>
            <w:proofErr w:type="spellEnd"/>
            <w:r>
              <w:t xml:space="preserve"> </w:t>
            </w:r>
            <w:proofErr w:type="spellStart"/>
            <w:r>
              <w:t>lakšu</w:t>
            </w:r>
            <w:proofErr w:type="spellEnd"/>
            <w:r>
              <w:t xml:space="preserve"> </w:t>
            </w:r>
            <w:proofErr w:type="spellStart"/>
            <w:r>
              <w:t>razmenu</w:t>
            </w:r>
            <w:proofErr w:type="spellEnd"/>
            <w:r w:rsidR="00AB1DE2" w:rsidRPr="00AB1DE2">
              <w:t xml:space="preserve"> </w:t>
            </w:r>
          </w:p>
        </w:tc>
      </w:tr>
    </w:tbl>
    <w:p w14:paraId="528C3182" w14:textId="77777777" w:rsidR="00D96EF7" w:rsidRPr="006F61C6" w:rsidRDefault="00D96EF7" w:rsidP="00D96EF7">
      <w:pPr>
        <w:pStyle w:val="Heading1"/>
        <w:rPr>
          <w:lang w:val="sr-Latn-CS"/>
        </w:rPr>
      </w:pPr>
      <w:bookmarkStart w:id="6" w:name="_Toc507815238"/>
      <w:bookmarkStart w:id="7" w:name="_Toc129197846"/>
      <w:r>
        <w:rPr>
          <w:lang w:val="sr-Latn-CS"/>
        </w:rPr>
        <w:t>Opis projekta</w:t>
      </w:r>
      <w:bookmarkEnd w:id="6"/>
      <w:bookmarkEnd w:id="7"/>
    </w:p>
    <w:p w14:paraId="4A654630" w14:textId="6CEF6925" w:rsidR="00BE5691" w:rsidRDefault="00BE5691" w:rsidP="00BE5691">
      <w:pPr>
        <w:pStyle w:val="BodyText"/>
      </w:pPr>
      <w:bookmarkStart w:id="8" w:name="_Toc507815239"/>
      <w:bookmarkStart w:id="9" w:name="_Toc129197847"/>
      <w:r>
        <w:t xml:space="preserve">Web </w:t>
      </w:r>
      <w:proofErr w:type="spellStart"/>
      <w:r>
        <w:t>aplikacija</w:t>
      </w:r>
      <w:proofErr w:type="spellEnd"/>
      <w:r>
        <w:t xml:space="preserve"> “Xchange”</w:t>
      </w:r>
      <w:r>
        <w:rPr>
          <w:lang w:val="sr-Latn-CS"/>
        </w:rPr>
        <w:t xml:space="preserve"> korisnicima pruža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nalaženje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oglasa</w:t>
      </w:r>
      <w:proofErr w:type="spellEnd"/>
      <w:r>
        <w:t>.</w:t>
      </w:r>
    </w:p>
    <w:p w14:paraId="2A428292" w14:textId="4690765E" w:rsidR="00BE5691" w:rsidRDefault="00BE5691" w:rsidP="00BE5691">
      <w:pPr>
        <w:pStyle w:val="BodyText"/>
        <w:rPr>
          <w:lang w:val="sr-Latn-CS"/>
        </w:rPr>
      </w:pPr>
      <w:r>
        <w:rPr>
          <w:lang w:val="sr-Latn-CS"/>
        </w:rPr>
        <w:t>Softver će imati mogućnosti kreiranja korisnika, međusobnu komunikaciju, kao i pravljenje i pretraživanje oglasa.</w:t>
      </w:r>
    </w:p>
    <w:p w14:paraId="5497DA6D" w14:textId="1A28E104" w:rsidR="00BE5691" w:rsidRDefault="00BE5691" w:rsidP="00BE5691">
      <w:pPr>
        <w:pStyle w:val="BodyText"/>
        <w:rPr>
          <w:lang w:val="sr-Latn-CS"/>
        </w:rPr>
      </w:pPr>
      <w:r>
        <w:rPr>
          <w:lang w:val="sr-Latn-CS"/>
        </w:rPr>
        <w:t>Aplikacija će služiti svim ljudima koji se bave online trgovinom.</w:t>
      </w:r>
    </w:p>
    <w:p w14:paraId="60A37B0F" w14:textId="1A3A1BD5" w:rsidR="00BE5691" w:rsidRDefault="00BE5691" w:rsidP="00BE5691">
      <w:pPr>
        <w:pStyle w:val="BodyText"/>
        <w:rPr>
          <w:lang w:val="sr-Latn-CS"/>
        </w:rPr>
      </w:pPr>
      <w:r>
        <w:rPr>
          <w:lang w:val="sr-Latn-CS"/>
        </w:rPr>
        <w:t>Glavne karakteristike proizvoda su pouzdanost i jednostavnost korišćenja.</w:t>
      </w:r>
    </w:p>
    <w:p w14:paraId="20C73FD1" w14:textId="77777777" w:rsidR="00D96EF7" w:rsidRPr="006F61C6" w:rsidRDefault="005A054F" w:rsidP="00D96EF7">
      <w:pPr>
        <w:pStyle w:val="Heading1"/>
        <w:rPr>
          <w:lang w:val="sr-Latn-CS"/>
        </w:rPr>
      </w:pPr>
      <w:r>
        <w:rPr>
          <w:lang w:val="sr-Latn-CS"/>
        </w:rPr>
        <w:t>Znanja i veštine potrebne za izradu projekta</w:t>
      </w:r>
      <w:bookmarkEnd w:id="8"/>
      <w:bookmarkEnd w:id="9"/>
    </w:p>
    <w:p w14:paraId="53807C1D" w14:textId="071BE2B9" w:rsidR="00BE5691" w:rsidRDefault="00BE5691" w:rsidP="00D96EF7">
      <w:pPr>
        <w:pStyle w:val="BodyText"/>
        <w:rPr>
          <w:lang w:val="sr-Latn-CS"/>
        </w:rPr>
      </w:pPr>
      <w:r>
        <w:rPr>
          <w:lang w:val="sr-Latn-CS"/>
        </w:rPr>
        <w:t>Neophodno je poznavanje tehnologija web razvoja.</w:t>
      </w:r>
    </w:p>
    <w:p w14:paraId="6F58C1D8" w14:textId="77777777" w:rsidR="00BE5691" w:rsidRDefault="00BE5691" w:rsidP="00D96EF7">
      <w:pPr>
        <w:pStyle w:val="BodyText"/>
        <w:rPr>
          <w:lang w:val="sr-Latn-CS"/>
        </w:rPr>
      </w:pPr>
    </w:p>
    <w:p w14:paraId="16E7EA5A" w14:textId="25B76149" w:rsidR="00D96EF7" w:rsidRPr="00D96EF7" w:rsidRDefault="00D96EF7" w:rsidP="00D96EF7">
      <w:pPr>
        <w:pStyle w:val="BodyText"/>
        <w:rPr>
          <w:lang w:val="sr-Latn-CS"/>
        </w:rPr>
      </w:pPr>
    </w:p>
    <w:p w14:paraId="5A1645BA" w14:textId="15054E4A" w:rsidR="005A054F" w:rsidRDefault="00BE5691" w:rsidP="005A054F">
      <w:pPr>
        <w:pStyle w:val="BodyText"/>
        <w:rPr>
          <w:lang w:val="sr-Latn-CS"/>
        </w:rPr>
      </w:pPr>
      <w:r>
        <w:rPr>
          <w:lang w:val="sr-Latn-CS"/>
        </w:rPr>
        <w:lastRenderedPageBreak/>
        <w:t>Neka od znanja i veština članova tima:</w:t>
      </w:r>
    </w:p>
    <w:p w14:paraId="079925E8" w14:textId="53D58555" w:rsidR="00BE5691" w:rsidRDefault="00BE5691" w:rsidP="00BE5691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Uroš Miladinović:</w:t>
      </w:r>
    </w:p>
    <w:p w14:paraId="4168FB93" w14:textId="12E79003" w:rsidR="00BE5691" w:rsidRDefault="00FE44C0" w:rsidP="00BE5691">
      <w:pPr>
        <w:pStyle w:val="BodyText"/>
        <w:numPr>
          <w:ilvl w:val="2"/>
          <w:numId w:val="19"/>
        </w:numPr>
        <w:rPr>
          <w:lang w:val="sr-Latn-CS"/>
        </w:rPr>
      </w:pPr>
      <w:r>
        <w:rPr>
          <w:lang w:val="sr-Latn-CS"/>
        </w:rPr>
        <w:t>Dobar organizator,</w:t>
      </w:r>
    </w:p>
    <w:p w14:paraId="40C59801" w14:textId="75622A43" w:rsidR="00FB2370" w:rsidRDefault="00FB2370" w:rsidP="00BE5691">
      <w:pPr>
        <w:pStyle w:val="BodyText"/>
        <w:numPr>
          <w:ilvl w:val="2"/>
          <w:numId w:val="19"/>
        </w:numPr>
        <w:rPr>
          <w:lang w:val="sr-Latn-CS"/>
        </w:rPr>
      </w:pPr>
      <w:r>
        <w:rPr>
          <w:lang w:val="sr-Latn-CS"/>
        </w:rPr>
        <w:t>Pozna</w:t>
      </w:r>
      <w:r w:rsidR="00FE44C0">
        <w:rPr>
          <w:lang w:val="sr-Latn-CS"/>
        </w:rPr>
        <w:t xml:space="preserve">je </w:t>
      </w:r>
      <w:r>
        <w:rPr>
          <w:lang w:val="sr-Latn-CS"/>
        </w:rPr>
        <w:t>rad baza podataka,</w:t>
      </w:r>
    </w:p>
    <w:p w14:paraId="77A864FC" w14:textId="019DBC3A" w:rsidR="00FB2370" w:rsidRDefault="00FE44C0" w:rsidP="00BE5691">
      <w:pPr>
        <w:pStyle w:val="BodyText"/>
        <w:numPr>
          <w:ilvl w:val="2"/>
          <w:numId w:val="19"/>
        </w:numPr>
        <w:rPr>
          <w:lang w:val="sr-Latn-CS"/>
        </w:rPr>
      </w:pPr>
      <w:r>
        <w:rPr>
          <w:lang w:val="sr-Latn-CS"/>
        </w:rPr>
        <w:t>Kreativan.</w:t>
      </w:r>
    </w:p>
    <w:p w14:paraId="1EBAA9AC" w14:textId="1202E220" w:rsidR="00FB2370" w:rsidRDefault="00FB2370" w:rsidP="00FB2370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Luka Stojković:</w:t>
      </w:r>
    </w:p>
    <w:p w14:paraId="50600DFF" w14:textId="77777777" w:rsidR="00FE44C0" w:rsidRDefault="00FE44C0" w:rsidP="00FE44C0">
      <w:pPr>
        <w:pStyle w:val="BodyText"/>
        <w:numPr>
          <w:ilvl w:val="2"/>
          <w:numId w:val="19"/>
        </w:numPr>
        <w:rPr>
          <w:lang w:val="sr-Latn-CS"/>
        </w:rPr>
      </w:pPr>
      <w:r>
        <w:rPr>
          <w:lang w:val="sr-Latn-CS"/>
        </w:rPr>
        <w:t>Poznavanje front-end tehnologija,</w:t>
      </w:r>
    </w:p>
    <w:p w14:paraId="1005C8BB" w14:textId="77777777" w:rsidR="00FE44C0" w:rsidRDefault="00FE44C0" w:rsidP="00FE44C0">
      <w:pPr>
        <w:pStyle w:val="BodyText"/>
        <w:numPr>
          <w:ilvl w:val="2"/>
          <w:numId w:val="19"/>
        </w:numPr>
        <w:rPr>
          <w:lang w:val="sr-Latn-CS"/>
        </w:rPr>
      </w:pPr>
      <w:r>
        <w:rPr>
          <w:lang w:val="sr-Latn-CS"/>
        </w:rPr>
        <w:t>Inspiriše druge članove tima,</w:t>
      </w:r>
    </w:p>
    <w:p w14:paraId="13A9900A" w14:textId="3419D52E" w:rsidR="00FE44C0" w:rsidRPr="00FE44C0" w:rsidRDefault="00FE44C0" w:rsidP="00FE44C0">
      <w:pPr>
        <w:pStyle w:val="BodyText"/>
        <w:numPr>
          <w:ilvl w:val="2"/>
          <w:numId w:val="19"/>
        </w:numPr>
        <w:rPr>
          <w:lang w:val="sr-Latn-CS"/>
        </w:rPr>
      </w:pPr>
      <w:r>
        <w:rPr>
          <w:lang w:val="sr-Latn-CS"/>
        </w:rPr>
        <w:t>Iskusan programer.</w:t>
      </w:r>
    </w:p>
    <w:p w14:paraId="4573CDD2" w14:textId="2F8A321B" w:rsidR="00FE44C0" w:rsidRDefault="00FE44C0" w:rsidP="00FB2370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Mihajlo Bencun:</w:t>
      </w:r>
    </w:p>
    <w:p w14:paraId="22D2CDC5" w14:textId="4A912ABF" w:rsidR="00FE44C0" w:rsidRDefault="00FE44C0" w:rsidP="00FE44C0">
      <w:pPr>
        <w:pStyle w:val="BodyText"/>
        <w:numPr>
          <w:ilvl w:val="2"/>
          <w:numId w:val="19"/>
        </w:numPr>
        <w:rPr>
          <w:lang w:val="sr-Latn-CS"/>
        </w:rPr>
      </w:pPr>
      <w:r>
        <w:rPr>
          <w:lang w:val="sr-Latn-CS"/>
        </w:rPr>
        <w:t>Iskusan u projektovanju softvera,</w:t>
      </w:r>
    </w:p>
    <w:p w14:paraId="3E21C8DD" w14:textId="52D59292" w:rsidR="00FE44C0" w:rsidRDefault="00FE44C0" w:rsidP="00FE44C0">
      <w:pPr>
        <w:pStyle w:val="BodyText"/>
        <w:numPr>
          <w:ilvl w:val="2"/>
          <w:numId w:val="19"/>
        </w:numPr>
        <w:rPr>
          <w:lang w:val="sr-Latn-CS"/>
        </w:rPr>
      </w:pPr>
      <w:r>
        <w:rPr>
          <w:lang w:val="sr-Latn-CS"/>
        </w:rPr>
        <w:t>Brzo uči,</w:t>
      </w:r>
    </w:p>
    <w:p w14:paraId="6664C207" w14:textId="2232E297" w:rsidR="00FE44C0" w:rsidRPr="00FE44C0" w:rsidRDefault="00FE44C0" w:rsidP="00FE44C0">
      <w:pPr>
        <w:pStyle w:val="BodyText"/>
        <w:numPr>
          <w:ilvl w:val="2"/>
          <w:numId w:val="19"/>
        </w:numPr>
        <w:rPr>
          <w:lang w:val="sr-Latn-CS"/>
        </w:rPr>
      </w:pPr>
      <w:r>
        <w:rPr>
          <w:lang w:val="sr-Latn-CS"/>
        </w:rPr>
        <w:t>Komunikativan.</w:t>
      </w:r>
    </w:p>
    <w:p w14:paraId="1F5D0ACC" w14:textId="3BB2554F" w:rsidR="00FE44C0" w:rsidRPr="00FE44C0" w:rsidRDefault="00FE44C0" w:rsidP="00FE44C0">
      <w:pPr>
        <w:pStyle w:val="BodyText"/>
        <w:ind w:left="1440"/>
        <w:rPr>
          <w:lang w:val="sr-Latn-CS"/>
        </w:rPr>
      </w:pPr>
      <w:r w:rsidRPr="00FE44C0">
        <w:rPr>
          <w:lang w:val="sr-Latn-CS"/>
        </w:rPr>
        <w:br/>
      </w:r>
    </w:p>
    <w:p w14:paraId="237DD1E7" w14:textId="11242968" w:rsidR="005A054F" w:rsidRDefault="00FE44C0" w:rsidP="00D96EF7">
      <w:pPr>
        <w:pStyle w:val="BodyText"/>
        <w:rPr>
          <w:lang w:val="sr-Latn-CS"/>
        </w:rPr>
      </w:pPr>
      <w:r>
        <w:rPr>
          <w:lang w:val="sr-Latn-CS"/>
        </w:rPr>
        <w:t>Interni rizik po uspeh projekta jesu obaveze članova koje im mogu oduzeti vreme, dok se za eksterne rizike treba uraditi SWOT analiza.</w:t>
      </w:r>
    </w:p>
    <w:p w14:paraId="2CEA62E3" w14:textId="77777777" w:rsidR="005A054F" w:rsidRPr="006F61C6" w:rsidRDefault="00835400" w:rsidP="005A054F">
      <w:pPr>
        <w:pStyle w:val="Heading1"/>
        <w:rPr>
          <w:lang w:val="sr-Latn-CS"/>
        </w:rPr>
      </w:pPr>
      <w:bookmarkStart w:id="10" w:name="_Toc507815240"/>
      <w:bookmarkStart w:id="11" w:name="_Toc129197848"/>
      <w:r>
        <w:rPr>
          <w:lang w:val="sr-Latn-CS"/>
        </w:rPr>
        <w:t>Cilj i motivacija tima</w:t>
      </w:r>
      <w:bookmarkEnd w:id="10"/>
      <w:bookmarkEnd w:id="11"/>
    </w:p>
    <w:p w14:paraId="36E05B62" w14:textId="0FFE9EB0" w:rsidR="00835400" w:rsidRPr="00D96EF7" w:rsidRDefault="00012CBF" w:rsidP="00835400">
      <w:pPr>
        <w:pStyle w:val="BodyText"/>
        <w:rPr>
          <w:lang w:val="sr-Latn-CS"/>
        </w:rPr>
      </w:pPr>
      <w:r>
        <w:rPr>
          <w:lang w:val="sr-Latn-CS"/>
        </w:rPr>
        <w:t>Cilj tima jeste izrada kvalitetne web aplikacije koja će popuniti prazninu na tržištu za uočeni problem i pritom steći vredno iskustvo u razvoju web aplikacija.</w:t>
      </w:r>
    </w:p>
    <w:p w14:paraId="10832329" w14:textId="29A512F5" w:rsidR="00012CBF" w:rsidRDefault="00012CBF" w:rsidP="00012CB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Mihajlo Bencun – sticanje iskustva u web razvoju kao i uspešno rešavanje zadatka, motivisan zadatkom,</w:t>
      </w:r>
    </w:p>
    <w:p w14:paraId="581E8BED" w14:textId="274D76F5" w:rsidR="00835400" w:rsidRDefault="00012CBF" w:rsidP="00012CB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Luka Stojković – učenje novih tehnologija i rešavanje uočenog problema,</w:t>
      </w:r>
      <w:r w:rsidR="00065006">
        <w:rPr>
          <w:lang w:val="sr-Latn-CS"/>
        </w:rPr>
        <w:t xml:space="preserve"> ličnost koja se sama motiviše</w:t>
      </w:r>
      <w:r>
        <w:rPr>
          <w:lang w:val="sr-Latn-CS"/>
        </w:rPr>
        <w:t xml:space="preserve"> i</w:t>
      </w:r>
    </w:p>
    <w:p w14:paraId="20CC4CA2" w14:textId="239C99A8" w:rsidR="00012CBF" w:rsidRPr="00D96EF7" w:rsidRDefault="00012CBF" w:rsidP="00012CB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Uroš Miladonović – stručno usavršavanje i iskustvo u timskom radu</w:t>
      </w:r>
      <w:r w:rsidR="00065006">
        <w:rPr>
          <w:lang w:val="sr-Latn-CS"/>
        </w:rPr>
        <w:t>, ličnost motivisana komunikacijom</w:t>
      </w:r>
      <w:r>
        <w:rPr>
          <w:lang w:val="sr-Latn-CS"/>
        </w:rPr>
        <w:t>.</w:t>
      </w:r>
    </w:p>
    <w:p w14:paraId="1DC596DC" w14:textId="256CCEEF" w:rsidR="00835400" w:rsidRPr="006F61C6" w:rsidRDefault="00835400" w:rsidP="0003609C">
      <w:pPr>
        <w:pStyle w:val="Heading1"/>
        <w:rPr>
          <w:lang w:val="sr-Latn-CS"/>
        </w:rPr>
      </w:pPr>
      <w:bookmarkStart w:id="12" w:name="_Toc507815241"/>
      <w:bookmarkStart w:id="13" w:name="_Toc129197849"/>
      <w:r>
        <w:rPr>
          <w:lang w:val="sr-Latn-CS"/>
        </w:rPr>
        <w:t>Vođa tima</w:t>
      </w:r>
      <w:bookmarkEnd w:id="12"/>
      <w:bookmarkEnd w:id="13"/>
    </w:p>
    <w:p w14:paraId="40392BF2" w14:textId="354AEC54" w:rsidR="00835400" w:rsidRDefault="00065006" w:rsidP="00835400">
      <w:pPr>
        <w:pStyle w:val="BodyText"/>
        <w:rPr>
          <w:lang w:val="sr-Latn-CS"/>
        </w:rPr>
      </w:pPr>
      <w:r>
        <w:rPr>
          <w:lang w:val="sr-Latn-CS"/>
        </w:rPr>
        <w:t xml:space="preserve">Kriterijumi za odabir vođe tima bili su marljivost, iskustvo, komunikativnost i slaganje sa drugim članovima tima.  </w:t>
      </w:r>
    </w:p>
    <w:p w14:paraId="16592B9C" w14:textId="06C581DE" w:rsidR="00065006" w:rsidRPr="00D96EF7" w:rsidRDefault="00065006" w:rsidP="00835400">
      <w:pPr>
        <w:pStyle w:val="BodyText"/>
        <w:rPr>
          <w:lang w:val="sr-Latn-CS"/>
        </w:rPr>
      </w:pPr>
      <w:r>
        <w:rPr>
          <w:lang w:val="sr-Latn-CS"/>
        </w:rPr>
        <w:t>Vođa tima je odabran na osnovu iskustva i tehničkog znanja.</w:t>
      </w:r>
    </w:p>
    <w:p w14:paraId="7CBA6C3D" w14:textId="77777777" w:rsidR="00995C29" w:rsidRPr="006F61C6" w:rsidRDefault="00D62E1E" w:rsidP="00995C29">
      <w:pPr>
        <w:pStyle w:val="Heading1"/>
        <w:rPr>
          <w:lang w:val="sr-Latn-CS"/>
        </w:rPr>
      </w:pPr>
      <w:bookmarkStart w:id="14" w:name="_Toc507815242"/>
      <w:bookmarkStart w:id="15" w:name="_Toc129197850"/>
      <w:r>
        <w:rPr>
          <w:lang w:val="sr-Latn-CS"/>
        </w:rPr>
        <w:t>Komunikacija</w:t>
      </w:r>
      <w:bookmarkEnd w:id="14"/>
      <w:bookmarkEnd w:id="15"/>
    </w:p>
    <w:p w14:paraId="16D76190" w14:textId="22B29C4C" w:rsidR="00995C29" w:rsidRDefault="00A21590" w:rsidP="00995C29">
      <w:pPr>
        <w:pStyle w:val="BodyText"/>
        <w:rPr>
          <w:lang w:val="sr-Latn-CS"/>
        </w:rPr>
      </w:pPr>
      <w:r>
        <w:rPr>
          <w:lang w:val="sr-Latn-CS"/>
        </w:rPr>
        <w:t>Za komunikaciju koristimo platformu Microsoft Teams, kao i WhatsApp uz redovne sastanke uživo.</w:t>
      </w:r>
    </w:p>
    <w:p w14:paraId="5FC69F76" w14:textId="3C7A288B" w:rsidR="00995C29" w:rsidRDefault="00A21590" w:rsidP="00995C29">
      <w:pPr>
        <w:pStyle w:val="BodyText"/>
        <w:rPr>
          <w:lang w:val="sr-Latn-CS"/>
        </w:rPr>
      </w:pPr>
      <w:r>
        <w:rPr>
          <w:lang w:val="sr-Latn-CS"/>
        </w:rPr>
        <w:t>U skladu sa rasporedom obaveza na fakultetu, prave se redovni sastanci uživo ili preko platforme Teams.</w:t>
      </w:r>
    </w:p>
    <w:p w14:paraId="61E05D03" w14:textId="1EBC02F5" w:rsidR="00D62E1E" w:rsidRDefault="00A21590" w:rsidP="00995C29">
      <w:pPr>
        <w:pStyle w:val="BodyText"/>
        <w:rPr>
          <w:lang w:val="sr-Latn-CS"/>
        </w:rPr>
      </w:pPr>
      <w:r>
        <w:rPr>
          <w:lang w:val="sr-Latn-CS"/>
        </w:rPr>
        <w:t>Jedan od članova sastanka vodiće zapisnik o najbitnijim temama koje su tog sastanka rešene, kao i predloženim i usvojenim rešenjima.</w:t>
      </w:r>
    </w:p>
    <w:p w14:paraId="775D328C" w14:textId="77B9015F" w:rsidR="00D62E1E" w:rsidRDefault="00A21590" w:rsidP="00D62E1E">
      <w:pPr>
        <w:pStyle w:val="BodyText"/>
        <w:rPr>
          <w:lang w:val="sr-Latn-CS"/>
        </w:rPr>
      </w:pPr>
      <w:r>
        <w:rPr>
          <w:lang w:val="sr-Latn-CS"/>
        </w:rPr>
        <w:t>Osim gorenavedenih aplikacija, koristićemo i platformu BitBucket za razmenu i čuvanje izvornog koda i dokumentacije.</w:t>
      </w:r>
    </w:p>
    <w:p w14:paraId="4D692BBB" w14:textId="77777777" w:rsidR="00835400" w:rsidRPr="006F61C6" w:rsidRDefault="00835400" w:rsidP="00835400">
      <w:pPr>
        <w:pStyle w:val="Heading1"/>
        <w:rPr>
          <w:lang w:val="sr-Latn-CS"/>
        </w:rPr>
      </w:pPr>
      <w:bookmarkStart w:id="16" w:name="_Toc507815243"/>
      <w:bookmarkStart w:id="17" w:name="_Toc129197851"/>
      <w:r>
        <w:rPr>
          <w:lang w:val="sr-Latn-CS"/>
        </w:rPr>
        <w:lastRenderedPageBreak/>
        <w:t>Planiranje vremena</w:t>
      </w:r>
      <w:bookmarkEnd w:id="16"/>
      <w:bookmarkEnd w:id="17"/>
    </w:p>
    <w:p w14:paraId="56BF7CF9" w14:textId="337C1B01" w:rsidR="00835400" w:rsidRDefault="00A21590" w:rsidP="00835400">
      <w:pPr>
        <w:pStyle w:val="BodyText"/>
        <w:rPr>
          <w:lang w:val="sr-Latn-CS"/>
        </w:rPr>
      </w:pPr>
      <w:r>
        <w:rPr>
          <w:lang w:val="sr-Latn-CS"/>
        </w:rPr>
        <w:t>Planira</w:t>
      </w:r>
      <w:r w:rsidR="0003609C">
        <w:rPr>
          <w:lang w:val="sr-Latn-CS"/>
        </w:rPr>
        <w:t>n je timski rad sredom i subotom, minimalno 4 sata, uključujući i sastanke vezane za napredak projekta i postavljanje novih ciljeva, a individualni rad između toga na osnovu postavljenih ciljeva.</w:t>
      </w:r>
    </w:p>
    <w:p w14:paraId="0B2A46B5" w14:textId="6BF9C1DB" w:rsidR="00835400" w:rsidRPr="00D96EF7" w:rsidRDefault="0003609C" w:rsidP="00835400">
      <w:pPr>
        <w:pStyle w:val="BodyText"/>
        <w:rPr>
          <w:lang w:val="sr-Latn-CS"/>
        </w:rPr>
      </w:pPr>
      <w:r>
        <w:rPr>
          <w:lang w:val="sr-Latn-CS"/>
        </w:rPr>
        <w:t>Planiran je kolektivan odmor za vreme Elektrijade (nedelju dana sredinom maja).</w:t>
      </w:r>
    </w:p>
    <w:p w14:paraId="6FE756F5" w14:textId="78607A59" w:rsidR="00995C29" w:rsidRDefault="0003609C" w:rsidP="00995C29">
      <w:pPr>
        <w:pStyle w:val="BodyText"/>
        <w:rPr>
          <w:lang w:val="sr-Latn-CS"/>
        </w:rPr>
      </w:pPr>
      <w:r>
        <w:rPr>
          <w:lang w:val="sr-Latn-CS"/>
        </w:rPr>
        <w:t xml:space="preserve">Ukupan broj sati rada po našoj proceni biće 250. </w:t>
      </w:r>
    </w:p>
    <w:p w14:paraId="18FFE09B" w14:textId="77777777" w:rsidR="00835400" w:rsidRDefault="00835400" w:rsidP="00835400">
      <w:pPr>
        <w:pStyle w:val="BodyText"/>
        <w:rPr>
          <w:lang w:val="sr-Latn-RS"/>
        </w:rPr>
      </w:pPr>
    </w:p>
    <w:p w14:paraId="2B58477E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8D1AC" w14:textId="77777777" w:rsidR="001C5534" w:rsidRDefault="001C5534">
      <w:r>
        <w:separator/>
      </w:r>
    </w:p>
  </w:endnote>
  <w:endnote w:type="continuationSeparator" w:id="0">
    <w:p w14:paraId="495DE360" w14:textId="77777777" w:rsidR="001C5534" w:rsidRDefault="001C5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9E9C1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A97E5D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2539C6A8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27F38E47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45A60219" w14:textId="74404FEE"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685A40">
            <w:rPr>
              <w:lang w:val="sr-Latn-CS"/>
            </w:rPr>
            <w:t>Posada M-84, 2023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0CAB5DCA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3486DE51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AB7B0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A6B0A" w14:textId="77777777" w:rsidR="001C5534" w:rsidRDefault="001C5534">
      <w:r>
        <w:separator/>
      </w:r>
    </w:p>
  </w:footnote>
  <w:footnote w:type="continuationSeparator" w:id="0">
    <w:p w14:paraId="63863AE7" w14:textId="77777777" w:rsidR="001C5534" w:rsidRDefault="001C5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23D2" w14:textId="77777777" w:rsidR="002343C5" w:rsidRDefault="002343C5">
    <w:pPr>
      <w:rPr>
        <w:sz w:val="24"/>
      </w:rPr>
    </w:pPr>
  </w:p>
  <w:p w14:paraId="48D81617" w14:textId="77777777" w:rsidR="002343C5" w:rsidRDefault="002343C5">
    <w:pPr>
      <w:pBdr>
        <w:top w:val="single" w:sz="6" w:space="1" w:color="auto"/>
      </w:pBdr>
      <w:rPr>
        <w:sz w:val="24"/>
      </w:rPr>
    </w:pPr>
  </w:p>
  <w:p w14:paraId="24D4524A" w14:textId="56B37767" w:rsidR="002343C5" w:rsidRPr="006F61C6" w:rsidRDefault="00914A79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Posada M-84</w:t>
    </w:r>
  </w:p>
  <w:p w14:paraId="0065A3DF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564C6452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217F50E1" w14:textId="77777777">
      <w:tc>
        <w:tcPr>
          <w:tcW w:w="6379" w:type="dxa"/>
        </w:tcPr>
        <w:p w14:paraId="211E8BE1" w14:textId="4550C1CE" w:rsidR="002343C5" w:rsidRPr="006D0694" w:rsidRDefault="00066852">
          <w:pPr>
            <w:rPr>
              <w:lang w:val="sr-Latn-CS"/>
            </w:rPr>
          </w:pPr>
          <w:r>
            <w:rPr>
              <w:lang w:val="sr-Latn-CS"/>
            </w:rPr>
            <w:t>XChange</w:t>
          </w:r>
        </w:p>
      </w:tc>
      <w:tc>
        <w:tcPr>
          <w:tcW w:w="3179" w:type="dxa"/>
        </w:tcPr>
        <w:p w14:paraId="2BE8EAAA" w14:textId="77777777"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61DCB2D0" w14:textId="77777777">
      <w:tc>
        <w:tcPr>
          <w:tcW w:w="6379" w:type="dxa"/>
        </w:tcPr>
        <w:p w14:paraId="2C4E8867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5BD3A7E4" w14:textId="34CFFF38"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066852">
            <w:rPr>
              <w:lang w:val="sr-Latn-CS"/>
            </w:rPr>
            <w:t>08.03.2023.</w:t>
          </w:r>
          <w:r w:rsidR="006F61C6" w:rsidRPr="006D0694">
            <w:rPr>
              <w:lang w:val="sr-Latn-CS"/>
            </w:rPr>
            <w:t xml:space="preserve"> god.</w:t>
          </w:r>
        </w:p>
      </w:tc>
    </w:tr>
    <w:tr w:rsidR="002343C5" w:rsidRPr="006D0694" w14:paraId="18EE188C" w14:textId="77777777">
      <w:tc>
        <w:tcPr>
          <w:tcW w:w="9558" w:type="dxa"/>
          <w:gridSpan w:val="2"/>
        </w:tcPr>
        <w:p w14:paraId="6AC4BF5C" w14:textId="34DAAD42" w:rsidR="00066852" w:rsidRPr="006D0694" w:rsidRDefault="00066852" w:rsidP="002B4765">
          <w:pPr>
            <w:rPr>
              <w:lang w:val="sr-Latn-CS"/>
            </w:rPr>
          </w:pPr>
          <w:r>
            <w:rPr>
              <w:lang w:val="sr-Latn-CS"/>
            </w:rPr>
            <w:t>Posada M-84</w:t>
          </w:r>
        </w:p>
      </w:tc>
    </w:tr>
  </w:tbl>
  <w:p w14:paraId="01306A89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9F1E0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A615359"/>
    <w:multiLevelType w:val="hybridMultilevel"/>
    <w:tmpl w:val="6AF6D2F0"/>
    <w:lvl w:ilvl="0" w:tplc="70A86BAC">
      <w:start w:val="8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86A1BF1"/>
    <w:multiLevelType w:val="hybridMultilevel"/>
    <w:tmpl w:val="C97EA5FA"/>
    <w:lvl w:ilvl="0" w:tplc="118CA7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8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183564"/>
    <w:multiLevelType w:val="hybridMultilevel"/>
    <w:tmpl w:val="FB5A6FB6"/>
    <w:lvl w:ilvl="0" w:tplc="70A86BAC">
      <w:start w:val="8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874E75"/>
    <w:multiLevelType w:val="hybridMultilevel"/>
    <w:tmpl w:val="AA50626E"/>
    <w:lvl w:ilvl="0" w:tplc="5E288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7213AE4"/>
    <w:multiLevelType w:val="hybridMultilevel"/>
    <w:tmpl w:val="1168418C"/>
    <w:lvl w:ilvl="0" w:tplc="70A86BAC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4"/>
  </w:num>
  <w:num w:numId="12">
    <w:abstractNumId w:val="12"/>
  </w:num>
  <w:num w:numId="13">
    <w:abstractNumId w:val="7"/>
  </w:num>
  <w:num w:numId="14">
    <w:abstractNumId w:val="8"/>
  </w:num>
  <w:num w:numId="15">
    <w:abstractNumId w:val="13"/>
  </w:num>
  <w:num w:numId="16">
    <w:abstractNumId w:val="5"/>
  </w:num>
  <w:num w:numId="17">
    <w:abstractNumId w:val="15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12CBF"/>
    <w:rsid w:val="0003609C"/>
    <w:rsid w:val="00065006"/>
    <w:rsid w:val="00066852"/>
    <w:rsid w:val="000F5EE8"/>
    <w:rsid w:val="00103833"/>
    <w:rsid w:val="00146CDB"/>
    <w:rsid w:val="00151CDF"/>
    <w:rsid w:val="00157DAE"/>
    <w:rsid w:val="001C5534"/>
    <w:rsid w:val="001E4E21"/>
    <w:rsid w:val="001F6798"/>
    <w:rsid w:val="00210E17"/>
    <w:rsid w:val="002343C5"/>
    <w:rsid w:val="0024759A"/>
    <w:rsid w:val="00257501"/>
    <w:rsid w:val="00260B17"/>
    <w:rsid w:val="002B4765"/>
    <w:rsid w:val="003312BC"/>
    <w:rsid w:val="00387292"/>
    <w:rsid w:val="003A4834"/>
    <w:rsid w:val="003C6C27"/>
    <w:rsid w:val="003D5CA3"/>
    <w:rsid w:val="003E416D"/>
    <w:rsid w:val="003F7DFE"/>
    <w:rsid w:val="00422B0E"/>
    <w:rsid w:val="0046066B"/>
    <w:rsid w:val="0046548E"/>
    <w:rsid w:val="00490DC7"/>
    <w:rsid w:val="00495821"/>
    <w:rsid w:val="004972B2"/>
    <w:rsid w:val="004A22E8"/>
    <w:rsid w:val="00516FD2"/>
    <w:rsid w:val="0053248E"/>
    <w:rsid w:val="005430FA"/>
    <w:rsid w:val="00555767"/>
    <w:rsid w:val="00574004"/>
    <w:rsid w:val="005A054F"/>
    <w:rsid w:val="00614EF5"/>
    <w:rsid w:val="00670936"/>
    <w:rsid w:val="006776CF"/>
    <w:rsid w:val="00685A40"/>
    <w:rsid w:val="006D0694"/>
    <w:rsid w:val="006D41CE"/>
    <w:rsid w:val="006F61C6"/>
    <w:rsid w:val="0074239C"/>
    <w:rsid w:val="007A2854"/>
    <w:rsid w:val="007E1F8E"/>
    <w:rsid w:val="0081471E"/>
    <w:rsid w:val="00835400"/>
    <w:rsid w:val="0084235B"/>
    <w:rsid w:val="00851B00"/>
    <w:rsid w:val="00870F50"/>
    <w:rsid w:val="008E29EF"/>
    <w:rsid w:val="008E3870"/>
    <w:rsid w:val="008F13A1"/>
    <w:rsid w:val="00914A79"/>
    <w:rsid w:val="009207A8"/>
    <w:rsid w:val="0093054F"/>
    <w:rsid w:val="00995C29"/>
    <w:rsid w:val="0099694D"/>
    <w:rsid w:val="00A21590"/>
    <w:rsid w:val="00A32B93"/>
    <w:rsid w:val="00A6301C"/>
    <w:rsid w:val="00A6619C"/>
    <w:rsid w:val="00A70277"/>
    <w:rsid w:val="00A74DEF"/>
    <w:rsid w:val="00A97B47"/>
    <w:rsid w:val="00AB1DE2"/>
    <w:rsid w:val="00AC06A4"/>
    <w:rsid w:val="00AE7AE3"/>
    <w:rsid w:val="00B10BF0"/>
    <w:rsid w:val="00B357AD"/>
    <w:rsid w:val="00B40827"/>
    <w:rsid w:val="00B549D9"/>
    <w:rsid w:val="00B75D52"/>
    <w:rsid w:val="00B93575"/>
    <w:rsid w:val="00BB7AAA"/>
    <w:rsid w:val="00BD39B8"/>
    <w:rsid w:val="00BE5691"/>
    <w:rsid w:val="00C00302"/>
    <w:rsid w:val="00C14857"/>
    <w:rsid w:val="00C24B5D"/>
    <w:rsid w:val="00C30C23"/>
    <w:rsid w:val="00C4723D"/>
    <w:rsid w:val="00C502CA"/>
    <w:rsid w:val="00CC420E"/>
    <w:rsid w:val="00CD3923"/>
    <w:rsid w:val="00CF694C"/>
    <w:rsid w:val="00D05657"/>
    <w:rsid w:val="00D104B9"/>
    <w:rsid w:val="00D36260"/>
    <w:rsid w:val="00D47FC6"/>
    <w:rsid w:val="00D62E1E"/>
    <w:rsid w:val="00D96EF7"/>
    <w:rsid w:val="00D97F08"/>
    <w:rsid w:val="00DF310B"/>
    <w:rsid w:val="00E464F7"/>
    <w:rsid w:val="00EA1072"/>
    <w:rsid w:val="00EB4996"/>
    <w:rsid w:val="00EC70CF"/>
    <w:rsid w:val="00F267E3"/>
    <w:rsid w:val="00F334DC"/>
    <w:rsid w:val="00F62203"/>
    <w:rsid w:val="00FB2370"/>
    <w:rsid w:val="00FD0ACA"/>
    <w:rsid w:val="00FE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A256A"/>
  <w15:chartTrackingRefBased/>
  <w15:docId w15:val="{9133D2DF-1694-4545-B91D-7813D909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rsid w:val="00D47F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FC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4239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ka.stojkovic@elfak.r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mailto:mihajlo.bencun@elfak.rs" TargetMode="Externa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0DA751BD0B0428FECCA94C2DCA96C" ma:contentTypeVersion="7" ma:contentTypeDescription="Create a new document." ma:contentTypeScope="" ma:versionID="911d34523d9779a54177d7b19d1a85fd">
  <xsd:schema xmlns:xsd="http://www.w3.org/2001/XMLSchema" xmlns:xs="http://www.w3.org/2001/XMLSchema" xmlns:p="http://schemas.microsoft.com/office/2006/metadata/properties" xmlns:ns2="8982889a-010b-48c8-bc33-700c951409d4" xmlns:ns3="a01557c2-69c9-45ef-934d-ac831d30c76a" targetNamespace="http://schemas.microsoft.com/office/2006/metadata/properties" ma:root="true" ma:fieldsID="68184de99540da5753f0e7588df96dfd" ns2:_="" ns3:_="">
    <xsd:import namespace="8982889a-010b-48c8-bc33-700c951409d4"/>
    <xsd:import namespace="a01557c2-69c9-45ef-934d-ac831d30c7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82889a-010b-48c8-bc33-700c951409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557c2-69c9-45ef-934d-ac831d30c76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D6732E-E71F-4EF4-AA3F-0288DB6FF8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585A6C-B0B4-46DB-BC57-617EB4DF8C2E}"/>
</file>

<file path=customXml/itemProps3.xml><?xml version="1.0" encoding="utf-8"?>
<ds:datastoreItem xmlns:ds="http://schemas.openxmlformats.org/officeDocument/2006/customXml" ds:itemID="{4E6D6E57-67EC-419B-A67E-9DD070C878BA}"/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5</TotalTime>
  <Pages>6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Mihajlo Bencun</cp:lastModifiedBy>
  <cp:revision>7</cp:revision>
  <cp:lastPrinted>1999-04-23T12:49:00Z</cp:lastPrinted>
  <dcterms:created xsi:type="dcterms:W3CDTF">2023-03-08T19:23:00Z</dcterms:created>
  <dcterms:modified xsi:type="dcterms:W3CDTF">2023-03-08T19:29:00Z</dcterms:modified>
</cp:coreProperties>
</file>